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B10A3B" w14:textId="77777777" w:rsidR="00B03CAF" w:rsidRPr="00FE2021" w:rsidRDefault="00B03CAF">
      <w:pPr>
        <w:pStyle w:val="EstiloCapitulo"/>
        <w:rPr>
          <w:rFonts w:ascii="Verdana" w:hAnsi="Verdana"/>
        </w:rPr>
      </w:pPr>
    </w:p>
    <w:p w14:paraId="03E250E1" w14:textId="77777777" w:rsidR="00B03CAF" w:rsidRPr="00FE2021" w:rsidRDefault="00B03CAF">
      <w:pPr>
        <w:jc w:val="center"/>
        <w:rPr>
          <w:b/>
        </w:rPr>
      </w:pPr>
    </w:p>
    <w:p w14:paraId="1C457A3E" w14:textId="77777777" w:rsidR="00B03CAF" w:rsidRPr="00FE2021" w:rsidRDefault="00B03CAF">
      <w:pPr>
        <w:jc w:val="center"/>
        <w:rPr>
          <w:b/>
        </w:rPr>
      </w:pPr>
    </w:p>
    <w:p w14:paraId="306F6056" w14:textId="77777777" w:rsidR="00B03CAF" w:rsidRPr="00FE2021" w:rsidRDefault="00B03CAF">
      <w:pPr>
        <w:jc w:val="center"/>
        <w:rPr>
          <w:b/>
        </w:rPr>
      </w:pPr>
    </w:p>
    <w:p w14:paraId="3BCF857B" w14:textId="7D525D3A" w:rsidR="00B03CAF" w:rsidRPr="00FE2021" w:rsidRDefault="00B03CAF" w:rsidP="00A17836">
      <w:pPr>
        <w:pStyle w:val="Textoindependiente"/>
        <w:jc w:val="center"/>
        <w:rPr>
          <w:lang w:val="en-GB"/>
        </w:rPr>
      </w:pPr>
    </w:p>
    <w:p w14:paraId="2340890A" w14:textId="77777777" w:rsidR="00B03CAF" w:rsidRPr="00FE2021" w:rsidRDefault="00B03CAF">
      <w:pPr>
        <w:jc w:val="center"/>
        <w:rPr>
          <w:b/>
          <w:lang w:val="en-GB"/>
        </w:rPr>
      </w:pPr>
    </w:p>
    <w:p w14:paraId="7DD617CD" w14:textId="77777777" w:rsidR="00B03CAF" w:rsidRPr="00FE2021" w:rsidRDefault="00B03CAF">
      <w:pPr>
        <w:jc w:val="center"/>
        <w:rPr>
          <w:b/>
          <w:lang w:val="en-GB"/>
        </w:rPr>
      </w:pPr>
    </w:p>
    <w:p w14:paraId="195C0524" w14:textId="77777777" w:rsidR="00B03CAF" w:rsidRPr="00FE2021" w:rsidRDefault="00B03CAF">
      <w:pPr>
        <w:jc w:val="center"/>
        <w:rPr>
          <w:b/>
          <w:lang w:val="en-GB"/>
        </w:rPr>
      </w:pPr>
    </w:p>
    <w:p w14:paraId="7A3DFEAE" w14:textId="77777777" w:rsidR="00B03CAF" w:rsidRPr="00FE2021" w:rsidRDefault="00B03CAF">
      <w:pPr>
        <w:jc w:val="center"/>
        <w:rPr>
          <w:b/>
          <w:lang w:val="en-GB"/>
        </w:rPr>
      </w:pPr>
    </w:p>
    <w:p w14:paraId="376059CA" w14:textId="77777777" w:rsidR="00B03CAF" w:rsidRPr="00FE2021" w:rsidRDefault="001443DE">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pPr>
      <w:r w:rsidRPr="00FE2021">
        <w:t>PLAN  DE  SEGURIDAD</w:t>
      </w:r>
    </w:p>
    <w:p w14:paraId="06616889" w14:textId="77777777" w:rsidR="00B03CAF" w:rsidRPr="00FE2021" w:rsidRDefault="001443DE">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pPr>
      <w:r w:rsidRPr="00FE2021">
        <w:t>Y  SALUD</w:t>
      </w:r>
    </w:p>
    <w:p w14:paraId="61F4148D" w14:textId="77777777" w:rsidR="00B03CAF" w:rsidRPr="00FE2021" w:rsidRDefault="00B03CAF">
      <w:pPr>
        <w:jc w:val="center"/>
        <w:rPr>
          <w:b/>
        </w:rPr>
      </w:pPr>
    </w:p>
    <w:p w14:paraId="6BC55BAF" w14:textId="77777777" w:rsidR="00B03CAF" w:rsidRPr="00FE2021" w:rsidRDefault="00B03CAF">
      <w:pPr>
        <w:jc w:val="center"/>
        <w:rPr>
          <w:b/>
        </w:rPr>
      </w:pPr>
    </w:p>
    <w:p w14:paraId="0D5B2916" w14:textId="77777777" w:rsidR="00B03CAF" w:rsidRPr="00FE2021" w:rsidRDefault="00B03CAF">
      <w:pPr>
        <w:jc w:val="center"/>
        <w:rPr>
          <w:b/>
        </w:rPr>
      </w:pPr>
    </w:p>
    <w:p w14:paraId="7D43E2AB" w14:textId="77777777" w:rsidR="00B03CAF" w:rsidRPr="00FE2021" w:rsidRDefault="00B03CAF">
      <w:pPr>
        <w:jc w:val="center"/>
        <w:rPr>
          <w:b/>
        </w:rPr>
      </w:pPr>
    </w:p>
    <w:p w14:paraId="305BA45F" w14:textId="77777777" w:rsidR="00B03CAF" w:rsidRPr="00FE2021" w:rsidRDefault="00B03CAF">
      <w:pPr>
        <w:jc w:val="center"/>
        <w:rPr>
          <w:b/>
        </w:rPr>
      </w:pPr>
    </w:p>
    <w:p w14:paraId="46BD99DE" w14:textId="77777777" w:rsidR="00B03CAF" w:rsidRPr="00FE2021" w:rsidRDefault="00B03CAF">
      <w:pPr>
        <w:jc w:val="center"/>
        <w:rPr>
          <w:b/>
        </w:rPr>
      </w:pPr>
    </w:p>
    <w:p w14:paraId="72C4ACD1" w14:textId="77777777" w:rsidR="00B03CAF" w:rsidRPr="00FE2021" w:rsidRDefault="001443DE">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pPr>
      <w:r w:rsidRPr="00FE2021">
        <w:t>PROYECTO:</w:t>
      </w:r>
    </w:p>
    <w:bookmarkStart w:id="0" w:name="mrkNombreProyecto" w:displacedByCustomXml="next"/>
    <w:bookmarkEnd w:id="0" w:displacedByCustomXml="next"/>
    <w:sdt>
      <w:sdtPr>
        <w:rPr>
          <w:color w:val="FFFFFF"/>
        </w:rPr>
        <w:id w:val="2128890822"/>
        <w:placeholder>
          <w:docPart w:val="{838c37f1-96c8-4b96-b6fa-8f72a289f50a}"/>
        </w:placeholder>
        <w:showingPlcHdr/>
        <w:text/>
      </w:sdtPr>
      <w:sdtEndPr/>
      <w:sdtContent>
        <w:p w14:paraId="7E26BF97" w14:textId="5677D9D5" w:rsidR="00B03CAF" w:rsidRPr="00FE2021" w:rsidRDefault="001443DE">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rPr>
              <w:color w:val="FFFFFF"/>
              <w:lang w:val="en-GB"/>
            </w:rPr>
          </w:pPr>
          <w:r w:rsidRPr="00FE2021">
            <w:rPr>
              <w:color w:val="FFFFFF"/>
              <w:lang w:val="en-GB"/>
            </w:rPr>
            <w:t xml:space="preserve">&lt;Content Select=”./ProjectName” </w:t>
          </w:r>
          <w:r w:rsidR="00953C5E" w:rsidRPr="00FE2021">
            <w:rPr>
              <w:lang w:val="en-GB"/>
            </w:rPr>
            <w:t>Optional="true"</w:t>
          </w:r>
          <w:r w:rsidRPr="00FE2021">
            <w:rPr>
              <w:color w:val="FFFFFF"/>
              <w:lang w:val="en-GB"/>
            </w:rPr>
            <w:t>/&gt;</w:t>
          </w:r>
        </w:p>
      </w:sdtContent>
    </w:sdt>
    <w:p w14:paraId="2F90F2D3" w14:textId="77777777" w:rsidR="00B03CAF" w:rsidRPr="00FE2021" w:rsidRDefault="00B03CAF">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rPr>
          <w:color w:val="FFFFFF"/>
          <w:lang w:val="en-GB"/>
        </w:rPr>
      </w:pPr>
    </w:p>
    <w:p w14:paraId="66C062F0" w14:textId="77777777" w:rsidR="00B03CAF" w:rsidRPr="00FE2021" w:rsidRDefault="00B03CAF">
      <w:pPr>
        <w:jc w:val="center"/>
        <w:rPr>
          <w:b/>
          <w:lang w:val="en-GB"/>
        </w:rPr>
      </w:pPr>
    </w:p>
    <w:p w14:paraId="7DA08CAA" w14:textId="77777777" w:rsidR="00B03CAF" w:rsidRPr="00FE2021" w:rsidRDefault="00B03CAF">
      <w:pPr>
        <w:jc w:val="both"/>
        <w:rPr>
          <w:b/>
          <w:u w:val="single"/>
          <w:lang w:val="en-GB"/>
        </w:rPr>
      </w:pPr>
    </w:p>
    <w:p w14:paraId="13416327" w14:textId="77777777" w:rsidR="00B03CAF" w:rsidRPr="00FE2021" w:rsidRDefault="00B03CAF">
      <w:pPr>
        <w:jc w:val="both"/>
        <w:rPr>
          <w:b/>
          <w:u w:val="single"/>
          <w:lang w:val="en-GB"/>
        </w:rPr>
      </w:pPr>
    </w:p>
    <w:p w14:paraId="4E85795A" w14:textId="77777777" w:rsidR="00B03CAF" w:rsidRPr="00FE2021" w:rsidRDefault="00B03CAF">
      <w:pPr>
        <w:jc w:val="both"/>
        <w:rPr>
          <w:b/>
          <w:u w:val="single"/>
          <w:lang w:val="en-GB"/>
        </w:rPr>
      </w:pPr>
    </w:p>
    <w:p w14:paraId="718D55A6" w14:textId="77777777" w:rsidR="00B03CAF" w:rsidRPr="00FE2021" w:rsidRDefault="00B03CAF">
      <w:pPr>
        <w:jc w:val="both"/>
        <w:rPr>
          <w:b/>
          <w:u w:val="single"/>
          <w:lang w:val="en-GB"/>
        </w:rPr>
      </w:pPr>
    </w:p>
    <w:p w14:paraId="561BA6FB" w14:textId="77777777" w:rsidR="00B03CAF" w:rsidRPr="00FE2021" w:rsidRDefault="00B03CAF">
      <w:pPr>
        <w:jc w:val="both"/>
        <w:rPr>
          <w:b/>
          <w:u w:val="single"/>
          <w:lang w:val="en-GB"/>
        </w:rPr>
      </w:pPr>
    </w:p>
    <w:p w14:paraId="7DE1D7C0" w14:textId="77777777" w:rsidR="00B03CAF" w:rsidRPr="00FE2021" w:rsidRDefault="00B03CAF">
      <w:pPr>
        <w:jc w:val="both"/>
        <w:rPr>
          <w:b/>
          <w:u w:val="single"/>
          <w:lang w:val="en-GB"/>
        </w:rPr>
      </w:pPr>
    </w:p>
    <w:p w14:paraId="5C1EE885" w14:textId="77777777" w:rsidR="00B03CAF" w:rsidRPr="00FE2021" w:rsidRDefault="00B03CAF">
      <w:pPr>
        <w:jc w:val="both"/>
        <w:rPr>
          <w:b/>
          <w:u w:val="single"/>
          <w:lang w:val="en-GB"/>
        </w:rPr>
      </w:pPr>
    </w:p>
    <w:p w14:paraId="28CB1541" w14:textId="77777777" w:rsidR="00B03CAF" w:rsidRPr="00FE2021" w:rsidRDefault="00B03CAF">
      <w:pPr>
        <w:jc w:val="both"/>
        <w:rPr>
          <w:b/>
          <w:u w:val="single"/>
          <w:lang w:val="en-GB"/>
        </w:rPr>
      </w:pPr>
    </w:p>
    <w:p w14:paraId="11FB1769" w14:textId="77777777" w:rsidR="00B03CAF" w:rsidRPr="00FE2021" w:rsidRDefault="00B03CAF">
      <w:pPr>
        <w:jc w:val="both"/>
        <w:rPr>
          <w:b/>
          <w:u w:val="single"/>
          <w:lang w:val="en-GB"/>
        </w:rPr>
      </w:pPr>
    </w:p>
    <w:p w14:paraId="68BDE4D8" w14:textId="77777777" w:rsidR="00B03CAF" w:rsidRPr="00FE2021" w:rsidRDefault="00B03CAF">
      <w:pPr>
        <w:jc w:val="both"/>
        <w:rPr>
          <w:b/>
          <w:u w:val="single"/>
          <w:lang w:val="en-GB"/>
        </w:rPr>
      </w:pPr>
    </w:p>
    <w:p w14:paraId="58011A2B" w14:textId="77777777" w:rsidR="00B03CAF" w:rsidRPr="00FE2021" w:rsidRDefault="00B03CAF">
      <w:pPr>
        <w:jc w:val="both"/>
        <w:rPr>
          <w:b/>
          <w:u w:val="single"/>
          <w:lang w:val="en-GB"/>
        </w:rPr>
      </w:pPr>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40"/>
        <w:gridCol w:w="4889"/>
      </w:tblGrid>
      <w:tr w:rsidR="00B03CAF" w:rsidRPr="002265DA" w14:paraId="5FD28B76" w14:textId="77777777">
        <w:trPr>
          <w:trHeight w:val="485"/>
        </w:trPr>
        <w:tc>
          <w:tcPr>
            <w:tcW w:w="4940" w:type="dxa"/>
          </w:tcPr>
          <w:p w14:paraId="3D55CC72" w14:textId="77777777" w:rsidR="00B03CAF" w:rsidRPr="00FE2021" w:rsidRDefault="001443DE">
            <w:pPr>
              <w:rPr>
                <w:b/>
              </w:rPr>
            </w:pPr>
            <w:r w:rsidRPr="00FE2021">
              <w:rPr>
                <w:b/>
              </w:rPr>
              <w:t>ELABORADO POR :</w:t>
            </w:r>
          </w:p>
          <w:p w14:paraId="1F910FAD" w14:textId="77777777" w:rsidR="00B03CAF" w:rsidRPr="00FE2021" w:rsidRDefault="00B03CAF"/>
          <w:sdt>
            <w:sdtPr>
              <w:id w:val="-795297680"/>
              <w:placeholder>
                <w:docPart w:val="{f026832e-5b73-4b78-8601-592a5d4daabb}"/>
              </w:placeholder>
              <w:showingPlcHdr/>
              <w:text/>
            </w:sdtPr>
            <w:sdtEndPr/>
            <w:sdtContent>
              <w:p w14:paraId="1B1326A8" w14:textId="25C85744" w:rsidR="00B03CAF" w:rsidRPr="00FE2021" w:rsidRDefault="001443DE">
                <w:r w:rsidRPr="00FE2021">
                  <w:rPr>
                    <w:lang w:val="en-GB"/>
                  </w:rPr>
                  <w:t>&lt;Content Select=”./CreatorName”</w:t>
                </w:r>
                <w:r w:rsidR="00953C5E" w:rsidRPr="00FE2021">
                  <w:rPr>
                    <w:lang w:val="en-GB"/>
                  </w:rPr>
                  <w:t xml:space="preserve"> Optional="true"</w:t>
                </w:r>
                <w:r w:rsidRPr="00FE2021">
                  <w:rPr>
                    <w:lang w:val="en-GB"/>
                  </w:rPr>
                  <w:t>/&gt;</w:t>
                </w:r>
              </w:p>
            </w:sdtContent>
          </w:sdt>
          <w:p w14:paraId="48BEC775" w14:textId="77777777" w:rsidR="00B03CAF" w:rsidRPr="00FE2021" w:rsidRDefault="00B03CAF"/>
          <w:p w14:paraId="59F6B7D5" w14:textId="77777777" w:rsidR="00B03CAF" w:rsidRPr="00FE2021" w:rsidRDefault="00B03CAF">
            <w:pPr>
              <w:jc w:val="center"/>
            </w:pPr>
            <w:bookmarkStart w:id="1" w:name="mrkRealizadoPor"/>
            <w:bookmarkEnd w:id="1"/>
          </w:p>
        </w:tc>
        <w:tc>
          <w:tcPr>
            <w:tcW w:w="4889" w:type="dxa"/>
          </w:tcPr>
          <w:p w14:paraId="68F74888" w14:textId="77777777" w:rsidR="00B03CAF" w:rsidRPr="00FE2021" w:rsidRDefault="001443DE">
            <w:pPr>
              <w:rPr>
                <w:lang w:val="en-GB"/>
              </w:rPr>
            </w:pPr>
            <w:r w:rsidRPr="00FE2021">
              <w:rPr>
                <w:b/>
                <w:lang w:val="en-GB"/>
              </w:rPr>
              <w:t>REVISADO POR:</w:t>
            </w:r>
            <w:r w:rsidRPr="00FE2021">
              <w:rPr>
                <w:lang w:val="en-GB"/>
              </w:rPr>
              <w:t xml:space="preserve"> </w:t>
            </w:r>
          </w:p>
          <w:p w14:paraId="71A687A8" w14:textId="77777777" w:rsidR="00B03CAF" w:rsidRPr="00FE2021" w:rsidRDefault="00B03CAF">
            <w:pPr>
              <w:rPr>
                <w:lang w:val="en-GB"/>
              </w:rPr>
            </w:pPr>
          </w:p>
          <w:p w14:paraId="1CAF3AB5" w14:textId="723F7E01" w:rsidR="00B03CAF" w:rsidRPr="00FE2021" w:rsidRDefault="00467B6E">
            <w:pPr>
              <w:pStyle w:val="Encabezado"/>
              <w:tabs>
                <w:tab w:val="clear" w:pos="4252"/>
                <w:tab w:val="clear" w:pos="8504"/>
              </w:tabs>
              <w:rPr>
                <w:lang w:val="en-GB"/>
              </w:rPr>
            </w:pPr>
            <w:sdt>
              <w:sdtPr>
                <w:rPr>
                  <w:rFonts w:cs="Courier New"/>
                  <w:color w:val="DCDCDC"/>
                  <w:sz w:val="20"/>
                </w:rPr>
                <w:id w:val="1800343435"/>
                <w:placeholder>
                  <w:docPart w:val="{d53d18ba-a4c0-4cd7-b1bb-d0c10a3b8838}"/>
                </w:placeholder>
                <w:showingPlcHdr/>
                <w:text/>
              </w:sdtPr>
              <w:sdtEndPr/>
              <w:sdtContent>
                <w:r w:rsidR="001443DE" w:rsidRPr="00FE2021">
                  <w:rPr>
                    <w:rStyle w:val="Textodelmarcadordeposicin"/>
                    <w:color w:val="000000" w:themeColor="text1"/>
                    <w:lang w:val="en-GB"/>
                  </w:rPr>
                  <w:t>&lt;Content Select=”./ApproverName”</w:t>
                </w:r>
                <w:r w:rsidR="00953C5E" w:rsidRPr="00FE2021">
                  <w:rPr>
                    <w:rStyle w:val="Textodelmarcadordeposicin"/>
                    <w:color w:val="000000" w:themeColor="text1"/>
                    <w:lang w:val="en-GB"/>
                  </w:rPr>
                  <w:t xml:space="preserve"> </w:t>
                </w:r>
                <w:r w:rsidR="00953C5E" w:rsidRPr="00FE2021">
                  <w:rPr>
                    <w:lang w:val="en-GB"/>
                  </w:rPr>
                  <w:t>Optional="true"</w:t>
                </w:r>
                <w:r w:rsidR="001443DE" w:rsidRPr="00FE2021">
                  <w:rPr>
                    <w:rStyle w:val="Textodelmarcadordeposicin"/>
                    <w:color w:val="000000" w:themeColor="text1"/>
                    <w:lang w:val="en-GB"/>
                  </w:rPr>
                  <w:t>/&gt;</w:t>
                </w:r>
              </w:sdtContent>
            </w:sdt>
          </w:p>
          <w:p w14:paraId="096C0334" w14:textId="77777777" w:rsidR="00B03CAF" w:rsidRPr="00FE2021" w:rsidRDefault="00B03CAF">
            <w:pPr>
              <w:rPr>
                <w:lang w:val="en-GB"/>
              </w:rPr>
            </w:pPr>
          </w:p>
          <w:p w14:paraId="0FC3A661" w14:textId="77777777" w:rsidR="00B03CAF" w:rsidRPr="00FE2021" w:rsidRDefault="00B03CAF">
            <w:pPr>
              <w:jc w:val="center"/>
              <w:rPr>
                <w:lang w:val="en-GB"/>
              </w:rPr>
            </w:pPr>
            <w:bookmarkStart w:id="2" w:name="mrkRevisadoPor"/>
            <w:bookmarkEnd w:id="2"/>
          </w:p>
        </w:tc>
      </w:tr>
    </w:tbl>
    <w:p w14:paraId="2B3D1EDC" w14:textId="77777777" w:rsidR="00B03CAF" w:rsidRPr="00FE2021" w:rsidRDefault="00B03CAF">
      <w:pPr>
        <w:jc w:val="both"/>
        <w:rPr>
          <w:b/>
          <w:u w:val="single"/>
          <w:lang w:val="en-GB"/>
        </w:rPr>
        <w:sectPr w:rsidR="00B03CAF" w:rsidRPr="00FE2021">
          <w:headerReference w:type="even" r:id="rId12"/>
          <w:headerReference w:type="default" r:id="rId13"/>
          <w:footerReference w:type="even" r:id="rId14"/>
          <w:footerReference w:type="default" r:id="rId15"/>
          <w:headerReference w:type="first" r:id="rId16"/>
          <w:footerReference w:type="first" r:id="rId17"/>
          <w:pgSz w:w="11906" w:h="16838"/>
          <w:pgMar w:top="2126" w:right="851" w:bottom="1418" w:left="1418" w:header="720" w:footer="363" w:gutter="0"/>
          <w:cols w:space="720"/>
        </w:sectPr>
      </w:pPr>
    </w:p>
    <w:p w14:paraId="3B790B34" w14:textId="77777777" w:rsidR="00B03CAF" w:rsidRPr="00FE2021" w:rsidRDefault="001443DE">
      <w:pPr>
        <w:pStyle w:val="Encabezado"/>
        <w:tabs>
          <w:tab w:val="left" w:pos="708"/>
        </w:tabs>
        <w:rPr>
          <w:b/>
          <w:sz w:val="28"/>
          <w:szCs w:val="28"/>
          <w:u w:val="single"/>
        </w:rPr>
      </w:pPr>
      <w:r w:rsidRPr="00FE2021">
        <w:rPr>
          <w:b/>
          <w:sz w:val="28"/>
          <w:szCs w:val="28"/>
          <w:u w:val="single"/>
        </w:rPr>
        <w:lastRenderedPageBreak/>
        <w:t>ÍNDICE</w:t>
      </w:r>
    </w:p>
    <w:p w14:paraId="7311BD66" w14:textId="77777777" w:rsidR="00EF5B33" w:rsidRDefault="001443DE">
      <w:pPr>
        <w:pStyle w:val="TDC1"/>
        <w:tabs>
          <w:tab w:val="right" w:leader="dot" w:pos="9627"/>
        </w:tabs>
        <w:rPr>
          <w:rFonts w:asciiTheme="minorHAnsi" w:eastAsiaTheme="minorEastAsia" w:hAnsiTheme="minorHAnsi"/>
          <w:b w:val="0"/>
          <w:caps w:val="0"/>
          <w:noProof/>
          <w:sz w:val="22"/>
          <w:szCs w:val="22"/>
        </w:rPr>
      </w:pPr>
      <w:r w:rsidRPr="00FE2021">
        <w:rPr>
          <w:caps w:val="0"/>
        </w:rPr>
        <w:fldChar w:fldCharType="begin"/>
      </w:r>
      <w:r w:rsidRPr="00FE2021">
        <w:rPr>
          <w:caps w:val="0"/>
        </w:rPr>
        <w:instrText xml:space="preserve"> TOC \h \z \t "Título 1;2;Título 2;3;Título 3;4;Título;1" </w:instrText>
      </w:r>
      <w:r w:rsidRPr="00FE2021">
        <w:rPr>
          <w:caps w:val="0"/>
        </w:rPr>
        <w:fldChar w:fldCharType="separate"/>
      </w:r>
      <w:hyperlink w:anchor="_Toc88733076" w:history="1">
        <w:r w:rsidR="00EF5B33" w:rsidRPr="00CC0B7F">
          <w:rPr>
            <w:rStyle w:val="Hipervnculo"/>
            <w:noProof/>
          </w:rPr>
          <w:t>A) MEMORIA</w:t>
        </w:r>
        <w:r w:rsidR="00EF5B33">
          <w:rPr>
            <w:noProof/>
            <w:webHidden/>
          </w:rPr>
          <w:tab/>
        </w:r>
        <w:r w:rsidR="00EF5B33">
          <w:rPr>
            <w:noProof/>
            <w:webHidden/>
          </w:rPr>
          <w:fldChar w:fldCharType="begin"/>
        </w:r>
        <w:r w:rsidR="00EF5B33">
          <w:rPr>
            <w:noProof/>
            <w:webHidden/>
          </w:rPr>
          <w:instrText xml:space="preserve"> PAGEREF _Toc88733076 \h </w:instrText>
        </w:r>
        <w:r w:rsidR="00EF5B33">
          <w:rPr>
            <w:noProof/>
            <w:webHidden/>
          </w:rPr>
        </w:r>
        <w:r w:rsidR="00EF5B33">
          <w:rPr>
            <w:noProof/>
            <w:webHidden/>
          </w:rPr>
          <w:fldChar w:fldCharType="separate"/>
        </w:r>
        <w:r w:rsidR="00EF5B33">
          <w:rPr>
            <w:noProof/>
            <w:webHidden/>
          </w:rPr>
          <w:t>3</w:t>
        </w:r>
        <w:r w:rsidR="00EF5B33">
          <w:rPr>
            <w:noProof/>
            <w:webHidden/>
          </w:rPr>
          <w:fldChar w:fldCharType="end"/>
        </w:r>
      </w:hyperlink>
    </w:p>
    <w:p w14:paraId="0A9BD6C3" w14:textId="77777777" w:rsidR="00EF5B33" w:rsidRDefault="00EF5B33">
      <w:pPr>
        <w:pStyle w:val="TDC2"/>
        <w:rPr>
          <w:rFonts w:asciiTheme="minorHAnsi" w:eastAsiaTheme="minorEastAsia" w:hAnsiTheme="minorHAnsi"/>
          <w:b w:val="0"/>
          <w:caps w:val="0"/>
          <w:noProof/>
          <w:sz w:val="22"/>
          <w:szCs w:val="22"/>
        </w:rPr>
      </w:pPr>
      <w:hyperlink w:anchor="_Toc88733077" w:history="1">
        <w:r w:rsidRPr="00CC0B7F">
          <w:rPr>
            <w:rStyle w:val="Hipervnculo"/>
            <w:noProof/>
          </w:rPr>
          <w:t>1.- OBJETO</w:t>
        </w:r>
        <w:r>
          <w:rPr>
            <w:noProof/>
            <w:webHidden/>
          </w:rPr>
          <w:tab/>
        </w:r>
        <w:r>
          <w:rPr>
            <w:noProof/>
            <w:webHidden/>
          </w:rPr>
          <w:fldChar w:fldCharType="begin"/>
        </w:r>
        <w:r>
          <w:rPr>
            <w:noProof/>
            <w:webHidden/>
          </w:rPr>
          <w:instrText xml:space="preserve"> PAGEREF _Toc88733077 \h </w:instrText>
        </w:r>
        <w:r>
          <w:rPr>
            <w:noProof/>
            <w:webHidden/>
          </w:rPr>
        </w:r>
        <w:r>
          <w:rPr>
            <w:noProof/>
            <w:webHidden/>
          </w:rPr>
          <w:fldChar w:fldCharType="separate"/>
        </w:r>
        <w:r>
          <w:rPr>
            <w:noProof/>
            <w:webHidden/>
          </w:rPr>
          <w:t>4</w:t>
        </w:r>
        <w:r>
          <w:rPr>
            <w:noProof/>
            <w:webHidden/>
          </w:rPr>
          <w:fldChar w:fldCharType="end"/>
        </w:r>
      </w:hyperlink>
    </w:p>
    <w:p w14:paraId="178AAF1D" w14:textId="77777777" w:rsidR="00EF5B33" w:rsidRDefault="00EF5B33">
      <w:pPr>
        <w:pStyle w:val="TDC2"/>
        <w:rPr>
          <w:rFonts w:asciiTheme="minorHAnsi" w:eastAsiaTheme="minorEastAsia" w:hAnsiTheme="minorHAnsi"/>
          <w:b w:val="0"/>
          <w:caps w:val="0"/>
          <w:noProof/>
          <w:sz w:val="22"/>
          <w:szCs w:val="22"/>
        </w:rPr>
      </w:pPr>
      <w:hyperlink w:anchor="_Toc88733078" w:history="1">
        <w:r w:rsidRPr="00CC0B7F">
          <w:rPr>
            <w:rStyle w:val="Hipervnculo"/>
            <w:noProof/>
          </w:rPr>
          <w:t>2.- DESCRIPCIÓN DE LA OBRA Y SITUACIÓN</w:t>
        </w:r>
        <w:r>
          <w:rPr>
            <w:noProof/>
            <w:webHidden/>
          </w:rPr>
          <w:tab/>
        </w:r>
        <w:r>
          <w:rPr>
            <w:noProof/>
            <w:webHidden/>
          </w:rPr>
          <w:fldChar w:fldCharType="begin"/>
        </w:r>
        <w:r>
          <w:rPr>
            <w:noProof/>
            <w:webHidden/>
          </w:rPr>
          <w:instrText xml:space="preserve"> PAGEREF _Toc88733078 \h </w:instrText>
        </w:r>
        <w:r>
          <w:rPr>
            <w:noProof/>
            <w:webHidden/>
          </w:rPr>
        </w:r>
        <w:r>
          <w:rPr>
            <w:noProof/>
            <w:webHidden/>
          </w:rPr>
          <w:fldChar w:fldCharType="separate"/>
        </w:r>
        <w:r>
          <w:rPr>
            <w:noProof/>
            <w:webHidden/>
          </w:rPr>
          <w:t>4</w:t>
        </w:r>
        <w:r>
          <w:rPr>
            <w:noProof/>
            <w:webHidden/>
          </w:rPr>
          <w:fldChar w:fldCharType="end"/>
        </w:r>
      </w:hyperlink>
    </w:p>
    <w:p w14:paraId="3E6CAED2" w14:textId="77777777" w:rsidR="00EF5B33" w:rsidRDefault="00EF5B33">
      <w:pPr>
        <w:pStyle w:val="TDC3"/>
        <w:tabs>
          <w:tab w:val="right" w:leader="dot" w:pos="9627"/>
        </w:tabs>
        <w:rPr>
          <w:rFonts w:asciiTheme="minorHAnsi" w:eastAsiaTheme="minorEastAsia" w:hAnsiTheme="minorHAnsi"/>
          <w:noProof/>
          <w:sz w:val="22"/>
          <w:szCs w:val="22"/>
        </w:rPr>
      </w:pPr>
      <w:hyperlink w:anchor="_Toc88733079" w:history="1">
        <w:r w:rsidRPr="00CC0B7F">
          <w:rPr>
            <w:rStyle w:val="Hipervnculo"/>
            <w:noProof/>
          </w:rPr>
          <w:t>2.1- Descripción de la obra y situación</w:t>
        </w:r>
        <w:r>
          <w:rPr>
            <w:noProof/>
            <w:webHidden/>
          </w:rPr>
          <w:tab/>
        </w:r>
        <w:r>
          <w:rPr>
            <w:noProof/>
            <w:webHidden/>
          </w:rPr>
          <w:fldChar w:fldCharType="begin"/>
        </w:r>
        <w:r>
          <w:rPr>
            <w:noProof/>
            <w:webHidden/>
          </w:rPr>
          <w:instrText xml:space="preserve"> PAGEREF _Toc88733079 \h </w:instrText>
        </w:r>
        <w:r>
          <w:rPr>
            <w:noProof/>
            <w:webHidden/>
          </w:rPr>
        </w:r>
        <w:r>
          <w:rPr>
            <w:noProof/>
            <w:webHidden/>
          </w:rPr>
          <w:fldChar w:fldCharType="separate"/>
        </w:r>
        <w:r>
          <w:rPr>
            <w:noProof/>
            <w:webHidden/>
          </w:rPr>
          <w:t>4</w:t>
        </w:r>
        <w:r>
          <w:rPr>
            <w:noProof/>
            <w:webHidden/>
          </w:rPr>
          <w:fldChar w:fldCharType="end"/>
        </w:r>
      </w:hyperlink>
    </w:p>
    <w:p w14:paraId="6A7B8C79" w14:textId="77777777" w:rsidR="00EF5B33" w:rsidRDefault="00EF5B33">
      <w:pPr>
        <w:pStyle w:val="TDC3"/>
        <w:tabs>
          <w:tab w:val="right" w:leader="dot" w:pos="9627"/>
        </w:tabs>
        <w:rPr>
          <w:rFonts w:asciiTheme="minorHAnsi" w:eastAsiaTheme="minorEastAsia" w:hAnsiTheme="minorHAnsi"/>
          <w:noProof/>
          <w:sz w:val="22"/>
          <w:szCs w:val="22"/>
        </w:rPr>
      </w:pPr>
      <w:hyperlink w:anchor="_Toc88733080" w:history="1">
        <w:r w:rsidRPr="00CC0B7F">
          <w:rPr>
            <w:rStyle w:val="Hipervnculo"/>
            <w:noProof/>
          </w:rPr>
          <w:t>2.2.- Presupuesto total de seguridad, plazo de ejecución y previsión de mano de obra</w:t>
        </w:r>
        <w:r>
          <w:rPr>
            <w:noProof/>
            <w:webHidden/>
          </w:rPr>
          <w:tab/>
        </w:r>
        <w:r>
          <w:rPr>
            <w:noProof/>
            <w:webHidden/>
          </w:rPr>
          <w:fldChar w:fldCharType="begin"/>
        </w:r>
        <w:r>
          <w:rPr>
            <w:noProof/>
            <w:webHidden/>
          </w:rPr>
          <w:instrText xml:space="preserve"> PAGEREF _Toc88733080 \h </w:instrText>
        </w:r>
        <w:r>
          <w:rPr>
            <w:noProof/>
            <w:webHidden/>
          </w:rPr>
        </w:r>
        <w:r>
          <w:rPr>
            <w:noProof/>
            <w:webHidden/>
          </w:rPr>
          <w:fldChar w:fldCharType="separate"/>
        </w:r>
        <w:r>
          <w:rPr>
            <w:noProof/>
            <w:webHidden/>
          </w:rPr>
          <w:t>4</w:t>
        </w:r>
        <w:r>
          <w:rPr>
            <w:noProof/>
            <w:webHidden/>
          </w:rPr>
          <w:fldChar w:fldCharType="end"/>
        </w:r>
      </w:hyperlink>
    </w:p>
    <w:p w14:paraId="20C8E429" w14:textId="77777777" w:rsidR="00EF5B33" w:rsidRDefault="00EF5B33">
      <w:pPr>
        <w:pStyle w:val="TDC3"/>
        <w:tabs>
          <w:tab w:val="right" w:leader="dot" w:pos="9627"/>
        </w:tabs>
        <w:rPr>
          <w:rFonts w:asciiTheme="minorHAnsi" w:eastAsiaTheme="minorEastAsia" w:hAnsiTheme="minorHAnsi"/>
          <w:noProof/>
          <w:sz w:val="22"/>
          <w:szCs w:val="22"/>
        </w:rPr>
      </w:pPr>
      <w:hyperlink w:anchor="_Toc88733081" w:history="1">
        <w:r w:rsidRPr="00CC0B7F">
          <w:rPr>
            <w:rStyle w:val="Hipervnculo"/>
            <w:noProof/>
          </w:rPr>
          <w:t>2.3.- Identificación de las actividades a realizar</w:t>
        </w:r>
        <w:r>
          <w:rPr>
            <w:noProof/>
            <w:webHidden/>
          </w:rPr>
          <w:tab/>
        </w:r>
        <w:r>
          <w:rPr>
            <w:noProof/>
            <w:webHidden/>
          </w:rPr>
          <w:fldChar w:fldCharType="begin"/>
        </w:r>
        <w:r>
          <w:rPr>
            <w:noProof/>
            <w:webHidden/>
          </w:rPr>
          <w:instrText xml:space="preserve"> PAGEREF _Toc88733081 \h </w:instrText>
        </w:r>
        <w:r>
          <w:rPr>
            <w:noProof/>
            <w:webHidden/>
          </w:rPr>
        </w:r>
        <w:r>
          <w:rPr>
            <w:noProof/>
            <w:webHidden/>
          </w:rPr>
          <w:fldChar w:fldCharType="separate"/>
        </w:r>
        <w:r>
          <w:rPr>
            <w:noProof/>
            <w:webHidden/>
          </w:rPr>
          <w:t>4</w:t>
        </w:r>
        <w:r>
          <w:rPr>
            <w:noProof/>
            <w:webHidden/>
          </w:rPr>
          <w:fldChar w:fldCharType="end"/>
        </w:r>
      </w:hyperlink>
    </w:p>
    <w:p w14:paraId="55E5C971" w14:textId="77777777" w:rsidR="00EF5B33" w:rsidRDefault="00EF5B33">
      <w:pPr>
        <w:pStyle w:val="TDC3"/>
        <w:tabs>
          <w:tab w:val="right" w:leader="dot" w:pos="9627"/>
        </w:tabs>
        <w:rPr>
          <w:rFonts w:asciiTheme="minorHAnsi" w:eastAsiaTheme="minorEastAsia" w:hAnsiTheme="minorHAnsi"/>
          <w:noProof/>
          <w:sz w:val="22"/>
          <w:szCs w:val="22"/>
        </w:rPr>
      </w:pPr>
      <w:hyperlink w:anchor="_Toc88733082" w:history="1">
        <w:r w:rsidRPr="00CC0B7F">
          <w:rPr>
            <w:rStyle w:val="Hipervnculo"/>
            <w:noProof/>
          </w:rPr>
          <w:t>2.4.-Interferencias y servicios afectados</w:t>
        </w:r>
        <w:r>
          <w:rPr>
            <w:noProof/>
            <w:webHidden/>
          </w:rPr>
          <w:tab/>
        </w:r>
        <w:r>
          <w:rPr>
            <w:noProof/>
            <w:webHidden/>
          </w:rPr>
          <w:fldChar w:fldCharType="begin"/>
        </w:r>
        <w:r>
          <w:rPr>
            <w:noProof/>
            <w:webHidden/>
          </w:rPr>
          <w:instrText xml:space="preserve"> PAGEREF _Toc88733082 \h </w:instrText>
        </w:r>
        <w:r>
          <w:rPr>
            <w:noProof/>
            <w:webHidden/>
          </w:rPr>
        </w:r>
        <w:r>
          <w:rPr>
            <w:noProof/>
            <w:webHidden/>
          </w:rPr>
          <w:fldChar w:fldCharType="separate"/>
        </w:r>
        <w:r>
          <w:rPr>
            <w:noProof/>
            <w:webHidden/>
          </w:rPr>
          <w:t>4</w:t>
        </w:r>
        <w:r>
          <w:rPr>
            <w:noProof/>
            <w:webHidden/>
          </w:rPr>
          <w:fldChar w:fldCharType="end"/>
        </w:r>
      </w:hyperlink>
    </w:p>
    <w:p w14:paraId="6B6DD801" w14:textId="77777777" w:rsidR="00EF5B33" w:rsidRDefault="00EF5B33">
      <w:pPr>
        <w:pStyle w:val="TDC2"/>
        <w:rPr>
          <w:rFonts w:asciiTheme="minorHAnsi" w:eastAsiaTheme="minorEastAsia" w:hAnsiTheme="minorHAnsi"/>
          <w:b w:val="0"/>
          <w:caps w:val="0"/>
          <w:noProof/>
          <w:sz w:val="22"/>
          <w:szCs w:val="22"/>
        </w:rPr>
      </w:pPr>
      <w:hyperlink w:anchor="_Toc88733083" w:history="1">
        <w:r w:rsidRPr="00CC0B7F">
          <w:rPr>
            <w:rStyle w:val="Hipervnculo"/>
            <w:noProof/>
          </w:rPr>
          <w:t>3.- ORGANIZACIÓN PREVENTIVA DE LA OBRA</w:t>
        </w:r>
        <w:r>
          <w:rPr>
            <w:noProof/>
            <w:webHidden/>
          </w:rPr>
          <w:tab/>
        </w:r>
        <w:r>
          <w:rPr>
            <w:noProof/>
            <w:webHidden/>
          </w:rPr>
          <w:fldChar w:fldCharType="begin"/>
        </w:r>
        <w:r>
          <w:rPr>
            <w:noProof/>
            <w:webHidden/>
          </w:rPr>
          <w:instrText xml:space="preserve"> PAGEREF _Toc88733083 \h </w:instrText>
        </w:r>
        <w:r>
          <w:rPr>
            <w:noProof/>
            <w:webHidden/>
          </w:rPr>
        </w:r>
        <w:r>
          <w:rPr>
            <w:noProof/>
            <w:webHidden/>
          </w:rPr>
          <w:fldChar w:fldCharType="separate"/>
        </w:r>
        <w:r>
          <w:rPr>
            <w:noProof/>
            <w:webHidden/>
          </w:rPr>
          <w:t>5</w:t>
        </w:r>
        <w:r>
          <w:rPr>
            <w:noProof/>
            <w:webHidden/>
          </w:rPr>
          <w:fldChar w:fldCharType="end"/>
        </w:r>
      </w:hyperlink>
    </w:p>
    <w:p w14:paraId="7004840A" w14:textId="77777777" w:rsidR="00EF5B33" w:rsidRDefault="00EF5B33">
      <w:pPr>
        <w:pStyle w:val="TDC2"/>
        <w:rPr>
          <w:rFonts w:asciiTheme="minorHAnsi" w:eastAsiaTheme="minorEastAsia" w:hAnsiTheme="minorHAnsi"/>
          <w:b w:val="0"/>
          <w:caps w:val="0"/>
          <w:noProof/>
          <w:sz w:val="22"/>
          <w:szCs w:val="22"/>
        </w:rPr>
      </w:pPr>
      <w:hyperlink w:anchor="_Toc88733084" w:history="1">
        <w:r w:rsidRPr="00CC0B7F">
          <w:rPr>
            <w:rStyle w:val="Hipervnculo"/>
            <w:noProof/>
          </w:rPr>
          <w:t>4.- RECONOCIMIENTOS MÉDICOS</w:t>
        </w:r>
        <w:r>
          <w:rPr>
            <w:noProof/>
            <w:webHidden/>
          </w:rPr>
          <w:tab/>
        </w:r>
        <w:r>
          <w:rPr>
            <w:noProof/>
            <w:webHidden/>
          </w:rPr>
          <w:fldChar w:fldCharType="begin"/>
        </w:r>
        <w:r>
          <w:rPr>
            <w:noProof/>
            <w:webHidden/>
          </w:rPr>
          <w:instrText xml:space="preserve"> PAGEREF _Toc88733084 \h </w:instrText>
        </w:r>
        <w:r>
          <w:rPr>
            <w:noProof/>
            <w:webHidden/>
          </w:rPr>
        </w:r>
        <w:r>
          <w:rPr>
            <w:noProof/>
            <w:webHidden/>
          </w:rPr>
          <w:fldChar w:fldCharType="separate"/>
        </w:r>
        <w:r>
          <w:rPr>
            <w:noProof/>
            <w:webHidden/>
          </w:rPr>
          <w:t>5</w:t>
        </w:r>
        <w:r>
          <w:rPr>
            <w:noProof/>
            <w:webHidden/>
          </w:rPr>
          <w:fldChar w:fldCharType="end"/>
        </w:r>
      </w:hyperlink>
    </w:p>
    <w:p w14:paraId="784A6033" w14:textId="77777777" w:rsidR="00EF5B33" w:rsidRDefault="00EF5B33">
      <w:pPr>
        <w:pStyle w:val="TDC2"/>
        <w:rPr>
          <w:rFonts w:asciiTheme="minorHAnsi" w:eastAsiaTheme="minorEastAsia" w:hAnsiTheme="minorHAnsi"/>
          <w:b w:val="0"/>
          <w:caps w:val="0"/>
          <w:noProof/>
          <w:sz w:val="22"/>
          <w:szCs w:val="22"/>
        </w:rPr>
      </w:pPr>
      <w:hyperlink w:anchor="_Toc88733085" w:history="1">
        <w:r w:rsidRPr="00CC0B7F">
          <w:rPr>
            <w:rStyle w:val="Hipervnculo"/>
            <w:noProof/>
          </w:rPr>
          <w:t>5.- PLAN DE EMERGENCIA, EVACUACIÓN DE ACCIDENTADOS Y PRIMEROS AUXILIOS</w:t>
        </w:r>
        <w:r>
          <w:rPr>
            <w:noProof/>
            <w:webHidden/>
          </w:rPr>
          <w:tab/>
        </w:r>
        <w:r>
          <w:rPr>
            <w:noProof/>
            <w:webHidden/>
          </w:rPr>
          <w:fldChar w:fldCharType="begin"/>
        </w:r>
        <w:r>
          <w:rPr>
            <w:noProof/>
            <w:webHidden/>
          </w:rPr>
          <w:instrText xml:space="preserve"> PAGEREF _Toc88733085 \h </w:instrText>
        </w:r>
        <w:r>
          <w:rPr>
            <w:noProof/>
            <w:webHidden/>
          </w:rPr>
        </w:r>
        <w:r>
          <w:rPr>
            <w:noProof/>
            <w:webHidden/>
          </w:rPr>
          <w:fldChar w:fldCharType="separate"/>
        </w:r>
        <w:r>
          <w:rPr>
            <w:noProof/>
            <w:webHidden/>
          </w:rPr>
          <w:t>5</w:t>
        </w:r>
        <w:r>
          <w:rPr>
            <w:noProof/>
            <w:webHidden/>
          </w:rPr>
          <w:fldChar w:fldCharType="end"/>
        </w:r>
      </w:hyperlink>
    </w:p>
    <w:p w14:paraId="58598C5F" w14:textId="77777777" w:rsidR="00EF5B33" w:rsidRDefault="00EF5B33">
      <w:pPr>
        <w:pStyle w:val="TDC2"/>
        <w:rPr>
          <w:rFonts w:asciiTheme="minorHAnsi" w:eastAsiaTheme="minorEastAsia" w:hAnsiTheme="minorHAnsi"/>
          <w:b w:val="0"/>
          <w:caps w:val="0"/>
          <w:noProof/>
          <w:sz w:val="22"/>
          <w:szCs w:val="22"/>
        </w:rPr>
      </w:pPr>
      <w:hyperlink w:anchor="_Toc88733086" w:history="1">
        <w:r w:rsidRPr="00CC0B7F">
          <w:rPr>
            <w:rStyle w:val="Hipervnculo"/>
            <w:noProof/>
          </w:rPr>
          <w:t>6.- INFORMACIÓN Y FORMACIÓN EN PREVENCIÓN</w:t>
        </w:r>
        <w:r>
          <w:rPr>
            <w:noProof/>
            <w:webHidden/>
          </w:rPr>
          <w:tab/>
        </w:r>
        <w:r>
          <w:rPr>
            <w:noProof/>
            <w:webHidden/>
          </w:rPr>
          <w:fldChar w:fldCharType="begin"/>
        </w:r>
        <w:r>
          <w:rPr>
            <w:noProof/>
            <w:webHidden/>
          </w:rPr>
          <w:instrText xml:space="preserve"> PAGEREF _Toc88733086 \h </w:instrText>
        </w:r>
        <w:r>
          <w:rPr>
            <w:noProof/>
            <w:webHidden/>
          </w:rPr>
        </w:r>
        <w:r>
          <w:rPr>
            <w:noProof/>
            <w:webHidden/>
          </w:rPr>
          <w:fldChar w:fldCharType="separate"/>
        </w:r>
        <w:r>
          <w:rPr>
            <w:noProof/>
            <w:webHidden/>
          </w:rPr>
          <w:t>5</w:t>
        </w:r>
        <w:r>
          <w:rPr>
            <w:noProof/>
            <w:webHidden/>
          </w:rPr>
          <w:fldChar w:fldCharType="end"/>
        </w:r>
      </w:hyperlink>
    </w:p>
    <w:p w14:paraId="7E6AFE7C" w14:textId="77777777" w:rsidR="00EF5B33" w:rsidRDefault="00EF5B33">
      <w:pPr>
        <w:pStyle w:val="TDC2"/>
        <w:rPr>
          <w:rFonts w:asciiTheme="minorHAnsi" w:eastAsiaTheme="minorEastAsia" w:hAnsiTheme="minorHAnsi"/>
          <w:b w:val="0"/>
          <w:caps w:val="0"/>
          <w:noProof/>
          <w:sz w:val="22"/>
          <w:szCs w:val="22"/>
        </w:rPr>
      </w:pPr>
      <w:hyperlink w:anchor="_Toc88733087" w:history="1">
        <w:r w:rsidRPr="00CC0B7F">
          <w:rPr>
            <w:rStyle w:val="Hipervnculo"/>
            <w:noProof/>
          </w:rPr>
          <w:t>7.- RECURSOS PREVENTIVOS</w:t>
        </w:r>
        <w:r>
          <w:rPr>
            <w:noProof/>
            <w:webHidden/>
          </w:rPr>
          <w:tab/>
        </w:r>
        <w:r>
          <w:rPr>
            <w:noProof/>
            <w:webHidden/>
          </w:rPr>
          <w:fldChar w:fldCharType="begin"/>
        </w:r>
        <w:r>
          <w:rPr>
            <w:noProof/>
            <w:webHidden/>
          </w:rPr>
          <w:instrText xml:space="preserve"> PAGEREF _Toc88733087 \h </w:instrText>
        </w:r>
        <w:r>
          <w:rPr>
            <w:noProof/>
            <w:webHidden/>
          </w:rPr>
        </w:r>
        <w:r>
          <w:rPr>
            <w:noProof/>
            <w:webHidden/>
          </w:rPr>
          <w:fldChar w:fldCharType="separate"/>
        </w:r>
        <w:r>
          <w:rPr>
            <w:noProof/>
            <w:webHidden/>
          </w:rPr>
          <w:t>6</w:t>
        </w:r>
        <w:r>
          <w:rPr>
            <w:noProof/>
            <w:webHidden/>
          </w:rPr>
          <w:fldChar w:fldCharType="end"/>
        </w:r>
      </w:hyperlink>
    </w:p>
    <w:p w14:paraId="69B1E36A" w14:textId="77777777" w:rsidR="00EF5B33" w:rsidRDefault="00EF5B33">
      <w:pPr>
        <w:pStyle w:val="TDC2"/>
        <w:rPr>
          <w:rFonts w:asciiTheme="minorHAnsi" w:eastAsiaTheme="minorEastAsia" w:hAnsiTheme="minorHAnsi"/>
          <w:b w:val="0"/>
          <w:caps w:val="0"/>
          <w:noProof/>
          <w:sz w:val="22"/>
          <w:szCs w:val="22"/>
        </w:rPr>
      </w:pPr>
      <w:hyperlink w:anchor="_Toc88733088" w:history="1">
        <w:r w:rsidRPr="00CC0B7F">
          <w:rPr>
            <w:rStyle w:val="Hipervnculo"/>
            <w:noProof/>
          </w:rPr>
          <w:t>8.- COORDINACIÓN DE ACTIVIDADES EMPRESARIALES EN MATERIA PREVENTIVA</w:t>
        </w:r>
        <w:r>
          <w:rPr>
            <w:noProof/>
            <w:webHidden/>
          </w:rPr>
          <w:tab/>
        </w:r>
        <w:r>
          <w:rPr>
            <w:noProof/>
            <w:webHidden/>
          </w:rPr>
          <w:fldChar w:fldCharType="begin"/>
        </w:r>
        <w:r>
          <w:rPr>
            <w:noProof/>
            <w:webHidden/>
          </w:rPr>
          <w:instrText xml:space="preserve"> PAGEREF _Toc88733088 \h </w:instrText>
        </w:r>
        <w:r>
          <w:rPr>
            <w:noProof/>
            <w:webHidden/>
          </w:rPr>
        </w:r>
        <w:r>
          <w:rPr>
            <w:noProof/>
            <w:webHidden/>
          </w:rPr>
          <w:fldChar w:fldCharType="separate"/>
        </w:r>
        <w:r>
          <w:rPr>
            <w:noProof/>
            <w:webHidden/>
          </w:rPr>
          <w:t>6</w:t>
        </w:r>
        <w:r>
          <w:rPr>
            <w:noProof/>
            <w:webHidden/>
          </w:rPr>
          <w:fldChar w:fldCharType="end"/>
        </w:r>
      </w:hyperlink>
    </w:p>
    <w:p w14:paraId="686E49D3" w14:textId="77777777" w:rsidR="00EF5B33" w:rsidRDefault="00EF5B33">
      <w:pPr>
        <w:pStyle w:val="TDC2"/>
        <w:rPr>
          <w:rFonts w:asciiTheme="minorHAnsi" w:eastAsiaTheme="minorEastAsia" w:hAnsiTheme="minorHAnsi"/>
          <w:b w:val="0"/>
          <w:caps w:val="0"/>
          <w:noProof/>
          <w:sz w:val="22"/>
          <w:szCs w:val="22"/>
        </w:rPr>
      </w:pPr>
      <w:hyperlink w:anchor="_Toc88733089" w:history="1">
        <w:r w:rsidRPr="00CC0B7F">
          <w:rPr>
            <w:rStyle w:val="Hipervnculo"/>
            <w:noProof/>
          </w:rPr>
          <w:t>9.- EMPRESAS DE TRABAJO TEMPORAL Y TRABAJADORES MENORES DE EDAD</w:t>
        </w:r>
        <w:r>
          <w:rPr>
            <w:noProof/>
            <w:webHidden/>
          </w:rPr>
          <w:tab/>
        </w:r>
        <w:r>
          <w:rPr>
            <w:noProof/>
            <w:webHidden/>
          </w:rPr>
          <w:fldChar w:fldCharType="begin"/>
        </w:r>
        <w:r>
          <w:rPr>
            <w:noProof/>
            <w:webHidden/>
          </w:rPr>
          <w:instrText xml:space="preserve"> PAGEREF _Toc88733089 \h </w:instrText>
        </w:r>
        <w:r>
          <w:rPr>
            <w:noProof/>
            <w:webHidden/>
          </w:rPr>
        </w:r>
        <w:r>
          <w:rPr>
            <w:noProof/>
            <w:webHidden/>
          </w:rPr>
          <w:fldChar w:fldCharType="separate"/>
        </w:r>
        <w:r>
          <w:rPr>
            <w:noProof/>
            <w:webHidden/>
          </w:rPr>
          <w:t>7</w:t>
        </w:r>
        <w:r>
          <w:rPr>
            <w:noProof/>
            <w:webHidden/>
          </w:rPr>
          <w:fldChar w:fldCharType="end"/>
        </w:r>
      </w:hyperlink>
    </w:p>
    <w:p w14:paraId="6A130834" w14:textId="77777777" w:rsidR="00EF5B33" w:rsidRDefault="00EF5B33">
      <w:pPr>
        <w:pStyle w:val="TDC2"/>
        <w:rPr>
          <w:rFonts w:asciiTheme="minorHAnsi" w:eastAsiaTheme="minorEastAsia" w:hAnsiTheme="minorHAnsi"/>
          <w:b w:val="0"/>
          <w:caps w:val="0"/>
          <w:noProof/>
          <w:sz w:val="22"/>
          <w:szCs w:val="22"/>
        </w:rPr>
      </w:pPr>
      <w:hyperlink w:anchor="_Toc88733090" w:history="1">
        <w:r w:rsidRPr="00CC0B7F">
          <w:rPr>
            <w:rStyle w:val="Hipervnculo"/>
            <w:noProof/>
          </w:rPr>
          <w:t>10.- IDENTIFICACIÓN DE RIESGOS Y MEDIDAS PREVENTIVAS</w:t>
        </w:r>
        <w:r>
          <w:rPr>
            <w:noProof/>
            <w:webHidden/>
          </w:rPr>
          <w:tab/>
        </w:r>
        <w:r>
          <w:rPr>
            <w:noProof/>
            <w:webHidden/>
          </w:rPr>
          <w:fldChar w:fldCharType="begin"/>
        </w:r>
        <w:r>
          <w:rPr>
            <w:noProof/>
            <w:webHidden/>
          </w:rPr>
          <w:instrText xml:space="preserve"> PAGEREF _Toc88733090 \h </w:instrText>
        </w:r>
        <w:r>
          <w:rPr>
            <w:noProof/>
            <w:webHidden/>
          </w:rPr>
        </w:r>
        <w:r>
          <w:rPr>
            <w:noProof/>
            <w:webHidden/>
          </w:rPr>
          <w:fldChar w:fldCharType="separate"/>
        </w:r>
        <w:r>
          <w:rPr>
            <w:noProof/>
            <w:webHidden/>
          </w:rPr>
          <w:t>8</w:t>
        </w:r>
        <w:r>
          <w:rPr>
            <w:noProof/>
            <w:webHidden/>
          </w:rPr>
          <w:fldChar w:fldCharType="end"/>
        </w:r>
      </w:hyperlink>
    </w:p>
    <w:p w14:paraId="772EA9F3" w14:textId="77777777" w:rsidR="00EF5B33" w:rsidRDefault="00EF5B33">
      <w:pPr>
        <w:pStyle w:val="TDC2"/>
        <w:tabs>
          <w:tab w:val="left" w:pos="880"/>
        </w:tabs>
        <w:rPr>
          <w:rFonts w:asciiTheme="minorHAnsi" w:eastAsiaTheme="minorEastAsia" w:hAnsiTheme="minorHAnsi"/>
          <w:b w:val="0"/>
          <w:caps w:val="0"/>
          <w:noProof/>
          <w:sz w:val="22"/>
          <w:szCs w:val="22"/>
        </w:rPr>
      </w:pPr>
      <w:hyperlink w:anchor="_Toc88733091" w:history="1">
        <w:r w:rsidRPr="00CC0B7F">
          <w:rPr>
            <w:rStyle w:val="Hipervnculo"/>
            <w:noProof/>
          </w:rPr>
          <w:t>10.1</w:t>
        </w:r>
        <w:r>
          <w:rPr>
            <w:rFonts w:asciiTheme="minorHAnsi" w:eastAsiaTheme="minorEastAsia" w:hAnsiTheme="minorHAnsi"/>
            <w:b w:val="0"/>
            <w:caps w:val="0"/>
            <w:noProof/>
            <w:sz w:val="22"/>
            <w:szCs w:val="22"/>
          </w:rPr>
          <w:tab/>
        </w:r>
        <w:r w:rsidRPr="00CC0B7F">
          <w:rPr>
            <w:rStyle w:val="Hipervnculo"/>
            <w:noProof/>
          </w:rPr>
          <w:t>&lt;Content Select=”./Title” Optional=”true”/&gt;</w:t>
        </w:r>
        <w:r>
          <w:rPr>
            <w:noProof/>
            <w:webHidden/>
          </w:rPr>
          <w:tab/>
        </w:r>
        <w:r>
          <w:rPr>
            <w:noProof/>
            <w:webHidden/>
          </w:rPr>
          <w:fldChar w:fldCharType="begin"/>
        </w:r>
        <w:r>
          <w:rPr>
            <w:noProof/>
            <w:webHidden/>
          </w:rPr>
          <w:instrText xml:space="preserve"> PAGEREF _Toc88733091 \h </w:instrText>
        </w:r>
        <w:r>
          <w:rPr>
            <w:noProof/>
            <w:webHidden/>
          </w:rPr>
        </w:r>
        <w:r>
          <w:rPr>
            <w:noProof/>
            <w:webHidden/>
          </w:rPr>
          <w:fldChar w:fldCharType="separate"/>
        </w:r>
        <w:r>
          <w:rPr>
            <w:noProof/>
            <w:webHidden/>
          </w:rPr>
          <w:t>9</w:t>
        </w:r>
        <w:r>
          <w:rPr>
            <w:noProof/>
            <w:webHidden/>
          </w:rPr>
          <w:fldChar w:fldCharType="end"/>
        </w:r>
      </w:hyperlink>
    </w:p>
    <w:p w14:paraId="543AC12B" w14:textId="77777777" w:rsidR="00EF5B33" w:rsidRPr="00EF5B33" w:rsidRDefault="00EF5B33">
      <w:pPr>
        <w:pStyle w:val="TDC3"/>
        <w:tabs>
          <w:tab w:val="left" w:pos="1540"/>
          <w:tab w:val="right" w:leader="dot" w:pos="9627"/>
        </w:tabs>
        <w:rPr>
          <w:rFonts w:asciiTheme="minorHAnsi" w:eastAsiaTheme="minorEastAsia" w:hAnsiTheme="minorHAnsi"/>
          <w:b/>
          <w:noProof/>
          <w:sz w:val="22"/>
          <w:szCs w:val="22"/>
        </w:rPr>
      </w:pPr>
      <w:hyperlink w:anchor="_Toc88733092" w:history="1">
        <w:r w:rsidRPr="00EF5B33">
          <w:rPr>
            <w:rStyle w:val="Hipervnculo"/>
            <w:b/>
            <w:bCs/>
            <w:noProof/>
            <w:lang w:val="en-GB"/>
          </w:rPr>
          <w:t>10.1.1</w:t>
        </w:r>
        <w:r w:rsidRPr="00EF5B33">
          <w:rPr>
            <w:rFonts w:asciiTheme="minorHAnsi" w:eastAsiaTheme="minorEastAsia" w:hAnsiTheme="minorHAnsi"/>
            <w:b/>
            <w:noProof/>
            <w:sz w:val="22"/>
            <w:szCs w:val="22"/>
          </w:rPr>
          <w:tab/>
        </w:r>
        <w:r w:rsidRPr="00EF5B33">
          <w:rPr>
            <w:rStyle w:val="Hipervnculo"/>
            <w:b/>
            <w:bCs/>
            <w:noProof/>
            <w:lang w:val="en-GB"/>
          </w:rPr>
          <w:t>&lt;Content Select=”./Title” Optional=”true”/&gt;</w:t>
        </w:r>
        <w:r w:rsidRPr="00EF5B33">
          <w:rPr>
            <w:b/>
            <w:noProof/>
            <w:webHidden/>
          </w:rPr>
          <w:tab/>
        </w:r>
        <w:r w:rsidRPr="00EF5B33">
          <w:rPr>
            <w:b/>
            <w:noProof/>
            <w:webHidden/>
          </w:rPr>
          <w:fldChar w:fldCharType="begin"/>
        </w:r>
        <w:r w:rsidRPr="00EF5B33">
          <w:rPr>
            <w:b/>
            <w:noProof/>
            <w:webHidden/>
          </w:rPr>
          <w:instrText xml:space="preserve"> PAGEREF _Toc88733092 \h </w:instrText>
        </w:r>
        <w:r w:rsidRPr="00EF5B33">
          <w:rPr>
            <w:b/>
            <w:noProof/>
            <w:webHidden/>
          </w:rPr>
        </w:r>
        <w:r w:rsidRPr="00EF5B33">
          <w:rPr>
            <w:b/>
            <w:noProof/>
            <w:webHidden/>
          </w:rPr>
          <w:fldChar w:fldCharType="separate"/>
        </w:r>
        <w:r w:rsidRPr="00EF5B33">
          <w:rPr>
            <w:b/>
            <w:noProof/>
            <w:webHidden/>
          </w:rPr>
          <w:t>9</w:t>
        </w:r>
        <w:r w:rsidRPr="00EF5B33">
          <w:rPr>
            <w:b/>
            <w:noProof/>
            <w:webHidden/>
          </w:rPr>
          <w:fldChar w:fldCharType="end"/>
        </w:r>
      </w:hyperlink>
    </w:p>
    <w:p w14:paraId="6D116C0E" w14:textId="77777777" w:rsidR="00EF5B33" w:rsidRPr="00EF5B33" w:rsidRDefault="00EF5B33">
      <w:pPr>
        <w:pStyle w:val="TDC4"/>
        <w:tabs>
          <w:tab w:val="left" w:pos="2041"/>
          <w:tab w:val="right" w:leader="dot" w:pos="9627"/>
        </w:tabs>
        <w:rPr>
          <w:rFonts w:asciiTheme="minorHAnsi" w:eastAsiaTheme="minorEastAsia" w:hAnsiTheme="minorHAnsi"/>
          <w:noProof/>
          <w:sz w:val="22"/>
          <w:szCs w:val="22"/>
        </w:rPr>
      </w:pPr>
      <w:hyperlink w:anchor="_Toc88733093" w:history="1">
        <w:r w:rsidRPr="00EF5B33">
          <w:rPr>
            <w:rStyle w:val="Hipervnculo"/>
            <w:bCs/>
            <w:noProof/>
            <w:lang w:val="en-GB"/>
          </w:rPr>
          <w:t>10.1.1.1</w:t>
        </w:r>
        <w:r w:rsidRPr="00EF5B33">
          <w:rPr>
            <w:rFonts w:asciiTheme="minorHAnsi" w:eastAsiaTheme="minorEastAsia" w:hAnsiTheme="minorHAnsi"/>
            <w:noProof/>
            <w:sz w:val="22"/>
            <w:szCs w:val="22"/>
          </w:rPr>
          <w:tab/>
        </w:r>
        <w:r w:rsidRPr="00EF5B33">
          <w:rPr>
            <w:rStyle w:val="Hipervnculo"/>
            <w:noProof/>
          </w:rPr>
          <w:t>&lt;Content Select=”./Description” Optional="true"/&gt;</w:t>
        </w:r>
        <w:r w:rsidRPr="00EF5B33">
          <w:rPr>
            <w:noProof/>
            <w:webHidden/>
          </w:rPr>
          <w:tab/>
        </w:r>
        <w:r w:rsidRPr="00EF5B33">
          <w:rPr>
            <w:noProof/>
            <w:webHidden/>
          </w:rPr>
          <w:fldChar w:fldCharType="begin"/>
        </w:r>
        <w:r w:rsidRPr="00EF5B33">
          <w:rPr>
            <w:noProof/>
            <w:webHidden/>
          </w:rPr>
          <w:instrText xml:space="preserve"> PAGEREF _Toc88733093 \h </w:instrText>
        </w:r>
        <w:r w:rsidRPr="00EF5B33">
          <w:rPr>
            <w:noProof/>
            <w:webHidden/>
          </w:rPr>
        </w:r>
        <w:r w:rsidRPr="00EF5B33">
          <w:rPr>
            <w:noProof/>
            <w:webHidden/>
          </w:rPr>
          <w:fldChar w:fldCharType="separate"/>
        </w:r>
        <w:r w:rsidRPr="00EF5B33">
          <w:rPr>
            <w:noProof/>
            <w:webHidden/>
          </w:rPr>
          <w:t>10</w:t>
        </w:r>
        <w:r w:rsidRPr="00EF5B33">
          <w:rPr>
            <w:noProof/>
            <w:webHidden/>
          </w:rPr>
          <w:fldChar w:fldCharType="end"/>
        </w:r>
      </w:hyperlink>
    </w:p>
    <w:p w14:paraId="506B4255" w14:textId="77777777" w:rsidR="00EF5B33" w:rsidRPr="00EF5B33" w:rsidRDefault="00EF5B33">
      <w:pPr>
        <w:pStyle w:val="TDC4"/>
        <w:tabs>
          <w:tab w:val="left" w:pos="2041"/>
          <w:tab w:val="right" w:leader="dot" w:pos="9627"/>
        </w:tabs>
        <w:rPr>
          <w:rFonts w:asciiTheme="minorHAnsi" w:eastAsiaTheme="minorEastAsia" w:hAnsiTheme="minorHAnsi"/>
          <w:noProof/>
          <w:sz w:val="22"/>
          <w:szCs w:val="22"/>
        </w:rPr>
      </w:pPr>
      <w:hyperlink w:anchor="_Toc88733094" w:history="1">
        <w:r w:rsidRPr="00EF5B33">
          <w:rPr>
            <w:rStyle w:val="Hipervnculo"/>
            <w:bCs/>
            <w:noProof/>
            <w:lang w:val="en-GB"/>
          </w:rPr>
          <w:t>10.1.1.1</w:t>
        </w:r>
        <w:r w:rsidRPr="00EF5B33">
          <w:rPr>
            <w:rFonts w:asciiTheme="minorHAnsi" w:eastAsiaTheme="minorEastAsia" w:hAnsiTheme="minorHAnsi"/>
            <w:noProof/>
            <w:sz w:val="22"/>
            <w:szCs w:val="22"/>
          </w:rPr>
          <w:tab/>
        </w:r>
        <w:r w:rsidRPr="00EF5B33">
          <w:rPr>
            <w:rStyle w:val="Hipervnculo"/>
            <w:noProof/>
          </w:rPr>
          <w:t>&lt;Content Select=”./Description” Optional="true"/&gt;</w:t>
        </w:r>
        <w:r w:rsidRPr="00EF5B33">
          <w:rPr>
            <w:noProof/>
            <w:webHidden/>
          </w:rPr>
          <w:tab/>
        </w:r>
        <w:r w:rsidRPr="00EF5B33">
          <w:rPr>
            <w:noProof/>
            <w:webHidden/>
          </w:rPr>
          <w:fldChar w:fldCharType="begin"/>
        </w:r>
        <w:r w:rsidRPr="00EF5B33">
          <w:rPr>
            <w:noProof/>
            <w:webHidden/>
          </w:rPr>
          <w:instrText xml:space="preserve"> PAGEREF _Toc88733094 \h </w:instrText>
        </w:r>
        <w:r w:rsidRPr="00EF5B33">
          <w:rPr>
            <w:noProof/>
            <w:webHidden/>
          </w:rPr>
        </w:r>
        <w:r w:rsidRPr="00EF5B33">
          <w:rPr>
            <w:noProof/>
            <w:webHidden/>
          </w:rPr>
          <w:fldChar w:fldCharType="separate"/>
        </w:r>
        <w:r w:rsidRPr="00EF5B33">
          <w:rPr>
            <w:noProof/>
            <w:webHidden/>
          </w:rPr>
          <w:t>11</w:t>
        </w:r>
        <w:r w:rsidRPr="00EF5B33">
          <w:rPr>
            <w:noProof/>
            <w:webHidden/>
          </w:rPr>
          <w:fldChar w:fldCharType="end"/>
        </w:r>
      </w:hyperlink>
    </w:p>
    <w:p w14:paraId="3573A969" w14:textId="77777777" w:rsidR="00B03CAF" w:rsidRPr="00FE2021" w:rsidRDefault="001443DE">
      <w:pPr>
        <w:pStyle w:val="Ttulo"/>
      </w:pPr>
      <w:r w:rsidRPr="00FE2021">
        <w:rPr>
          <w:caps/>
          <w:sz w:val="24"/>
          <w:u w:val="none"/>
        </w:rPr>
        <w:fldChar w:fldCharType="end"/>
      </w:r>
      <w:bookmarkStart w:id="5" w:name="_GoBack"/>
      <w:bookmarkEnd w:id="5"/>
      <w:r w:rsidRPr="00FE2021">
        <w:br w:type="page"/>
      </w:r>
    </w:p>
    <w:p w14:paraId="3136F13E" w14:textId="77777777" w:rsidR="00B03CAF" w:rsidRPr="00FE2021" w:rsidRDefault="00B03CAF">
      <w:pPr>
        <w:pStyle w:val="Ttulo"/>
      </w:pPr>
    </w:p>
    <w:p w14:paraId="23D1B808" w14:textId="77777777" w:rsidR="00B03CAF" w:rsidRPr="00FE2021" w:rsidRDefault="00B03CAF">
      <w:pPr>
        <w:pStyle w:val="Ttulo"/>
      </w:pPr>
    </w:p>
    <w:p w14:paraId="3F8DE2F3" w14:textId="77777777" w:rsidR="00B03CAF" w:rsidRPr="00FE2021" w:rsidRDefault="00B03CAF">
      <w:pPr>
        <w:pStyle w:val="Ttulo"/>
      </w:pPr>
    </w:p>
    <w:p w14:paraId="4148482A" w14:textId="77777777" w:rsidR="00B03CAF" w:rsidRPr="00FE2021" w:rsidRDefault="00B03CAF">
      <w:pPr>
        <w:pStyle w:val="Ttulo"/>
      </w:pPr>
    </w:p>
    <w:p w14:paraId="0D053C77" w14:textId="77777777" w:rsidR="00B03CAF" w:rsidRPr="00FE2021" w:rsidRDefault="00B03CAF">
      <w:pPr>
        <w:pStyle w:val="Ttulo"/>
      </w:pPr>
    </w:p>
    <w:p w14:paraId="1CED6677" w14:textId="77777777" w:rsidR="00B03CAF" w:rsidRPr="00FE2021" w:rsidRDefault="00B03CAF">
      <w:pPr>
        <w:pStyle w:val="Ttulo"/>
      </w:pPr>
    </w:p>
    <w:p w14:paraId="5A80B6C6" w14:textId="77777777" w:rsidR="00B03CAF" w:rsidRPr="00FE2021" w:rsidRDefault="00B03CAF">
      <w:pPr>
        <w:pStyle w:val="Ttulo"/>
      </w:pPr>
    </w:p>
    <w:p w14:paraId="16F0B814" w14:textId="77777777" w:rsidR="00B03CAF" w:rsidRPr="00FE2021" w:rsidRDefault="00B03CAF">
      <w:pPr>
        <w:pStyle w:val="Ttulo"/>
      </w:pPr>
    </w:p>
    <w:p w14:paraId="2BD28B31" w14:textId="77777777" w:rsidR="00B03CAF" w:rsidRPr="00FE2021" w:rsidRDefault="00B03CAF">
      <w:pPr>
        <w:pStyle w:val="Ttulo"/>
      </w:pPr>
    </w:p>
    <w:p w14:paraId="4732ABEB" w14:textId="77777777" w:rsidR="00B03CAF" w:rsidRPr="00FE2021" w:rsidRDefault="00B03CAF">
      <w:pPr>
        <w:pStyle w:val="Ttulo"/>
      </w:pPr>
    </w:p>
    <w:p w14:paraId="7DFA3D65" w14:textId="77777777" w:rsidR="00B03CAF" w:rsidRPr="00FE2021" w:rsidRDefault="00B03CAF">
      <w:pPr>
        <w:pStyle w:val="Ttulo"/>
      </w:pPr>
    </w:p>
    <w:p w14:paraId="04124288" w14:textId="77777777" w:rsidR="00B03CAF" w:rsidRPr="00FE2021" w:rsidRDefault="001443DE">
      <w:pPr>
        <w:pStyle w:val="Ttulo"/>
      </w:pPr>
      <w:bookmarkStart w:id="6" w:name="_Toc88733076"/>
      <w:r w:rsidRPr="00FE2021">
        <w:t>A) MEMORIA</w:t>
      </w:r>
      <w:bookmarkEnd w:id="6"/>
    </w:p>
    <w:p w14:paraId="4B8F122E" w14:textId="77777777" w:rsidR="00B03CAF" w:rsidRPr="00FE2021" w:rsidRDefault="00B03CAF">
      <w:pPr>
        <w:jc w:val="both"/>
        <w:rPr>
          <w:b/>
          <w:u w:val="single"/>
        </w:rPr>
      </w:pPr>
    </w:p>
    <w:p w14:paraId="4AB94015" w14:textId="77777777" w:rsidR="00B03CAF" w:rsidRPr="00FE2021" w:rsidRDefault="00B03CAF">
      <w:pPr>
        <w:jc w:val="both"/>
        <w:rPr>
          <w:b/>
          <w:u w:val="single"/>
        </w:rPr>
        <w:sectPr w:rsidR="00B03CAF" w:rsidRPr="00FE2021">
          <w:footerReference w:type="default" r:id="rId18"/>
          <w:pgSz w:w="11906" w:h="16838"/>
          <w:pgMar w:top="2126" w:right="851" w:bottom="1418" w:left="1418" w:header="720" w:footer="363" w:gutter="0"/>
          <w:cols w:space="720"/>
        </w:sectPr>
      </w:pPr>
    </w:p>
    <w:p w14:paraId="3FDC4982" w14:textId="77777777" w:rsidR="00B03CAF" w:rsidRPr="00FE2021" w:rsidRDefault="001443DE">
      <w:pPr>
        <w:jc w:val="both"/>
        <w:rPr>
          <w:b/>
          <w:sz w:val="28"/>
          <w:u w:val="single"/>
        </w:rPr>
      </w:pPr>
      <w:r w:rsidRPr="00FE2021">
        <w:rPr>
          <w:b/>
          <w:sz w:val="28"/>
          <w:u w:val="single"/>
        </w:rPr>
        <w:lastRenderedPageBreak/>
        <w:t>A) MEMORIA.</w:t>
      </w:r>
    </w:p>
    <w:p w14:paraId="00FCDEF1" w14:textId="77777777" w:rsidR="00B03CAF" w:rsidRPr="00FE2021" w:rsidRDefault="00B03CAF">
      <w:pPr>
        <w:jc w:val="both"/>
        <w:rPr>
          <w:b/>
          <w:u w:val="single"/>
        </w:rPr>
      </w:pPr>
    </w:p>
    <w:p w14:paraId="00016772" w14:textId="77777777" w:rsidR="00B03CAF" w:rsidRPr="00C90671" w:rsidRDefault="001443DE">
      <w:pPr>
        <w:jc w:val="both"/>
        <w:rPr>
          <w:b/>
        </w:rPr>
      </w:pPr>
      <w:bookmarkStart w:id="7" w:name="_Toc88733077"/>
      <w:r w:rsidRPr="00C90671">
        <w:rPr>
          <w:rStyle w:val="Ttulo1Car"/>
          <w:rFonts w:ascii="Verdana" w:hAnsi="Verdana"/>
          <w:u w:val="none"/>
        </w:rPr>
        <w:t>1.- OBJETO</w:t>
      </w:r>
      <w:bookmarkEnd w:id="7"/>
      <w:r w:rsidRPr="00C90671">
        <w:rPr>
          <w:b/>
        </w:rPr>
        <w:t>.</w:t>
      </w:r>
    </w:p>
    <w:p w14:paraId="50EA341D" w14:textId="77777777" w:rsidR="00B03CAF" w:rsidRPr="00FE2021" w:rsidRDefault="00B03CAF">
      <w:pPr>
        <w:jc w:val="both"/>
        <w:rPr>
          <w:u w:val="single"/>
        </w:rPr>
      </w:pPr>
    </w:p>
    <w:p w14:paraId="43DE2E9D" w14:textId="77777777" w:rsidR="00B03CAF" w:rsidRPr="00FE2021" w:rsidRDefault="001443DE">
      <w:pPr>
        <w:jc w:val="both"/>
        <w:rPr>
          <w:sz w:val="18"/>
          <w:szCs w:val="18"/>
        </w:rPr>
      </w:pPr>
      <w:r w:rsidRPr="00FE2021">
        <w:rPr>
          <w:sz w:val="18"/>
          <w:szCs w:val="18"/>
        </w:rPr>
        <w:t>El objeto del presente Plan de Seguridad  y Salud es, mediante la identificación de todos los posibles riesgos y la determinación de las correspondientes medidas preventivas que se deben adoptar, eliminar o disminuir los riesgos existentes, y con ello los accidentes de trabajo y enfermedades profesionales.</w:t>
      </w:r>
    </w:p>
    <w:p w14:paraId="3DAF0411" w14:textId="77777777" w:rsidR="00B03CAF" w:rsidRPr="00FE2021" w:rsidRDefault="00B03CAF">
      <w:pPr>
        <w:jc w:val="both"/>
        <w:rPr>
          <w:sz w:val="18"/>
          <w:szCs w:val="18"/>
        </w:rPr>
      </w:pPr>
    </w:p>
    <w:p w14:paraId="7E3BE181" w14:textId="77777777" w:rsidR="00B03CAF" w:rsidRPr="00FE2021" w:rsidRDefault="001443DE">
      <w:pPr>
        <w:jc w:val="both"/>
        <w:rPr>
          <w:sz w:val="18"/>
          <w:szCs w:val="18"/>
        </w:rPr>
      </w:pPr>
      <w:r w:rsidRPr="00FE2021">
        <w:rPr>
          <w:sz w:val="18"/>
          <w:szCs w:val="18"/>
        </w:rPr>
        <w:t xml:space="preserve">Este Plan de Seguridad y Salud se realiza siguiendo las directrices del R.D 1627/97 sobre disposiciones mínimas de seguridad y de salud en las obras de construcción, y teniendo como base el Estudio Básico de Seguridad y Salud del Proyecto de obra, elaborado por </w:t>
      </w:r>
      <w:bookmarkStart w:id="8" w:name="mrkcampo1_1"/>
      <w:bookmarkEnd w:id="8"/>
      <w:sdt>
        <w:sdtPr>
          <w:rPr>
            <w:sz w:val="18"/>
            <w:szCs w:val="18"/>
          </w:rPr>
          <w:id w:val="-1661154032"/>
          <w:placeholder>
            <w:docPart w:val="{3488dd6e-7064-4ca2-87af-104ca14e9b3a}"/>
          </w:placeholder>
          <w:showingPlcHdr/>
          <w:text/>
        </w:sdtPr>
        <w:sdtEndPr/>
        <w:sdtContent>
          <w:r w:rsidRPr="00FE2021">
            <w:rPr>
              <w:sz w:val="18"/>
              <w:szCs w:val="18"/>
            </w:rPr>
            <w:t>&lt;Content Select=”./CreatorName”/&gt;</w:t>
          </w:r>
        </w:sdtContent>
      </w:sdt>
      <w:r w:rsidRPr="00FE2021">
        <w:rPr>
          <w:sz w:val="18"/>
          <w:szCs w:val="18"/>
        </w:rPr>
        <w:t xml:space="preserve">, siendo el promotor de la </w:t>
      </w:r>
      <w:proofErr w:type="gramStart"/>
      <w:r w:rsidRPr="00FE2021">
        <w:rPr>
          <w:sz w:val="18"/>
          <w:szCs w:val="18"/>
        </w:rPr>
        <w:t xml:space="preserve">misma </w:t>
      </w:r>
      <w:bookmarkStart w:id="9" w:name="mrkcampo2_1"/>
      <w:bookmarkEnd w:id="9"/>
      <w:r w:rsidRPr="00FE2021">
        <w:rPr>
          <w:sz w:val="18"/>
          <w:szCs w:val="18"/>
        </w:rPr>
        <w:t>.</w:t>
      </w:r>
      <w:proofErr w:type="gramEnd"/>
    </w:p>
    <w:p w14:paraId="5A471031" w14:textId="77777777" w:rsidR="00B03CAF" w:rsidRPr="00FE2021" w:rsidRDefault="00B03CAF">
      <w:pPr>
        <w:jc w:val="both"/>
        <w:rPr>
          <w:u w:val="single"/>
        </w:rPr>
      </w:pPr>
    </w:p>
    <w:p w14:paraId="73450B3A" w14:textId="77777777" w:rsidR="00B03CAF" w:rsidRPr="00C90671" w:rsidRDefault="001443DE">
      <w:pPr>
        <w:jc w:val="both"/>
        <w:rPr>
          <w:b/>
        </w:rPr>
      </w:pPr>
      <w:bookmarkStart w:id="10" w:name="_Toc88733078"/>
      <w:r w:rsidRPr="00C90671">
        <w:rPr>
          <w:rStyle w:val="Ttulo1Car"/>
          <w:rFonts w:ascii="Verdana" w:hAnsi="Verdana"/>
          <w:u w:val="none"/>
        </w:rPr>
        <w:t>2.- DESCRIPCIÓN DE LA OBRA Y SITUACIÓN</w:t>
      </w:r>
      <w:bookmarkEnd w:id="10"/>
      <w:r w:rsidRPr="00C90671">
        <w:rPr>
          <w:b/>
        </w:rPr>
        <w:t>.</w:t>
      </w:r>
    </w:p>
    <w:p w14:paraId="3ACCB1B2" w14:textId="77777777" w:rsidR="00B03CAF" w:rsidRPr="00FE2021" w:rsidRDefault="00B03CAF">
      <w:pPr>
        <w:jc w:val="both"/>
        <w:rPr>
          <w:u w:val="single"/>
        </w:rPr>
      </w:pPr>
    </w:p>
    <w:p w14:paraId="59C9DCCB" w14:textId="77777777" w:rsidR="00B03CAF" w:rsidRPr="00C90671" w:rsidRDefault="001443DE">
      <w:pPr>
        <w:jc w:val="both"/>
        <w:rPr>
          <w:b/>
          <w:sz w:val="20"/>
        </w:rPr>
      </w:pPr>
      <w:bookmarkStart w:id="11" w:name="_Toc88733079"/>
      <w:r w:rsidRPr="00C90671">
        <w:rPr>
          <w:rStyle w:val="Ttulo2Car"/>
          <w:rFonts w:ascii="Verdana" w:hAnsi="Verdana"/>
          <w:sz w:val="20"/>
        </w:rPr>
        <w:t>2.1- Descripción de la obra y situación</w:t>
      </w:r>
      <w:bookmarkEnd w:id="11"/>
      <w:r w:rsidRPr="00C90671">
        <w:rPr>
          <w:b/>
          <w:sz w:val="20"/>
        </w:rPr>
        <w:t>.</w:t>
      </w:r>
    </w:p>
    <w:p w14:paraId="30283D80" w14:textId="77777777" w:rsidR="00B03CAF" w:rsidRPr="00FE2021" w:rsidRDefault="00B03CAF">
      <w:pPr>
        <w:jc w:val="both"/>
      </w:pPr>
    </w:p>
    <w:p w14:paraId="68553035" w14:textId="77777777" w:rsidR="00E43B80" w:rsidRPr="00FE2021" w:rsidRDefault="00E43B80" w:rsidP="00E43B80">
      <w:pPr>
        <w:jc w:val="both"/>
        <w:rPr>
          <w:sz w:val="18"/>
          <w:szCs w:val="18"/>
        </w:rPr>
      </w:pPr>
      <w:r w:rsidRPr="00FE2021">
        <w:rPr>
          <w:sz w:val="18"/>
          <w:szCs w:val="18"/>
        </w:rPr>
        <w:t xml:space="preserve">Los trabajos a desarrollar son los necesarios para la ejecución del proyecto, consistentes en: </w:t>
      </w:r>
      <w:bookmarkStart w:id="12" w:name="mrkNombreProyecto2"/>
      <w:bookmarkEnd w:id="12"/>
    </w:p>
    <w:p w14:paraId="272750F9" w14:textId="77777777" w:rsidR="00E43B80" w:rsidRPr="00FE2021" w:rsidRDefault="00E43B80" w:rsidP="00E43B80">
      <w:pPr>
        <w:pStyle w:val="Textoindependiente"/>
        <w:rPr>
          <w:sz w:val="18"/>
          <w:szCs w:val="18"/>
        </w:rPr>
      </w:pPr>
    </w:p>
    <w:sdt>
      <w:sdtPr>
        <w:rPr>
          <w:sz w:val="18"/>
          <w:szCs w:val="18"/>
        </w:rPr>
        <w:id w:val="762196204"/>
        <w:placeholder>
          <w:docPart w:val="97DCDD680D304C03AFE8B9E5F8AB4F23"/>
        </w:placeholder>
        <w:showingPlcHdr/>
        <w:text/>
      </w:sdtPr>
      <w:sdtEndPr/>
      <w:sdtContent>
        <w:p w14:paraId="2A5A33A1" w14:textId="77777777" w:rsidR="00E43B80" w:rsidRPr="00FE2021" w:rsidRDefault="00E43B80" w:rsidP="00E43B80">
          <w:pPr>
            <w:pStyle w:val="Textoindependiente"/>
            <w:rPr>
              <w:sz w:val="18"/>
              <w:szCs w:val="18"/>
              <w:lang w:val="en-GB"/>
            </w:rPr>
          </w:pPr>
          <w:r w:rsidRPr="00FE2021">
            <w:rPr>
              <w:sz w:val="18"/>
              <w:szCs w:val="18"/>
              <w:lang w:val="en-GB"/>
            </w:rPr>
            <w:t>&lt;Content Select=”./ProjectName” Optional=”true”/&gt;</w:t>
          </w:r>
        </w:p>
      </w:sdtContent>
    </w:sdt>
    <w:p w14:paraId="617B72CA" w14:textId="77777777" w:rsidR="00E43B80" w:rsidRPr="00FE2021" w:rsidRDefault="00E43B80" w:rsidP="00E43B80">
      <w:pPr>
        <w:pStyle w:val="Textoindependiente"/>
        <w:rPr>
          <w:sz w:val="18"/>
          <w:szCs w:val="18"/>
          <w:lang w:val="en-GB"/>
        </w:rPr>
      </w:pPr>
    </w:p>
    <w:bookmarkStart w:id="13" w:name="mrkcampo6_1" w:displacedByCustomXml="next"/>
    <w:bookmarkEnd w:id="13" w:displacedByCustomXml="next"/>
    <w:sdt>
      <w:sdtPr>
        <w:rPr>
          <w:sz w:val="18"/>
          <w:szCs w:val="18"/>
        </w:rPr>
        <w:id w:val="-412782938"/>
        <w:placeholder>
          <w:docPart w:val="DF02267524364882A57EF2B0F7CA7FE9"/>
        </w:placeholder>
        <w:showingPlcHdr/>
        <w:text/>
      </w:sdtPr>
      <w:sdtEndPr/>
      <w:sdtContent>
        <w:p w14:paraId="57EF9E47" w14:textId="77777777" w:rsidR="00E43B80" w:rsidRPr="00FE2021" w:rsidRDefault="00E43B80" w:rsidP="00E43B80">
          <w:pPr>
            <w:pStyle w:val="Textoindependiente"/>
            <w:rPr>
              <w:sz w:val="18"/>
              <w:szCs w:val="18"/>
              <w:lang w:val="en-GB"/>
            </w:rPr>
          </w:pPr>
          <w:r w:rsidRPr="00FE2021">
            <w:rPr>
              <w:sz w:val="18"/>
              <w:szCs w:val="18"/>
              <w:lang w:val="en-GB"/>
            </w:rPr>
            <w:t>&lt;Content Select=”./WorkDescription” Optional="true"/&gt;</w:t>
          </w:r>
        </w:p>
      </w:sdtContent>
    </w:sdt>
    <w:p w14:paraId="1E97DD0A" w14:textId="77777777" w:rsidR="00E43B80" w:rsidRPr="00FE2021" w:rsidRDefault="00E43B80" w:rsidP="00E43B80">
      <w:pPr>
        <w:pStyle w:val="Textoindependiente"/>
        <w:rPr>
          <w:sz w:val="18"/>
          <w:szCs w:val="18"/>
          <w:lang w:val="en-GB"/>
        </w:rPr>
      </w:pPr>
    </w:p>
    <w:p w14:paraId="43079AE7" w14:textId="77777777" w:rsidR="00E43B80" w:rsidRPr="00FE2021" w:rsidRDefault="00E43B80" w:rsidP="00E43B80">
      <w:pPr>
        <w:jc w:val="both"/>
        <w:rPr>
          <w:sz w:val="18"/>
          <w:szCs w:val="18"/>
        </w:rPr>
      </w:pPr>
      <w:r w:rsidRPr="00FE2021">
        <w:rPr>
          <w:sz w:val="18"/>
          <w:szCs w:val="18"/>
        </w:rPr>
        <w:t xml:space="preserve">La obra se encuentra situada en </w:t>
      </w:r>
      <w:bookmarkStart w:id="14" w:name="mrkcampo7_1"/>
      <w:bookmarkEnd w:id="14"/>
      <w:sdt>
        <w:sdtPr>
          <w:rPr>
            <w:sz w:val="18"/>
            <w:szCs w:val="18"/>
          </w:rPr>
          <w:id w:val="-1279022620"/>
          <w:placeholder>
            <w:docPart w:val="4C4A714F611145F0996EB37742D35E52"/>
          </w:placeholder>
          <w:showingPlcHdr/>
          <w:text/>
        </w:sdtPr>
        <w:sdtEndPr/>
        <w:sdtContent>
          <w:r w:rsidRPr="00FE2021">
            <w:rPr>
              <w:sz w:val="18"/>
              <w:szCs w:val="18"/>
            </w:rPr>
            <w:t>&lt;Content Select=”</w:t>
          </w:r>
          <w:proofErr w:type="gramStart"/>
          <w:r w:rsidRPr="00FE2021">
            <w:rPr>
              <w:sz w:val="18"/>
              <w:szCs w:val="18"/>
            </w:rPr>
            <w:t>./</w:t>
          </w:r>
          <w:proofErr w:type="gramEnd"/>
          <w:r w:rsidRPr="00FE2021">
            <w:rPr>
              <w:sz w:val="18"/>
              <w:szCs w:val="18"/>
            </w:rPr>
            <w:t>WorkLocation” Optional="true"/&gt;</w:t>
          </w:r>
        </w:sdtContent>
      </w:sdt>
      <w:r w:rsidRPr="00FE2021">
        <w:rPr>
          <w:sz w:val="18"/>
          <w:szCs w:val="18"/>
        </w:rPr>
        <w:t xml:space="preserve"> , en el municipio de </w:t>
      </w:r>
      <w:sdt>
        <w:sdtPr>
          <w:rPr>
            <w:sz w:val="18"/>
            <w:szCs w:val="18"/>
          </w:rPr>
          <w:id w:val="1837495065"/>
          <w:placeholder>
            <w:docPart w:val="BFB50763B5CC45C7A0056082F0EF8919"/>
          </w:placeholder>
          <w:showingPlcHdr/>
          <w:text/>
        </w:sdtPr>
        <w:sdtEndPr/>
        <w:sdtContent>
          <w:r w:rsidRPr="00FE2021">
            <w:rPr>
              <w:sz w:val="18"/>
              <w:szCs w:val="18"/>
            </w:rPr>
            <w:t>&lt;Content Select=”Municipality” Optional=”true”/&gt;</w:t>
          </w:r>
        </w:sdtContent>
      </w:sdt>
    </w:p>
    <w:p w14:paraId="44DB1874" w14:textId="0E451F62" w:rsidR="00B03CAF" w:rsidRDefault="00B03CAF">
      <w:pPr>
        <w:jc w:val="both"/>
      </w:pPr>
    </w:p>
    <w:p w14:paraId="0CD1B3DE" w14:textId="77777777" w:rsidR="00C90671" w:rsidRPr="00FE2021" w:rsidRDefault="00C90671">
      <w:pPr>
        <w:jc w:val="both"/>
      </w:pPr>
    </w:p>
    <w:p w14:paraId="2445EF7C" w14:textId="77777777" w:rsidR="00B03CAF" w:rsidRPr="00C90671" w:rsidRDefault="001443DE">
      <w:pPr>
        <w:jc w:val="both"/>
        <w:rPr>
          <w:b/>
          <w:sz w:val="20"/>
        </w:rPr>
      </w:pPr>
      <w:bookmarkStart w:id="15" w:name="_Toc88733080"/>
      <w:r w:rsidRPr="00C90671">
        <w:rPr>
          <w:rStyle w:val="Ttulo2Car"/>
          <w:rFonts w:ascii="Verdana" w:hAnsi="Verdana"/>
          <w:sz w:val="20"/>
        </w:rPr>
        <w:t>2.2.- Presupuesto total de seguridad, plazo de ejecución y previsión de mano de obra</w:t>
      </w:r>
      <w:bookmarkEnd w:id="15"/>
      <w:r w:rsidRPr="00C90671">
        <w:rPr>
          <w:b/>
          <w:sz w:val="20"/>
        </w:rPr>
        <w:t>.</w:t>
      </w:r>
    </w:p>
    <w:p w14:paraId="2A013D9E" w14:textId="77777777" w:rsidR="00B03CAF" w:rsidRPr="00FE2021" w:rsidRDefault="00B03CAF">
      <w:pPr>
        <w:jc w:val="both"/>
      </w:pPr>
    </w:p>
    <w:p w14:paraId="0CA59A83" w14:textId="3C014AA7" w:rsidR="00B03CAF" w:rsidRPr="00FE2021" w:rsidRDefault="001443DE">
      <w:pPr>
        <w:jc w:val="both"/>
        <w:rPr>
          <w:sz w:val="18"/>
          <w:szCs w:val="18"/>
        </w:rPr>
      </w:pPr>
      <w:r w:rsidRPr="00FE2021">
        <w:rPr>
          <w:sz w:val="18"/>
          <w:szCs w:val="18"/>
        </w:rPr>
        <w:t xml:space="preserve">El Presupuesto Total de ejecución de los trabajos a realizar por ELECNOR, S.A es de </w:t>
      </w:r>
      <w:bookmarkStart w:id="16" w:name="mrkcampo3_1"/>
      <w:bookmarkEnd w:id="16"/>
      <w:sdt>
        <w:sdtPr>
          <w:rPr>
            <w:sz w:val="18"/>
            <w:szCs w:val="18"/>
          </w:rPr>
          <w:id w:val="517742949"/>
          <w:placeholder>
            <w:docPart w:val="{c88e152a-652c-4443-8530-dd30a4bfa79a}"/>
          </w:placeholder>
          <w:showingPlcHdr/>
          <w:text/>
        </w:sdtPr>
        <w:sdtEndPr/>
        <w:sdtContent>
          <w:r w:rsidRPr="00FE2021">
            <w:rPr>
              <w:sz w:val="18"/>
              <w:szCs w:val="18"/>
            </w:rPr>
            <w:t>&lt;</w:t>
          </w:r>
          <w:r w:rsidRPr="00FE2021">
            <w:rPr>
              <w:rStyle w:val="Textodelmarcadordeposicin"/>
              <w:color w:val="000000" w:themeColor="text1"/>
              <w:sz w:val="18"/>
              <w:szCs w:val="18"/>
            </w:rPr>
            <w:t>Content Select=”</w:t>
          </w:r>
          <w:proofErr w:type="gramStart"/>
          <w:r w:rsidRPr="00FE2021">
            <w:rPr>
              <w:rStyle w:val="Textodelmarcadordeposicin"/>
              <w:color w:val="000000" w:themeColor="text1"/>
              <w:sz w:val="18"/>
              <w:szCs w:val="18"/>
            </w:rPr>
            <w:t>./</w:t>
          </w:r>
          <w:proofErr w:type="gramEnd"/>
          <w:r w:rsidRPr="00FE2021">
            <w:rPr>
              <w:rStyle w:val="Textodelmarcadordeposicin"/>
              <w:color w:val="000000" w:themeColor="text1"/>
              <w:sz w:val="18"/>
              <w:szCs w:val="18"/>
            </w:rPr>
            <w:t>ExecutionBudget”</w:t>
          </w:r>
          <w:r w:rsidR="00953C5E" w:rsidRPr="00FE2021">
            <w:rPr>
              <w:rStyle w:val="Textodelmarcadordeposicin"/>
              <w:color w:val="000000" w:themeColor="text1"/>
              <w:sz w:val="18"/>
              <w:szCs w:val="18"/>
            </w:rPr>
            <w:t xml:space="preserve"> </w:t>
          </w:r>
          <w:r w:rsidR="00953C5E" w:rsidRPr="00FE2021">
            <w:rPr>
              <w:sz w:val="18"/>
              <w:szCs w:val="18"/>
            </w:rPr>
            <w:t>Optional="true"</w:t>
          </w:r>
          <w:r w:rsidRPr="00FE2021">
            <w:rPr>
              <w:rStyle w:val="Textodelmarcadordeposicin"/>
              <w:color w:val="000000" w:themeColor="text1"/>
              <w:sz w:val="18"/>
              <w:szCs w:val="18"/>
            </w:rPr>
            <w:t>/&gt;</w:t>
          </w:r>
        </w:sdtContent>
      </w:sdt>
      <w:r w:rsidRPr="00FE2021">
        <w:rPr>
          <w:sz w:val="18"/>
          <w:szCs w:val="18"/>
        </w:rPr>
        <w:t xml:space="preserve"> euros siendo la partida correspondiente al Plan de Seguridad y Salud de </w:t>
      </w:r>
      <w:bookmarkStart w:id="17" w:name="mrkcampo13_1"/>
      <w:bookmarkEnd w:id="17"/>
      <w:r w:rsidRPr="00FE2021">
        <w:rPr>
          <w:sz w:val="18"/>
          <w:szCs w:val="18"/>
        </w:rPr>
        <w:t xml:space="preserve"> euros (ver documento D). La forma de pago será lo establecido en el contrato para la realización de la obra.</w:t>
      </w:r>
    </w:p>
    <w:p w14:paraId="48254B56" w14:textId="77777777" w:rsidR="00B03CAF" w:rsidRPr="00FE2021" w:rsidRDefault="00B03CAF">
      <w:pPr>
        <w:jc w:val="both"/>
        <w:rPr>
          <w:sz w:val="18"/>
          <w:szCs w:val="18"/>
        </w:rPr>
      </w:pPr>
    </w:p>
    <w:p w14:paraId="59C8017A" w14:textId="5F239740" w:rsidR="00B03CAF" w:rsidRPr="00FE2021" w:rsidRDefault="001443DE">
      <w:pPr>
        <w:jc w:val="both"/>
        <w:rPr>
          <w:sz w:val="18"/>
          <w:szCs w:val="18"/>
        </w:rPr>
      </w:pPr>
      <w:r w:rsidRPr="00FE2021">
        <w:rPr>
          <w:sz w:val="18"/>
          <w:szCs w:val="18"/>
        </w:rPr>
        <w:t xml:space="preserve">El plazo previsto de ejecución de la obra es de </w:t>
      </w:r>
      <w:bookmarkStart w:id="18" w:name="mrkcampo4_1"/>
      <w:bookmarkEnd w:id="18"/>
      <w:sdt>
        <w:sdtPr>
          <w:rPr>
            <w:sz w:val="18"/>
            <w:szCs w:val="18"/>
          </w:rPr>
          <w:id w:val="570859677"/>
          <w:placeholder>
            <w:docPart w:val="{c639daf9-22db-440f-8ba3-edd945bca3fe}"/>
          </w:placeholder>
          <w:showingPlcHdr/>
          <w:text/>
        </w:sdtPr>
        <w:sdtEndPr/>
        <w:sdtContent>
          <w:r w:rsidRPr="00FE2021">
            <w:rPr>
              <w:rStyle w:val="Textodelmarcadordeposicin"/>
              <w:color w:val="000000" w:themeColor="text1"/>
              <w:sz w:val="18"/>
              <w:szCs w:val="18"/>
            </w:rPr>
            <w:t>&lt;Content Select=”</w:t>
          </w:r>
          <w:proofErr w:type="gramStart"/>
          <w:r w:rsidRPr="00FE2021">
            <w:rPr>
              <w:rStyle w:val="Textodelmarcadordeposicin"/>
              <w:color w:val="000000" w:themeColor="text1"/>
              <w:sz w:val="18"/>
              <w:szCs w:val="18"/>
            </w:rPr>
            <w:t>./</w:t>
          </w:r>
          <w:proofErr w:type="gramEnd"/>
          <w:r w:rsidRPr="00FE2021">
            <w:rPr>
              <w:rStyle w:val="Textodelmarcadordeposicin"/>
              <w:color w:val="000000" w:themeColor="text1"/>
              <w:sz w:val="18"/>
              <w:szCs w:val="18"/>
            </w:rPr>
            <w:t>ExecutionTimeMonths”</w:t>
          </w:r>
          <w:r w:rsidR="00953C5E" w:rsidRPr="00FE2021">
            <w:rPr>
              <w:rStyle w:val="Textodelmarcadordeposicin"/>
              <w:color w:val="000000" w:themeColor="text1"/>
              <w:sz w:val="18"/>
              <w:szCs w:val="18"/>
            </w:rPr>
            <w:t xml:space="preserve"> </w:t>
          </w:r>
          <w:r w:rsidR="00953C5E" w:rsidRPr="00FE2021">
            <w:rPr>
              <w:sz w:val="18"/>
              <w:szCs w:val="18"/>
            </w:rPr>
            <w:t>Optional="true"</w:t>
          </w:r>
          <w:r w:rsidRPr="00FE2021">
            <w:rPr>
              <w:rStyle w:val="Textodelmarcadordeposicin"/>
              <w:color w:val="000000" w:themeColor="text1"/>
              <w:sz w:val="18"/>
              <w:szCs w:val="18"/>
            </w:rPr>
            <w:t>/&gt;</w:t>
          </w:r>
        </w:sdtContent>
      </w:sdt>
      <w:r w:rsidRPr="00FE2021">
        <w:rPr>
          <w:sz w:val="18"/>
          <w:szCs w:val="18"/>
        </w:rPr>
        <w:t xml:space="preserve"> días desde su inicio real.</w:t>
      </w:r>
    </w:p>
    <w:p w14:paraId="68ED79FD" w14:textId="77777777" w:rsidR="00B03CAF" w:rsidRPr="00FE2021" w:rsidRDefault="00B03CAF">
      <w:pPr>
        <w:jc w:val="both"/>
        <w:rPr>
          <w:sz w:val="18"/>
          <w:szCs w:val="18"/>
        </w:rPr>
      </w:pPr>
    </w:p>
    <w:p w14:paraId="3DB041E7" w14:textId="0130E774" w:rsidR="00763FD7" w:rsidRPr="00FE2021" w:rsidRDefault="001443DE">
      <w:pPr>
        <w:jc w:val="both"/>
        <w:rPr>
          <w:sz w:val="18"/>
          <w:szCs w:val="18"/>
        </w:rPr>
      </w:pPr>
      <w:r w:rsidRPr="00FE2021">
        <w:rPr>
          <w:sz w:val="18"/>
          <w:szCs w:val="18"/>
        </w:rPr>
        <w:t xml:space="preserve">Se prevé que, si bien la carga de personal es variable, en el periodo de máxima actividad se tendrán </w:t>
      </w:r>
      <w:bookmarkStart w:id="19" w:name="mrkcampo5_1"/>
      <w:bookmarkEnd w:id="19"/>
      <w:sdt>
        <w:sdtPr>
          <w:rPr>
            <w:sz w:val="18"/>
            <w:szCs w:val="18"/>
          </w:rPr>
          <w:id w:val="520127337"/>
          <w:placeholder>
            <w:docPart w:val="{6ef570a1-0543-487c-b3d0-a6dc4f5150cf}"/>
          </w:placeholder>
          <w:showingPlcHdr/>
          <w:text/>
        </w:sdtPr>
        <w:sdtEndPr/>
        <w:sdtContent>
          <w:r w:rsidRPr="00FE2021">
            <w:rPr>
              <w:rStyle w:val="Textodelmarcadordeposicin"/>
              <w:color w:val="000000" w:themeColor="text1"/>
              <w:sz w:val="18"/>
              <w:szCs w:val="18"/>
            </w:rPr>
            <w:t>&lt;Content Select=”</w:t>
          </w:r>
          <w:proofErr w:type="gramStart"/>
          <w:r w:rsidRPr="00FE2021">
            <w:rPr>
              <w:rStyle w:val="Textodelmarcadordeposicin"/>
              <w:color w:val="000000" w:themeColor="text1"/>
              <w:sz w:val="18"/>
              <w:szCs w:val="18"/>
            </w:rPr>
            <w:t>./</w:t>
          </w:r>
          <w:proofErr w:type="gramEnd"/>
          <w:r w:rsidRPr="00FE2021">
            <w:rPr>
              <w:rStyle w:val="Textodelmarcadordeposicin"/>
              <w:color w:val="000000" w:themeColor="text1"/>
              <w:sz w:val="18"/>
              <w:szCs w:val="18"/>
            </w:rPr>
            <w:t>MaximunWorkers”</w:t>
          </w:r>
          <w:r w:rsidR="00953C5E" w:rsidRPr="00FE2021">
            <w:rPr>
              <w:rStyle w:val="Textodelmarcadordeposicin"/>
              <w:color w:val="000000" w:themeColor="text1"/>
              <w:sz w:val="18"/>
              <w:szCs w:val="18"/>
            </w:rPr>
            <w:t xml:space="preserve"> </w:t>
          </w:r>
          <w:r w:rsidR="00953C5E" w:rsidRPr="00FE2021">
            <w:rPr>
              <w:sz w:val="18"/>
              <w:szCs w:val="18"/>
            </w:rPr>
            <w:t>Optional="true"</w:t>
          </w:r>
          <w:r w:rsidRPr="00FE2021">
            <w:rPr>
              <w:rStyle w:val="Textodelmarcadordeposicin"/>
              <w:color w:val="000000" w:themeColor="text1"/>
              <w:sz w:val="18"/>
              <w:szCs w:val="18"/>
            </w:rPr>
            <w:t>/&gt;</w:t>
          </w:r>
        </w:sdtContent>
      </w:sdt>
      <w:r w:rsidRPr="00FE2021">
        <w:rPr>
          <w:sz w:val="18"/>
          <w:szCs w:val="18"/>
        </w:rPr>
        <w:t xml:space="preserve"> trabajadores, existiendo una media de trabajadores de </w:t>
      </w:r>
      <w:bookmarkStart w:id="20" w:name="mrkcampo10_1"/>
      <w:bookmarkEnd w:id="20"/>
      <w:sdt>
        <w:sdtPr>
          <w:rPr>
            <w:sz w:val="18"/>
            <w:szCs w:val="18"/>
          </w:rPr>
          <w:id w:val="226041973"/>
          <w:placeholder>
            <w:docPart w:val="{faa8f424-77e1-4161-af2c-96175c724f7c}"/>
          </w:placeholder>
          <w:showingPlcHdr/>
          <w:text/>
        </w:sdtPr>
        <w:sdtEndPr/>
        <w:sdtContent>
          <w:r w:rsidRPr="00FE2021">
            <w:rPr>
              <w:rStyle w:val="Textodelmarcadordeposicin"/>
              <w:color w:val="000000" w:themeColor="text1"/>
              <w:sz w:val="18"/>
              <w:szCs w:val="18"/>
            </w:rPr>
            <w:t>&lt;Content Select=”./WorkerAverage”</w:t>
          </w:r>
          <w:r w:rsidR="00953C5E" w:rsidRPr="00FE2021">
            <w:rPr>
              <w:rStyle w:val="Textodelmarcadordeposicin"/>
              <w:color w:val="000000" w:themeColor="text1"/>
              <w:sz w:val="18"/>
              <w:szCs w:val="18"/>
            </w:rPr>
            <w:t xml:space="preserve"> </w:t>
          </w:r>
          <w:r w:rsidR="00953C5E" w:rsidRPr="00FE2021">
            <w:rPr>
              <w:sz w:val="18"/>
              <w:szCs w:val="18"/>
            </w:rPr>
            <w:t>Optional="true"</w:t>
          </w:r>
          <w:r w:rsidRPr="00FE2021">
            <w:rPr>
              <w:rStyle w:val="Textodelmarcadordeposicin"/>
              <w:color w:val="000000" w:themeColor="text1"/>
              <w:sz w:val="18"/>
              <w:szCs w:val="18"/>
            </w:rPr>
            <w:t>/&gt;</w:t>
          </w:r>
        </w:sdtContent>
      </w:sdt>
    </w:p>
    <w:p w14:paraId="4C2C0A35" w14:textId="05CA5E74" w:rsidR="00EC518B" w:rsidRDefault="00EC518B">
      <w:pPr>
        <w:jc w:val="both"/>
        <w:rPr>
          <w:sz w:val="18"/>
          <w:szCs w:val="18"/>
          <w:u w:val="single"/>
        </w:rPr>
      </w:pPr>
    </w:p>
    <w:p w14:paraId="3F96456F" w14:textId="02F27D22" w:rsidR="00C90671" w:rsidRDefault="00C90671">
      <w:pPr>
        <w:jc w:val="both"/>
        <w:rPr>
          <w:sz w:val="18"/>
          <w:szCs w:val="18"/>
          <w:u w:val="single"/>
        </w:rPr>
      </w:pPr>
    </w:p>
    <w:p w14:paraId="2BB7319B" w14:textId="77777777" w:rsidR="00C90671" w:rsidRPr="00FE2021" w:rsidRDefault="00C90671">
      <w:pPr>
        <w:jc w:val="both"/>
        <w:rPr>
          <w:sz w:val="18"/>
          <w:szCs w:val="18"/>
          <w:u w:val="single"/>
        </w:rPr>
      </w:pPr>
    </w:p>
    <w:p w14:paraId="45622169" w14:textId="0796C27F" w:rsidR="00B03CAF" w:rsidRPr="00C90671" w:rsidRDefault="001443DE">
      <w:pPr>
        <w:jc w:val="both"/>
        <w:rPr>
          <w:b/>
          <w:sz w:val="20"/>
          <w:u w:val="single"/>
        </w:rPr>
      </w:pPr>
      <w:bookmarkStart w:id="21" w:name="_Toc88733081"/>
      <w:r w:rsidRPr="00C90671">
        <w:rPr>
          <w:rStyle w:val="Ttulo2Car"/>
          <w:rFonts w:ascii="Verdana" w:hAnsi="Verdana"/>
          <w:sz w:val="20"/>
        </w:rPr>
        <w:t>2.3.- Identificación de las actividades a realizar</w:t>
      </w:r>
      <w:bookmarkEnd w:id="21"/>
      <w:r w:rsidRPr="00C90671">
        <w:rPr>
          <w:b/>
          <w:sz w:val="20"/>
        </w:rPr>
        <w:t>.</w:t>
      </w:r>
    </w:p>
    <w:p w14:paraId="5F8B3783" w14:textId="77777777" w:rsidR="00F33F82" w:rsidRPr="00FE2021" w:rsidRDefault="00F33F82" w:rsidP="00F33F82">
      <w:pPr>
        <w:jc w:val="both"/>
      </w:pPr>
    </w:p>
    <w:p w14:paraId="7ADD9585" w14:textId="77777777" w:rsidR="00F33F82" w:rsidRPr="00FE2021" w:rsidRDefault="00F33F82" w:rsidP="00F33F82">
      <w:pPr>
        <w:jc w:val="both"/>
        <w:rPr>
          <w:sz w:val="18"/>
          <w:szCs w:val="18"/>
        </w:rPr>
      </w:pPr>
      <w:r w:rsidRPr="00FE2021">
        <w:tab/>
      </w:r>
      <w:r w:rsidRPr="00FE2021">
        <w:rPr>
          <w:sz w:val="18"/>
          <w:szCs w:val="18"/>
        </w:rPr>
        <w:t>Las principales actividades son:</w:t>
      </w:r>
    </w:p>
    <w:p w14:paraId="21BE15F7" w14:textId="77777777" w:rsidR="00F33F82" w:rsidRPr="00FE2021" w:rsidRDefault="00F33F82" w:rsidP="00F33F82">
      <w:pPr>
        <w:jc w:val="both"/>
        <w:rPr>
          <w:sz w:val="18"/>
          <w:szCs w:val="18"/>
        </w:rPr>
      </w:pPr>
    </w:p>
    <w:sdt>
      <w:sdtPr>
        <w:rPr>
          <w:sz w:val="18"/>
          <w:szCs w:val="18"/>
        </w:rPr>
        <w:id w:val="1549261414"/>
        <w:placeholder>
          <w:docPart w:val="E5329C18B74941FEAB634AA86C41B36F"/>
        </w:placeholder>
        <w:showingPlcHdr/>
        <w:text/>
      </w:sdtPr>
      <w:sdtEndPr/>
      <w:sdtContent>
        <w:p w14:paraId="3B6137AA" w14:textId="77777777" w:rsidR="004A26EA" w:rsidRPr="00FE2021" w:rsidRDefault="004A26EA" w:rsidP="004A26EA">
          <w:pPr>
            <w:pStyle w:val="Textoindependiente"/>
            <w:rPr>
              <w:sz w:val="18"/>
              <w:szCs w:val="18"/>
            </w:rPr>
          </w:pPr>
          <w:r w:rsidRPr="00FE2021">
            <w:rPr>
              <w:sz w:val="18"/>
              <w:szCs w:val="18"/>
            </w:rPr>
            <w:t>&lt;BlockContent Select=”./ActivityDescriptionHtml” Optional=”true”/&gt;</w:t>
          </w:r>
        </w:p>
      </w:sdtContent>
    </w:sdt>
    <w:p w14:paraId="5E695FC4" w14:textId="2DF6E041" w:rsidR="00F33F82" w:rsidRDefault="00F33F82" w:rsidP="00F33F82">
      <w:pPr>
        <w:pStyle w:val="Textoindependiente2"/>
        <w:rPr>
          <w:b w:val="0"/>
          <w:u w:val="none"/>
        </w:rPr>
      </w:pPr>
    </w:p>
    <w:p w14:paraId="0D148B59" w14:textId="77777777" w:rsidR="00C90671" w:rsidRPr="00FE2021" w:rsidRDefault="00C90671" w:rsidP="00F33F82">
      <w:pPr>
        <w:pStyle w:val="Textoindependiente2"/>
        <w:rPr>
          <w:b w:val="0"/>
          <w:u w:val="none"/>
        </w:rPr>
      </w:pPr>
    </w:p>
    <w:p w14:paraId="7AC5761C" w14:textId="77777777" w:rsidR="00B03CAF" w:rsidRPr="00C90671" w:rsidRDefault="001443DE">
      <w:pPr>
        <w:pStyle w:val="Textoindependiente"/>
        <w:rPr>
          <w:sz w:val="20"/>
        </w:rPr>
      </w:pPr>
      <w:bookmarkStart w:id="22" w:name="_Toc88733082"/>
      <w:r w:rsidRPr="00C90671">
        <w:rPr>
          <w:rStyle w:val="Ttulo2Car"/>
          <w:rFonts w:ascii="Verdana" w:hAnsi="Verdana"/>
          <w:sz w:val="20"/>
        </w:rPr>
        <w:t>2.4.-Interferencias y servicios afectados</w:t>
      </w:r>
      <w:bookmarkEnd w:id="22"/>
      <w:r w:rsidRPr="00C90671">
        <w:rPr>
          <w:sz w:val="20"/>
        </w:rPr>
        <w:t>.</w:t>
      </w:r>
    </w:p>
    <w:p w14:paraId="0527FA90" w14:textId="77777777" w:rsidR="00B01A83" w:rsidRPr="00FE2021" w:rsidRDefault="00B01A83">
      <w:pPr>
        <w:pStyle w:val="Textoindependiente"/>
        <w:rPr>
          <w:color w:val="FF0000"/>
          <w:sz w:val="36"/>
          <w:szCs w:val="28"/>
        </w:rPr>
      </w:pPr>
    </w:p>
    <w:bookmarkStart w:id="23" w:name="mrkcampo12_1" w:displacedByCustomXml="next"/>
    <w:bookmarkEnd w:id="23" w:displacedByCustomXml="next"/>
    <w:sdt>
      <w:sdtPr>
        <w:id w:val="471561974"/>
        <w:placeholder>
          <w:docPart w:val="CFE2DE5D662A477D89DB7DF316C6C50B"/>
        </w:placeholder>
        <w:showingPlcHdr/>
        <w:text/>
      </w:sdtPr>
      <w:sdtEndPr/>
      <w:sdtContent>
        <w:p w14:paraId="6BEA6567" w14:textId="77777777" w:rsidR="004A26EA" w:rsidRPr="00FE2021" w:rsidRDefault="004A26EA" w:rsidP="004A26EA">
          <w:r w:rsidRPr="00FE2021">
            <w:rPr>
              <w:sz w:val="18"/>
              <w:szCs w:val="18"/>
            </w:rPr>
            <w:t>&lt;BlockContent Select="</w:t>
          </w:r>
          <w:r w:rsidRPr="00FE2021">
            <w:rPr>
              <w:color w:val="000000" w:themeColor="text1"/>
              <w:sz w:val="18"/>
              <w:szCs w:val="18"/>
            </w:rPr>
            <w:t>./AffectedServicesDescriptionHtml</w:t>
          </w:r>
          <w:r w:rsidRPr="00FE2021">
            <w:rPr>
              <w:sz w:val="18"/>
              <w:szCs w:val="18"/>
            </w:rPr>
            <w:t xml:space="preserve"> " /&gt;</w:t>
          </w:r>
        </w:p>
      </w:sdtContent>
    </w:sdt>
    <w:p w14:paraId="1A4107BF" w14:textId="77777777" w:rsidR="004A26EA" w:rsidRPr="00FE2021" w:rsidRDefault="004A26EA" w:rsidP="004A26EA">
      <w:pPr>
        <w:pStyle w:val="Textoindependiente"/>
      </w:pPr>
    </w:p>
    <w:p w14:paraId="4C99726D" w14:textId="77777777" w:rsidR="00B03CAF" w:rsidRPr="00C90671" w:rsidRDefault="001443DE">
      <w:pPr>
        <w:pStyle w:val="Textoindependiente2"/>
        <w:rPr>
          <w:u w:val="none"/>
        </w:rPr>
      </w:pPr>
      <w:bookmarkStart w:id="24" w:name="_Toc88733083"/>
      <w:r w:rsidRPr="00C90671">
        <w:rPr>
          <w:rStyle w:val="Ttulo1Car"/>
          <w:rFonts w:ascii="Verdana" w:hAnsi="Verdana"/>
          <w:b/>
          <w:u w:val="none"/>
        </w:rPr>
        <w:t>3.- ORGANIZACIÓN PREVENTIVA DE LA OBRA</w:t>
      </w:r>
      <w:bookmarkEnd w:id="24"/>
      <w:r w:rsidRPr="00C90671">
        <w:rPr>
          <w:u w:val="none"/>
        </w:rPr>
        <w:t>.</w:t>
      </w:r>
    </w:p>
    <w:p w14:paraId="2A83A32B" w14:textId="77777777" w:rsidR="00B01A83" w:rsidRPr="00FE2021" w:rsidRDefault="00B01A83" w:rsidP="00B01A83">
      <w:pPr>
        <w:pStyle w:val="Textoindependiente2"/>
        <w:rPr>
          <w:b w:val="0"/>
          <w:u w:val="none"/>
        </w:rPr>
      </w:pPr>
    </w:p>
    <w:p w14:paraId="17176025" w14:textId="77777777" w:rsidR="00B01A83" w:rsidRPr="00FE2021" w:rsidRDefault="00B01A83" w:rsidP="00B01A83">
      <w:pPr>
        <w:pStyle w:val="Textoindependiente2"/>
        <w:rPr>
          <w:b w:val="0"/>
          <w:sz w:val="18"/>
          <w:szCs w:val="18"/>
          <w:u w:val="none"/>
        </w:rPr>
      </w:pPr>
      <w:r w:rsidRPr="00FE2021">
        <w:rPr>
          <w:b w:val="0"/>
          <w:sz w:val="18"/>
          <w:szCs w:val="18"/>
          <w:u w:val="none"/>
        </w:rPr>
        <w:t>La estructura organizativa en materia de prevención de la obra es la siguiente:</w:t>
      </w:r>
    </w:p>
    <w:p w14:paraId="76D035C4" w14:textId="77777777" w:rsidR="00B01A83" w:rsidRPr="00FE2021" w:rsidRDefault="00B01A83" w:rsidP="00B01A83">
      <w:pPr>
        <w:pStyle w:val="Textoindependiente2"/>
        <w:rPr>
          <w:b w:val="0"/>
          <w:sz w:val="18"/>
          <w:szCs w:val="18"/>
          <w:u w:val="none"/>
        </w:rPr>
      </w:pPr>
    </w:p>
    <w:sdt>
      <w:sdtPr>
        <w:rPr>
          <w:sz w:val="18"/>
          <w:szCs w:val="18"/>
        </w:rPr>
        <w:id w:val="-839999941"/>
        <w:placeholder>
          <w:docPart w:val="A22C3508C45349548FD0203757DECA0C"/>
        </w:placeholder>
        <w:showingPlcHdr/>
        <w:text/>
      </w:sdtPr>
      <w:sdtEndPr/>
      <w:sdtContent>
        <w:p w14:paraId="46D5F05B" w14:textId="77777777" w:rsidR="004A26EA" w:rsidRPr="00FE2021" w:rsidRDefault="004A26EA" w:rsidP="004A26EA">
          <w:pPr>
            <w:rPr>
              <w:sz w:val="18"/>
              <w:szCs w:val="18"/>
            </w:rPr>
          </w:pPr>
          <w:r w:rsidRPr="00FE2021">
            <w:rPr>
              <w:sz w:val="18"/>
              <w:szCs w:val="18"/>
            </w:rPr>
            <w:t>&lt;BlockContent Select="</w:t>
          </w:r>
          <w:r w:rsidRPr="00FE2021">
            <w:rPr>
              <w:color w:val="000000" w:themeColor="text1"/>
              <w:sz w:val="18"/>
              <w:szCs w:val="18"/>
            </w:rPr>
            <w:t>./</w:t>
          </w:r>
          <w:r w:rsidRPr="00FE2021">
            <w:rPr>
              <w:sz w:val="18"/>
              <w:szCs w:val="18"/>
            </w:rPr>
            <w:t>OrganizationalStructure</w:t>
          </w:r>
          <w:r w:rsidRPr="00FE2021">
            <w:rPr>
              <w:color w:val="000000" w:themeColor="text1"/>
              <w:sz w:val="18"/>
              <w:szCs w:val="18"/>
            </w:rPr>
            <w:t>Html</w:t>
          </w:r>
          <w:r w:rsidRPr="00FE2021">
            <w:rPr>
              <w:sz w:val="18"/>
              <w:szCs w:val="18"/>
            </w:rPr>
            <w:t xml:space="preserve"> " /&gt;</w:t>
          </w:r>
        </w:p>
      </w:sdtContent>
    </w:sdt>
    <w:p w14:paraId="1872AA6D" w14:textId="56EF43EA" w:rsidR="004A26EA" w:rsidRDefault="004A26EA" w:rsidP="004A26EA">
      <w:pPr>
        <w:pStyle w:val="Textoindependiente2"/>
        <w:rPr>
          <w:b w:val="0"/>
          <w:u w:val="none"/>
        </w:rPr>
      </w:pPr>
    </w:p>
    <w:p w14:paraId="340D5E2C" w14:textId="7FE2829D" w:rsidR="00C90671" w:rsidRDefault="00C90671" w:rsidP="004A26EA">
      <w:pPr>
        <w:pStyle w:val="Textoindependiente2"/>
        <w:rPr>
          <w:b w:val="0"/>
          <w:u w:val="none"/>
        </w:rPr>
      </w:pPr>
    </w:p>
    <w:p w14:paraId="2FB9CFED" w14:textId="77777777" w:rsidR="00C90671" w:rsidRPr="00FE2021" w:rsidRDefault="00C90671" w:rsidP="004A26EA">
      <w:pPr>
        <w:pStyle w:val="Textoindependiente2"/>
        <w:rPr>
          <w:b w:val="0"/>
          <w:u w:val="none"/>
        </w:rPr>
      </w:pPr>
    </w:p>
    <w:p w14:paraId="0611AA5D" w14:textId="77777777" w:rsidR="00B03CAF" w:rsidRPr="00C90671" w:rsidRDefault="001443DE">
      <w:pPr>
        <w:pStyle w:val="Textoindependiente2"/>
        <w:rPr>
          <w:u w:val="none"/>
        </w:rPr>
      </w:pPr>
      <w:bookmarkStart w:id="25" w:name="_Toc88733084"/>
      <w:r w:rsidRPr="00C90671">
        <w:rPr>
          <w:rStyle w:val="Ttulo1Car"/>
          <w:rFonts w:ascii="Verdana" w:hAnsi="Verdana"/>
          <w:b/>
          <w:u w:val="none"/>
        </w:rPr>
        <w:t>4.- RECONOCIMIENTOS MÉDICOS</w:t>
      </w:r>
      <w:bookmarkEnd w:id="25"/>
      <w:r w:rsidRPr="00C90671">
        <w:rPr>
          <w:u w:val="none"/>
        </w:rPr>
        <w:t xml:space="preserve">. </w:t>
      </w:r>
    </w:p>
    <w:p w14:paraId="6EC17106" w14:textId="77777777" w:rsidR="00B03CAF" w:rsidRPr="00FE2021" w:rsidRDefault="00B03CAF">
      <w:pPr>
        <w:jc w:val="both"/>
        <w:rPr>
          <w:u w:val="single"/>
        </w:rPr>
      </w:pPr>
    </w:p>
    <w:p w14:paraId="0E19E435" w14:textId="77777777" w:rsidR="00B03CAF" w:rsidRPr="00FE2021" w:rsidRDefault="001443DE">
      <w:pPr>
        <w:jc w:val="both"/>
        <w:rPr>
          <w:sz w:val="18"/>
          <w:szCs w:val="18"/>
        </w:rPr>
      </w:pPr>
      <w:r w:rsidRPr="00FE2021">
        <w:rPr>
          <w:sz w:val="18"/>
          <w:szCs w:val="18"/>
        </w:rPr>
        <w:t>De acuerdo a las exigencias de la Ley de Prevención de Riesgos Laborales, todo el personal de las empresas que participen en el proyecto deberá haberse sometido como máximo hace un año (salvo que exista alguna otra exigencia legal más restrictiva al respecto) a un reconocimiento médico específico a su puesto de trabajo, del cual haya resultado APTO.</w:t>
      </w:r>
    </w:p>
    <w:p w14:paraId="12548492" w14:textId="77777777" w:rsidR="00B03CAF" w:rsidRPr="00FE2021" w:rsidRDefault="00B03CAF">
      <w:pPr>
        <w:jc w:val="both"/>
        <w:rPr>
          <w:sz w:val="18"/>
          <w:szCs w:val="18"/>
        </w:rPr>
      </w:pPr>
    </w:p>
    <w:p w14:paraId="4F6E9B2C" w14:textId="77777777" w:rsidR="00B03CAF" w:rsidRPr="00FE2021" w:rsidRDefault="001443DE">
      <w:pPr>
        <w:jc w:val="both"/>
        <w:rPr>
          <w:sz w:val="18"/>
          <w:szCs w:val="18"/>
        </w:rPr>
      </w:pPr>
      <w:r w:rsidRPr="00FE2021">
        <w:rPr>
          <w:sz w:val="18"/>
          <w:szCs w:val="18"/>
        </w:rPr>
        <w:t>Asimismo, al personal de nueva incorporación, se le realizará un reconocimiento previo a su incorporación al puesto de trabajo.</w:t>
      </w:r>
    </w:p>
    <w:p w14:paraId="6143C16C" w14:textId="066A7990" w:rsidR="00B03CAF" w:rsidRDefault="00B03CAF">
      <w:pPr>
        <w:pStyle w:val="Textoindependiente2"/>
      </w:pPr>
    </w:p>
    <w:p w14:paraId="3DC64136" w14:textId="79C07B6C" w:rsidR="00C90671" w:rsidRDefault="00C90671">
      <w:pPr>
        <w:pStyle w:val="Textoindependiente2"/>
      </w:pPr>
    </w:p>
    <w:p w14:paraId="684BD106" w14:textId="77777777" w:rsidR="00C90671" w:rsidRPr="00FE2021" w:rsidRDefault="00C90671">
      <w:pPr>
        <w:pStyle w:val="Textoindependiente2"/>
      </w:pPr>
    </w:p>
    <w:p w14:paraId="7F602F49" w14:textId="77777777" w:rsidR="00B03CAF" w:rsidRPr="00C90671" w:rsidRDefault="001443DE">
      <w:pPr>
        <w:pStyle w:val="Textoindependiente"/>
      </w:pPr>
      <w:bookmarkStart w:id="26" w:name="_Toc88733085"/>
      <w:r w:rsidRPr="00C90671">
        <w:rPr>
          <w:rStyle w:val="Ttulo1Car"/>
          <w:rFonts w:ascii="Verdana" w:hAnsi="Verdana"/>
          <w:u w:val="none"/>
        </w:rPr>
        <w:t>5.- PLAN DE EMERGENCIA, EVACUACIÓN DE ACCIDENTADOS Y PRIMEROS AUXILIOS</w:t>
      </w:r>
      <w:bookmarkEnd w:id="26"/>
      <w:r w:rsidRPr="00C90671">
        <w:t>.</w:t>
      </w:r>
    </w:p>
    <w:p w14:paraId="370947DF" w14:textId="77777777" w:rsidR="00057121" w:rsidRPr="00FE2021" w:rsidRDefault="00057121" w:rsidP="00057121">
      <w:pPr>
        <w:pStyle w:val="Textoindependiente2"/>
      </w:pPr>
    </w:p>
    <w:p w14:paraId="70B297AF" w14:textId="7A42A940" w:rsidR="004A26EA" w:rsidRPr="00486B4F" w:rsidRDefault="00467B6E" w:rsidP="004A26EA">
      <w:pPr>
        <w:pStyle w:val="Textoindependiente"/>
        <w:rPr>
          <w:lang w:val="en-GB"/>
        </w:rPr>
      </w:pPr>
      <w:sdt>
        <w:sdtPr>
          <w:id w:val="-2068168346"/>
          <w:placeholder>
            <w:docPart w:val="2B90B50867B54FEC8CBCEE5FF1CD2C49"/>
          </w:placeholder>
          <w:showingPlcHdr/>
          <w:text/>
        </w:sdtPr>
        <w:sdtEndPr/>
        <w:sdtContent>
          <w:r w:rsidR="004A26EA" w:rsidRPr="00FE2021">
            <w:rPr>
              <w:sz w:val="18"/>
              <w:szCs w:val="18"/>
              <w:lang w:val="en-GB"/>
            </w:rPr>
            <w:t>&lt;BlockContent Select=”./EmergencyPlanDescriptionHtml” Optional=”true”/&gt;</w:t>
          </w:r>
        </w:sdtContent>
      </w:sdt>
    </w:p>
    <w:p w14:paraId="6A63FACD" w14:textId="189982BC" w:rsidR="00C250EC" w:rsidRPr="00FE2021" w:rsidRDefault="00467B6E" w:rsidP="004A26EA">
      <w:pPr>
        <w:pStyle w:val="Textoindependiente"/>
        <w:rPr>
          <w:lang w:val="en-GB"/>
        </w:rPr>
      </w:pPr>
      <w:sdt>
        <w:sdtPr>
          <w:rPr>
            <w:sz w:val="18"/>
            <w:szCs w:val="18"/>
          </w:rPr>
          <w:id w:val="1979655221"/>
          <w:placeholder>
            <w:docPart w:val="579CA0CA60324E979DD68EF0EBAA0FB6"/>
          </w:placeholder>
          <w:showingPlcHdr/>
          <w:text/>
        </w:sdtPr>
        <w:sdtEndPr/>
        <w:sdtContent>
          <w:r w:rsidR="00C250EC" w:rsidRPr="002E6076">
            <w:rPr>
              <w:sz w:val="18"/>
              <w:szCs w:val="18"/>
              <w:lang w:val="en-GB"/>
            </w:rPr>
            <w:t>&lt;BlockContent Select=”./</w:t>
          </w:r>
          <w:r w:rsidR="00C250EC" w:rsidRPr="002E6076">
            <w:rPr>
              <w:rFonts w:cs="Consolas"/>
              <w:color w:val="000000"/>
              <w:sz w:val="18"/>
              <w:szCs w:val="18"/>
            </w:rPr>
            <w:t>AssistanceCentersHtml</w:t>
          </w:r>
          <w:r w:rsidR="00C250EC" w:rsidRPr="002E6076">
            <w:rPr>
              <w:sz w:val="18"/>
              <w:szCs w:val="18"/>
              <w:lang w:val="en-GB"/>
            </w:rPr>
            <w:t>” Optional=”true”/&gt;</w:t>
          </w:r>
        </w:sdtContent>
      </w:sdt>
    </w:p>
    <w:p w14:paraId="1F03E512" w14:textId="30817C4E" w:rsidR="00057121" w:rsidRDefault="00057121" w:rsidP="00057121">
      <w:pPr>
        <w:pStyle w:val="Textoindependiente"/>
        <w:rPr>
          <w:lang w:val="en-GB"/>
        </w:rPr>
      </w:pPr>
    </w:p>
    <w:p w14:paraId="728A9C9E" w14:textId="4AA742E6" w:rsidR="00C90671" w:rsidRDefault="00C90671" w:rsidP="00057121">
      <w:pPr>
        <w:pStyle w:val="Textoindependiente"/>
        <w:rPr>
          <w:lang w:val="en-GB"/>
        </w:rPr>
      </w:pPr>
    </w:p>
    <w:p w14:paraId="0DBE41CE" w14:textId="77777777" w:rsidR="00C90671" w:rsidRPr="00FE2021" w:rsidRDefault="00C90671" w:rsidP="00057121">
      <w:pPr>
        <w:pStyle w:val="Textoindependiente"/>
        <w:rPr>
          <w:lang w:val="en-GB"/>
        </w:rPr>
      </w:pPr>
    </w:p>
    <w:p w14:paraId="65AD9E4A" w14:textId="77777777" w:rsidR="00B03CAF" w:rsidRPr="00C90671" w:rsidRDefault="001443DE">
      <w:pPr>
        <w:jc w:val="both"/>
        <w:rPr>
          <w:b/>
        </w:rPr>
      </w:pPr>
      <w:bookmarkStart w:id="27" w:name="_Toc88733086"/>
      <w:r w:rsidRPr="00C90671">
        <w:rPr>
          <w:rStyle w:val="Ttulo1Car"/>
          <w:rFonts w:ascii="Verdana" w:hAnsi="Verdana"/>
          <w:u w:val="none"/>
        </w:rPr>
        <w:t>6.- INFORMACIÓN Y FORMACIÓN EN PREVENCIÓN</w:t>
      </w:r>
      <w:bookmarkEnd w:id="27"/>
      <w:r w:rsidRPr="00C90671">
        <w:rPr>
          <w:b/>
        </w:rPr>
        <w:t>.</w:t>
      </w:r>
    </w:p>
    <w:p w14:paraId="509E5A9E" w14:textId="77777777" w:rsidR="00B03CAF" w:rsidRPr="00FE2021" w:rsidRDefault="00B03CAF">
      <w:pPr>
        <w:jc w:val="both"/>
        <w:rPr>
          <w:u w:val="single"/>
        </w:rPr>
      </w:pPr>
    </w:p>
    <w:p w14:paraId="66074227" w14:textId="77777777" w:rsidR="00B03CAF" w:rsidRPr="00FE2021" w:rsidRDefault="001443DE">
      <w:pPr>
        <w:jc w:val="both"/>
        <w:rPr>
          <w:sz w:val="18"/>
          <w:szCs w:val="18"/>
        </w:rPr>
      </w:pPr>
      <w:r w:rsidRPr="00FE2021">
        <w:rPr>
          <w:sz w:val="18"/>
          <w:szCs w:val="18"/>
        </w:rPr>
        <w:t>Todos los trabajadores de las empresas que participen en el proyecto deberán haber sido informados y formados, antes del inicio de las actividades, de los riesgos y medidas preventivas que se deben adoptar en las distintas fases de la obra, y en especial de los riesgos específicos derivados de la ejecución de sus trabajos. Además, dispondrán de las formaciones necesarias para el trabajo que desarrollen, de acuerdo a lo establecido en el Convenio Colectivo del Sector de la Construcción, o en el Acuerdo Estatal del Sector del Metal para las empresas que trabajen en el Sector de la Construcción, o en cualquier otro convenio colectivo que desarrolle esta materia.</w:t>
      </w:r>
    </w:p>
    <w:p w14:paraId="3F81BB71" w14:textId="77777777" w:rsidR="00B03CAF" w:rsidRPr="00FE2021" w:rsidRDefault="00B03CAF">
      <w:pPr>
        <w:jc w:val="both"/>
        <w:rPr>
          <w:sz w:val="18"/>
          <w:szCs w:val="18"/>
        </w:rPr>
      </w:pPr>
    </w:p>
    <w:p w14:paraId="6F00BFC1" w14:textId="77777777" w:rsidR="00B03CAF" w:rsidRPr="00FE2021" w:rsidRDefault="001443DE">
      <w:pPr>
        <w:jc w:val="both"/>
        <w:rPr>
          <w:sz w:val="18"/>
          <w:szCs w:val="18"/>
        </w:rPr>
      </w:pPr>
      <w:r w:rsidRPr="00FE2021">
        <w:rPr>
          <w:sz w:val="18"/>
          <w:szCs w:val="18"/>
        </w:rPr>
        <w:t>En el caso de Trabajos con Riesgo Eléctrico recogidos en el R.D. 614/2001, los trabajadores habrán recibido la formación e información necesaria y dispondrán de la experiencia que se necesite para su designación como trabajadores autorizados y/o cualificados, que se hará constar por escrito por su empresario, según las tareas que vaya a realizar.</w:t>
      </w:r>
    </w:p>
    <w:p w14:paraId="0AC949ED" w14:textId="77777777" w:rsidR="00B03CAF" w:rsidRPr="00FE2021" w:rsidRDefault="00B03CAF">
      <w:pPr>
        <w:jc w:val="both"/>
        <w:rPr>
          <w:sz w:val="18"/>
          <w:szCs w:val="18"/>
        </w:rPr>
      </w:pPr>
    </w:p>
    <w:p w14:paraId="6725B17B" w14:textId="77777777" w:rsidR="00B03CAF" w:rsidRPr="00FE2021" w:rsidRDefault="001443DE">
      <w:pPr>
        <w:jc w:val="both"/>
        <w:rPr>
          <w:sz w:val="18"/>
          <w:szCs w:val="18"/>
        </w:rPr>
      </w:pPr>
      <w:r w:rsidRPr="00FE2021">
        <w:rPr>
          <w:sz w:val="18"/>
          <w:szCs w:val="18"/>
        </w:rPr>
        <w:t>En el caso de operadores de maquinaria/equipos de trabajo, que requieran designación por su empresario, de acuerdo a lo exigido por el R.D. 1215/1997, los trabajadores habrán recibido la formación e información y dispondrán de la experiencia necesaria, debiendo estar designados por escrito para las máquinas singulares que se utilicen.</w:t>
      </w:r>
    </w:p>
    <w:p w14:paraId="2C16B837" w14:textId="77777777" w:rsidR="00B03CAF" w:rsidRPr="00FE2021" w:rsidRDefault="00B03CAF">
      <w:pPr>
        <w:jc w:val="both"/>
        <w:rPr>
          <w:sz w:val="18"/>
          <w:szCs w:val="18"/>
        </w:rPr>
      </w:pPr>
    </w:p>
    <w:p w14:paraId="7EA5EB78" w14:textId="77777777" w:rsidR="00B03CAF" w:rsidRPr="00FE2021" w:rsidRDefault="001443DE">
      <w:pPr>
        <w:jc w:val="both"/>
        <w:rPr>
          <w:sz w:val="18"/>
          <w:szCs w:val="18"/>
        </w:rPr>
      </w:pPr>
      <w:r w:rsidRPr="00FE2021">
        <w:rPr>
          <w:sz w:val="18"/>
          <w:szCs w:val="18"/>
        </w:rPr>
        <w:t>En el caso de maquinaria que por la legislación vigente sea obligatorio su manejo por operadores que dispongan de la correspondiente capacitación oficial (grúas torre, grúas autopropulsada, etc.), el manejo de la misma quedará exclusivamente reservado a dicho personal, que deberá portar en todo momento la documentación que evidencie su capacitación (carné oficial).</w:t>
      </w:r>
    </w:p>
    <w:p w14:paraId="3E476476" w14:textId="77777777" w:rsidR="00B03CAF" w:rsidRPr="00FE2021" w:rsidRDefault="001443DE">
      <w:pPr>
        <w:tabs>
          <w:tab w:val="left" w:pos="3690"/>
        </w:tabs>
        <w:jc w:val="both"/>
      </w:pPr>
      <w:r w:rsidRPr="00FE2021">
        <w:tab/>
      </w:r>
    </w:p>
    <w:p w14:paraId="304D6116" w14:textId="77777777" w:rsidR="00C90671" w:rsidRDefault="00C90671">
      <w:pPr>
        <w:jc w:val="both"/>
        <w:rPr>
          <w:rStyle w:val="Ttulo1Car"/>
          <w:rFonts w:ascii="Verdana" w:hAnsi="Verdana"/>
          <w:u w:val="none"/>
        </w:rPr>
      </w:pPr>
    </w:p>
    <w:p w14:paraId="53E5E519" w14:textId="6D63FF7D" w:rsidR="00B03CAF" w:rsidRPr="00C90671" w:rsidRDefault="001443DE">
      <w:pPr>
        <w:jc w:val="both"/>
        <w:rPr>
          <w:b/>
        </w:rPr>
      </w:pPr>
      <w:bookmarkStart w:id="28" w:name="_Toc88733087"/>
      <w:r w:rsidRPr="00C90671">
        <w:rPr>
          <w:rStyle w:val="Ttulo1Car"/>
          <w:rFonts w:ascii="Verdana" w:hAnsi="Verdana"/>
          <w:u w:val="none"/>
        </w:rPr>
        <w:t>7.- RECURSOS PREVENTIVOS</w:t>
      </w:r>
      <w:bookmarkEnd w:id="28"/>
      <w:r w:rsidRPr="00C90671">
        <w:rPr>
          <w:b/>
        </w:rPr>
        <w:t>.</w:t>
      </w:r>
    </w:p>
    <w:p w14:paraId="3592CEF1" w14:textId="77777777" w:rsidR="00B03CAF" w:rsidRPr="00FE2021" w:rsidRDefault="00B03CAF">
      <w:pPr>
        <w:jc w:val="both"/>
        <w:rPr>
          <w:u w:val="single"/>
        </w:rPr>
      </w:pPr>
    </w:p>
    <w:p w14:paraId="5C19CBBD" w14:textId="77777777" w:rsidR="00B03CAF" w:rsidRPr="00FE2021" w:rsidRDefault="001443DE">
      <w:pPr>
        <w:jc w:val="both"/>
        <w:rPr>
          <w:sz w:val="18"/>
          <w:szCs w:val="18"/>
        </w:rPr>
      </w:pPr>
      <w:r w:rsidRPr="00FE2021">
        <w:rPr>
          <w:sz w:val="18"/>
          <w:szCs w:val="18"/>
        </w:rPr>
        <w:t>Será necesaria la designación por escrito y la presencia en obra de un recurso preventivo, como mínimo, para aquellos casos en que, de acuerdo a lo previsto en la normativa vigente, sea obligatorio. Dichos casos, recogidos en el R.D. 604/2006, son los siguientes que se exponen de forma resumida y adaptada a las obras de construcción:</w:t>
      </w:r>
    </w:p>
    <w:p w14:paraId="64AA09D8" w14:textId="77777777" w:rsidR="00B03CAF" w:rsidRPr="00FE2021" w:rsidRDefault="00B03CAF">
      <w:pPr>
        <w:jc w:val="both"/>
        <w:rPr>
          <w:sz w:val="18"/>
          <w:szCs w:val="18"/>
        </w:rPr>
      </w:pPr>
    </w:p>
    <w:p w14:paraId="6A488ACB" w14:textId="77777777" w:rsidR="00B03CAF" w:rsidRPr="00FE2021" w:rsidRDefault="001443DE">
      <w:pPr>
        <w:ind w:left="708"/>
        <w:jc w:val="both"/>
        <w:rPr>
          <w:sz w:val="18"/>
          <w:szCs w:val="18"/>
        </w:rPr>
      </w:pPr>
      <w:r w:rsidRPr="00FE2021">
        <w:rPr>
          <w:sz w:val="18"/>
          <w:szCs w:val="18"/>
        </w:rPr>
        <w:t>a) Cuando los riesgos puedan verse agravados  modificados, en el desarrollo del proceso o la actividad, por la concurrencia de operaciones diversas que se desarrollan sucesiva o simultáneamente y que hagan preciso el control de la correcta aplicación de los métodos de trabajo.</w:t>
      </w:r>
    </w:p>
    <w:p w14:paraId="7C017A17" w14:textId="77777777" w:rsidR="00B03CAF" w:rsidRPr="00FE2021" w:rsidRDefault="00B03CAF">
      <w:pPr>
        <w:ind w:left="708"/>
        <w:jc w:val="both"/>
        <w:rPr>
          <w:sz w:val="18"/>
          <w:szCs w:val="18"/>
        </w:rPr>
      </w:pPr>
    </w:p>
    <w:p w14:paraId="5FB5B738" w14:textId="77777777" w:rsidR="00B03CAF" w:rsidRPr="00FE2021" w:rsidRDefault="001443DE">
      <w:pPr>
        <w:ind w:left="708"/>
        <w:jc w:val="both"/>
        <w:rPr>
          <w:sz w:val="18"/>
          <w:szCs w:val="18"/>
        </w:rPr>
      </w:pPr>
      <w:r w:rsidRPr="00FE2021">
        <w:rPr>
          <w:sz w:val="18"/>
          <w:szCs w:val="18"/>
        </w:rPr>
        <w:t>b) Cuando se realicen las siguientes actividades o procesos peligrosos o con riesgos especiales:</w:t>
      </w:r>
    </w:p>
    <w:p w14:paraId="5942CAB7" w14:textId="77777777" w:rsidR="00B03CAF" w:rsidRPr="00FE2021" w:rsidRDefault="001443DE">
      <w:pPr>
        <w:ind w:left="1416"/>
        <w:jc w:val="both"/>
        <w:rPr>
          <w:sz w:val="18"/>
          <w:szCs w:val="18"/>
        </w:rPr>
      </w:pPr>
      <w:r w:rsidRPr="00FE2021">
        <w:rPr>
          <w:sz w:val="18"/>
          <w:szCs w:val="18"/>
        </w:rPr>
        <w:t>1) Trabajos con riesgos especialmente graves de caída desde altura.</w:t>
      </w:r>
    </w:p>
    <w:p w14:paraId="7267B37B" w14:textId="77777777" w:rsidR="00B03CAF" w:rsidRPr="00FE2021" w:rsidRDefault="001443DE">
      <w:pPr>
        <w:ind w:left="1416"/>
        <w:jc w:val="both"/>
        <w:rPr>
          <w:sz w:val="18"/>
          <w:szCs w:val="18"/>
        </w:rPr>
      </w:pPr>
      <w:r w:rsidRPr="00FE2021">
        <w:rPr>
          <w:sz w:val="18"/>
          <w:szCs w:val="18"/>
        </w:rPr>
        <w:t>2) Trabajos con riesgo de sepultamiento o hundimiento.</w:t>
      </w:r>
    </w:p>
    <w:p w14:paraId="0F5D7032" w14:textId="77777777" w:rsidR="00B03CAF" w:rsidRPr="00FE2021" w:rsidRDefault="001443DE">
      <w:pPr>
        <w:ind w:left="1416"/>
        <w:jc w:val="both"/>
        <w:rPr>
          <w:sz w:val="18"/>
          <w:szCs w:val="18"/>
        </w:rPr>
      </w:pPr>
      <w:r w:rsidRPr="00FE2021">
        <w:rPr>
          <w:sz w:val="18"/>
          <w:szCs w:val="18"/>
        </w:rPr>
        <w:t>3) Actividades en las que se utilicen máquinas que carezcan de declaración CE, cuando la protección del trabajador no esté suficientemente garantizada no obstante haberse adoptado las medidas reglamentarias de aplicación y adecuación.</w:t>
      </w:r>
    </w:p>
    <w:p w14:paraId="0EA5E10B" w14:textId="77777777" w:rsidR="00B03CAF" w:rsidRPr="00FE2021" w:rsidRDefault="001443DE">
      <w:pPr>
        <w:ind w:left="1416"/>
        <w:jc w:val="both"/>
        <w:rPr>
          <w:sz w:val="18"/>
          <w:szCs w:val="18"/>
        </w:rPr>
      </w:pPr>
      <w:r w:rsidRPr="00FE2021">
        <w:rPr>
          <w:sz w:val="18"/>
          <w:szCs w:val="18"/>
        </w:rPr>
        <w:t xml:space="preserve">4) Trabajos en espacios confinados. </w:t>
      </w:r>
    </w:p>
    <w:p w14:paraId="0CB7234A" w14:textId="77777777" w:rsidR="00B03CAF" w:rsidRPr="00FE2021" w:rsidRDefault="001443DE">
      <w:pPr>
        <w:ind w:left="1416"/>
        <w:jc w:val="both"/>
        <w:rPr>
          <w:sz w:val="18"/>
          <w:szCs w:val="18"/>
        </w:rPr>
      </w:pPr>
      <w:r w:rsidRPr="00FE2021">
        <w:rPr>
          <w:sz w:val="18"/>
          <w:szCs w:val="18"/>
        </w:rPr>
        <w:t>5) Trabajos con riesgo de ahogamiento por inmersión, salvo cuando se ejecuten trabajos en inmersión con equipo subacuático.</w:t>
      </w:r>
    </w:p>
    <w:p w14:paraId="68D17B83" w14:textId="77777777" w:rsidR="00B03CAF" w:rsidRPr="00FE2021" w:rsidRDefault="001443DE">
      <w:pPr>
        <w:ind w:left="1416"/>
        <w:jc w:val="both"/>
        <w:rPr>
          <w:sz w:val="18"/>
          <w:szCs w:val="18"/>
        </w:rPr>
      </w:pPr>
      <w:r w:rsidRPr="00FE2021">
        <w:rPr>
          <w:sz w:val="18"/>
          <w:szCs w:val="18"/>
        </w:rPr>
        <w:t>6) Trabajos con riesgo eléctrico.</w:t>
      </w:r>
    </w:p>
    <w:p w14:paraId="477C422E" w14:textId="77777777" w:rsidR="00B03CAF" w:rsidRPr="00FE2021" w:rsidRDefault="001443DE">
      <w:pPr>
        <w:ind w:left="1416"/>
        <w:jc w:val="both"/>
        <w:rPr>
          <w:sz w:val="18"/>
          <w:szCs w:val="18"/>
        </w:rPr>
      </w:pPr>
      <w:r w:rsidRPr="00FE2021">
        <w:rPr>
          <w:sz w:val="18"/>
          <w:szCs w:val="18"/>
        </w:rPr>
        <w:t>7) Trabajos con riesgo de explosión por la presencia de atmósferas explosivas.</w:t>
      </w:r>
    </w:p>
    <w:p w14:paraId="0503C6A4" w14:textId="23925A71" w:rsidR="00B03CAF" w:rsidRDefault="00B03CAF">
      <w:pPr>
        <w:autoSpaceDE w:val="0"/>
        <w:autoSpaceDN w:val="0"/>
        <w:adjustRightInd w:val="0"/>
        <w:rPr>
          <w:rFonts w:cs="UniversLTStd"/>
        </w:rPr>
      </w:pPr>
    </w:p>
    <w:p w14:paraId="40A46589" w14:textId="675C7843" w:rsidR="00C90671" w:rsidRDefault="00C90671">
      <w:pPr>
        <w:autoSpaceDE w:val="0"/>
        <w:autoSpaceDN w:val="0"/>
        <w:adjustRightInd w:val="0"/>
        <w:rPr>
          <w:rFonts w:cs="UniversLTStd"/>
        </w:rPr>
      </w:pPr>
    </w:p>
    <w:p w14:paraId="617E9AAC" w14:textId="77777777" w:rsidR="00C90671" w:rsidRPr="00FE2021" w:rsidRDefault="00C90671">
      <w:pPr>
        <w:autoSpaceDE w:val="0"/>
        <w:autoSpaceDN w:val="0"/>
        <w:adjustRightInd w:val="0"/>
        <w:rPr>
          <w:rFonts w:cs="UniversLTStd"/>
        </w:rPr>
      </w:pPr>
    </w:p>
    <w:p w14:paraId="7CE83294" w14:textId="77777777" w:rsidR="00B03CAF" w:rsidRPr="00C90671" w:rsidRDefault="001443DE">
      <w:pPr>
        <w:pStyle w:val="Textoindependiente2"/>
        <w:rPr>
          <w:u w:val="none"/>
        </w:rPr>
      </w:pPr>
      <w:bookmarkStart w:id="29" w:name="_Toc88733088"/>
      <w:r w:rsidRPr="00C90671">
        <w:rPr>
          <w:rStyle w:val="Ttulo1Car"/>
          <w:rFonts w:ascii="Verdana" w:hAnsi="Verdana"/>
          <w:b/>
          <w:u w:val="none"/>
        </w:rPr>
        <w:t>8.- COORDINACIÓN DE ACTIVIDADES EMPRESARIALES EN MATERIA PREVENTIVA</w:t>
      </w:r>
      <w:bookmarkEnd w:id="29"/>
      <w:r w:rsidRPr="00C90671">
        <w:rPr>
          <w:u w:val="none"/>
        </w:rPr>
        <w:t>.</w:t>
      </w:r>
    </w:p>
    <w:p w14:paraId="72E95006" w14:textId="77777777" w:rsidR="00B03CAF" w:rsidRPr="00FE2021" w:rsidRDefault="00B03CAF">
      <w:pPr>
        <w:jc w:val="both"/>
        <w:rPr>
          <w:u w:val="single"/>
        </w:rPr>
      </w:pPr>
    </w:p>
    <w:p w14:paraId="7BAFE48C" w14:textId="77777777" w:rsidR="00B03CAF" w:rsidRPr="00FE2021" w:rsidRDefault="001443DE">
      <w:pPr>
        <w:jc w:val="both"/>
        <w:rPr>
          <w:sz w:val="18"/>
          <w:szCs w:val="18"/>
        </w:rPr>
      </w:pPr>
      <w:r w:rsidRPr="00FE2021">
        <w:rPr>
          <w:sz w:val="18"/>
          <w:szCs w:val="18"/>
        </w:rPr>
        <w:t>Será de aplicación lo previsto en el R.D. 171/2004 de Coordinación de Actividades Empresariales, con las particularidades que para las obras de construcción especifica el citado R.D. y otra normativa de desarrollo, todas las empresas que participen en el proyecto tienen la obligación de cooperar y velar por una correcta coordinación de actividades empresariales en materia preventiva, de acuerdo a la situación que ocupen en el esquema de la obra.</w:t>
      </w:r>
    </w:p>
    <w:p w14:paraId="25DFBE21" w14:textId="77777777" w:rsidR="00B03CAF" w:rsidRPr="00FE2021" w:rsidRDefault="00B03CAF">
      <w:pPr>
        <w:jc w:val="both"/>
        <w:rPr>
          <w:sz w:val="18"/>
          <w:szCs w:val="18"/>
        </w:rPr>
      </w:pPr>
    </w:p>
    <w:p w14:paraId="138DC7CA" w14:textId="77777777" w:rsidR="00B03CAF" w:rsidRPr="00FE2021" w:rsidRDefault="001443DE">
      <w:pPr>
        <w:jc w:val="both"/>
        <w:rPr>
          <w:sz w:val="18"/>
          <w:szCs w:val="18"/>
        </w:rPr>
      </w:pPr>
      <w:r w:rsidRPr="00FE2021">
        <w:rPr>
          <w:sz w:val="18"/>
          <w:szCs w:val="18"/>
        </w:rPr>
        <w:t>El citado R.D. cita como posibles medios de coordinación los siguientes:</w:t>
      </w:r>
    </w:p>
    <w:p w14:paraId="41365504" w14:textId="77777777" w:rsidR="00B03CAF" w:rsidRPr="00FE2021" w:rsidRDefault="00B03CAF">
      <w:pPr>
        <w:jc w:val="both"/>
        <w:rPr>
          <w:sz w:val="18"/>
          <w:szCs w:val="18"/>
        </w:rPr>
      </w:pPr>
    </w:p>
    <w:p w14:paraId="5C6862FA" w14:textId="77777777" w:rsidR="00B03CAF" w:rsidRPr="00FE2021" w:rsidRDefault="001443DE">
      <w:pPr>
        <w:numPr>
          <w:ilvl w:val="0"/>
          <w:numId w:val="2"/>
        </w:numPr>
        <w:jc w:val="both"/>
        <w:rPr>
          <w:sz w:val="18"/>
          <w:szCs w:val="18"/>
        </w:rPr>
      </w:pPr>
      <w:r w:rsidRPr="00FE2021">
        <w:rPr>
          <w:sz w:val="18"/>
          <w:szCs w:val="18"/>
        </w:rPr>
        <w:t>Intercambio de información y comunicación.</w:t>
      </w:r>
    </w:p>
    <w:p w14:paraId="2BA9F992" w14:textId="77777777" w:rsidR="00B03CAF" w:rsidRPr="00FE2021" w:rsidRDefault="001443DE">
      <w:pPr>
        <w:numPr>
          <w:ilvl w:val="0"/>
          <w:numId w:val="2"/>
        </w:numPr>
        <w:jc w:val="both"/>
        <w:rPr>
          <w:sz w:val="18"/>
          <w:szCs w:val="18"/>
        </w:rPr>
      </w:pPr>
      <w:r w:rsidRPr="00FE2021">
        <w:rPr>
          <w:sz w:val="18"/>
          <w:szCs w:val="18"/>
        </w:rPr>
        <w:t>Celebración de reuniones periódicas entre las empresas concurrentes.</w:t>
      </w:r>
    </w:p>
    <w:p w14:paraId="32D82D55" w14:textId="77777777" w:rsidR="00B03CAF" w:rsidRPr="00FE2021" w:rsidRDefault="001443DE">
      <w:pPr>
        <w:numPr>
          <w:ilvl w:val="0"/>
          <w:numId w:val="2"/>
        </w:numPr>
        <w:jc w:val="both"/>
        <w:rPr>
          <w:sz w:val="18"/>
          <w:szCs w:val="18"/>
        </w:rPr>
      </w:pPr>
      <w:r w:rsidRPr="00FE2021">
        <w:rPr>
          <w:sz w:val="18"/>
          <w:szCs w:val="18"/>
        </w:rPr>
        <w:t>Reuniones conjuntas de los Comités de Seguridad y Salud de las empresas.</w:t>
      </w:r>
    </w:p>
    <w:p w14:paraId="2A4FE0CF" w14:textId="77777777" w:rsidR="00B03CAF" w:rsidRPr="00FE2021" w:rsidRDefault="001443DE">
      <w:pPr>
        <w:numPr>
          <w:ilvl w:val="0"/>
          <w:numId w:val="2"/>
        </w:numPr>
        <w:jc w:val="both"/>
        <w:rPr>
          <w:sz w:val="18"/>
          <w:szCs w:val="18"/>
        </w:rPr>
      </w:pPr>
      <w:r w:rsidRPr="00FE2021">
        <w:rPr>
          <w:sz w:val="18"/>
          <w:szCs w:val="18"/>
        </w:rPr>
        <w:t>Impartición de Instrucciones.</w:t>
      </w:r>
    </w:p>
    <w:p w14:paraId="55703140" w14:textId="77777777" w:rsidR="00B03CAF" w:rsidRPr="00FE2021" w:rsidRDefault="001443DE">
      <w:pPr>
        <w:numPr>
          <w:ilvl w:val="0"/>
          <w:numId w:val="2"/>
        </w:numPr>
        <w:jc w:val="both"/>
        <w:rPr>
          <w:sz w:val="18"/>
          <w:szCs w:val="18"/>
        </w:rPr>
      </w:pPr>
      <w:r w:rsidRPr="00FE2021">
        <w:rPr>
          <w:sz w:val="18"/>
          <w:szCs w:val="18"/>
        </w:rPr>
        <w:t>Establecimiento conjunto de medidas específicas de prevención de los riesgos existentes o de procedimientos o protocolos de actuación en prevención.</w:t>
      </w:r>
    </w:p>
    <w:p w14:paraId="4C1E4C1A" w14:textId="77777777" w:rsidR="00B03CAF" w:rsidRPr="00FE2021" w:rsidRDefault="001443DE">
      <w:pPr>
        <w:numPr>
          <w:ilvl w:val="0"/>
          <w:numId w:val="2"/>
        </w:numPr>
        <w:jc w:val="both"/>
        <w:rPr>
          <w:sz w:val="18"/>
          <w:szCs w:val="18"/>
        </w:rPr>
      </w:pPr>
      <w:r w:rsidRPr="00FE2021">
        <w:rPr>
          <w:sz w:val="18"/>
          <w:szCs w:val="18"/>
        </w:rPr>
        <w:t>Presencia en el centro de trabajo de los recursos preventivos.</w:t>
      </w:r>
    </w:p>
    <w:p w14:paraId="415A51D8" w14:textId="77777777" w:rsidR="00B03CAF" w:rsidRPr="00FE2021" w:rsidRDefault="001443DE">
      <w:pPr>
        <w:numPr>
          <w:ilvl w:val="0"/>
          <w:numId w:val="2"/>
        </w:numPr>
        <w:jc w:val="both"/>
        <w:rPr>
          <w:sz w:val="18"/>
          <w:szCs w:val="18"/>
        </w:rPr>
      </w:pPr>
      <w:r w:rsidRPr="00FE2021">
        <w:rPr>
          <w:sz w:val="18"/>
          <w:szCs w:val="18"/>
        </w:rPr>
        <w:t>Designación de una o más personas encargadas de la coordinación de las actividades preventivas.</w:t>
      </w:r>
    </w:p>
    <w:p w14:paraId="4102A17D" w14:textId="77777777" w:rsidR="00B03CAF" w:rsidRPr="00FE2021" w:rsidRDefault="00B03CAF">
      <w:pPr>
        <w:jc w:val="both"/>
        <w:rPr>
          <w:sz w:val="18"/>
          <w:szCs w:val="18"/>
        </w:rPr>
      </w:pPr>
    </w:p>
    <w:p w14:paraId="1CF9FFF8" w14:textId="77777777" w:rsidR="00B03CAF" w:rsidRPr="00FE2021" w:rsidRDefault="001443DE">
      <w:pPr>
        <w:jc w:val="both"/>
        <w:rPr>
          <w:sz w:val="18"/>
          <w:szCs w:val="18"/>
        </w:rPr>
      </w:pPr>
      <w:r w:rsidRPr="00FE2021">
        <w:rPr>
          <w:sz w:val="18"/>
          <w:szCs w:val="18"/>
        </w:rPr>
        <w:t>De ellos, los más normales de utilizar en las obras de construcción como la presente serán a), b), d), e) f) y g), entendiéndose esta última cumplida en el marco de una obra de construcción con la designación del coordinador de seguridad y salud en fase de ejecución, o la asunción de sus funciones por parte de la dirección facultativa en caso de que no fuera obligatoria su designación.</w:t>
      </w:r>
    </w:p>
    <w:p w14:paraId="3DDD927A" w14:textId="77777777" w:rsidR="00B03CAF" w:rsidRPr="00FE2021" w:rsidRDefault="00B03CAF">
      <w:pPr>
        <w:jc w:val="both"/>
        <w:rPr>
          <w:sz w:val="18"/>
          <w:szCs w:val="18"/>
        </w:rPr>
      </w:pPr>
    </w:p>
    <w:p w14:paraId="784933CD" w14:textId="77777777" w:rsidR="00B03CAF" w:rsidRPr="00FE2021" w:rsidRDefault="001443DE">
      <w:pPr>
        <w:jc w:val="both"/>
        <w:rPr>
          <w:sz w:val="18"/>
          <w:szCs w:val="18"/>
        </w:rPr>
      </w:pPr>
      <w:r w:rsidRPr="00FE2021">
        <w:rPr>
          <w:sz w:val="18"/>
          <w:szCs w:val="18"/>
        </w:rPr>
        <w:t>Entre otras actividades más concretas de coordinación, se establecen como básicas las siguientes acciones de coordinación:</w:t>
      </w:r>
    </w:p>
    <w:p w14:paraId="2B552560" w14:textId="77777777" w:rsidR="00B03CAF" w:rsidRPr="00FE2021" w:rsidRDefault="00B03CAF">
      <w:pPr>
        <w:jc w:val="both"/>
        <w:rPr>
          <w:sz w:val="18"/>
          <w:szCs w:val="18"/>
        </w:rPr>
      </w:pPr>
    </w:p>
    <w:p w14:paraId="7C87AEE9" w14:textId="77777777" w:rsidR="00B03CAF" w:rsidRPr="00FE2021" w:rsidRDefault="001443DE">
      <w:pPr>
        <w:numPr>
          <w:ilvl w:val="0"/>
          <w:numId w:val="3"/>
        </w:numPr>
        <w:jc w:val="both"/>
        <w:rPr>
          <w:sz w:val="18"/>
          <w:szCs w:val="18"/>
        </w:rPr>
      </w:pPr>
      <w:r w:rsidRPr="00FE2021">
        <w:rPr>
          <w:sz w:val="18"/>
          <w:szCs w:val="18"/>
        </w:rPr>
        <w:lastRenderedPageBreak/>
        <w:t>Todas las empresas subcontratistas y trabajadores autónomos que participen en la obra recibirán una copia del Plan de Seguridad y Salud o de la parte que le afecte, adhiriéndose al mismo por escrito.</w:t>
      </w:r>
    </w:p>
    <w:p w14:paraId="7C4E1514" w14:textId="77777777" w:rsidR="00B03CAF" w:rsidRPr="00FE2021" w:rsidRDefault="001443DE">
      <w:pPr>
        <w:numPr>
          <w:ilvl w:val="0"/>
          <w:numId w:val="3"/>
        </w:numPr>
        <w:jc w:val="both"/>
        <w:rPr>
          <w:sz w:val="18"/>
          <w:szCs w:val="18"/>
        </w:rPr>
      </w:pPr>
      <w:r w:rsidRPr="00FE2021">
        <w:rPr>
          <w:sz w:val="18"/>
          <w:szCs w:val="18"/>
        </w:rPr>
        <w:t xml:space="preserve">En caso de modificaciones del citado Plan, se procederá a entregar a las empresas subcontratistas o trabajadores autónomos afectados una copia de dicha modificación. Asimismo, si el origen de dicha modificación son las tareas </w:t>
      </w:r>
      <w:proofErr w:type="spellStart"/>
      <w:r w:rsidRPr="00FE2021">
        <w:rPr>
          <w:sz w:val="18"/>
          <w:szCs w:val="18"/>
        </w:rPr>
        <w:t>especificas</w:t>
      </w:r>
      <w:proofErr w:type="spellEnd"/>
      <w:r w:rsidRPr="00FE2021">
        <w:rPr>
          <w:sz w:val="18"/>
          <w:szCs w:val="18"/>
        </w:rPr>
        <w:t xml:space="preserve"> que una empresa subcontratista o trabajador autónomo va a realizar en la obra, y que no estén contempladas en el Plan inicial, dicha empresa o autónomo entregará a su contrata la evaluación de riesgos o procedimiento de trabajo o instrucciones para la realización de los trabajos, de forma que se pueda incorporar como anexo o modificación al Plan. Nunca se iniciaran dichos trabajos no contemplados sin haber sido aprobada dicha modificación por el Coordinador de Seguridad y Salud.</w:t>
      </w:r>
    </w:p>
    <w:p w14:paraId="5A8BAAF5" w14:textId="77777777" w:rsidR="00B03CAF" w:rsidRPr="00FE2021" w:rsidRDefault="001443DE">
      <w:pPr>
        <w:numPr>
          <w:ilvl w:val="0"/>
          <w:numId w:val="3"/>
        </w:numPr>
        <w:jc w:val="both"/>
        <w:rPr>
          <w:sz w:val="18"/>
          <w:szCs w:val="18"/>
        </w:rPr>
      </w:pPr>
      <w:r w:rsidRPr="00FE2021">
        <w:rPr>
          <w:sz w:val="18"/>
          <w:szCs w:val="18"/>
        </w:rPr>
        <w:t>Las empresas subcontratistas o los trabajadores autónomos, antes de empezar los trabajos, facilitarán los datos necesarios para su inscripción en el Libro de Subcontratación del contratista, aportando además en el caso de las empresas una copia de su inscripción en el Registro de Empresas Acreditadas (REA) de la Comunidad Autónoma donde tenga su domicilio social, firmando en el Libro de Subcontratación antes de iniciar los trabajos.</w:t>
      </w:r>
    </w:p>
    <w:p w14:paraId="3B2A5B3C" w14:textId="77777777" w:rsidR="00B03CAF" w:rsidRPr="00FE2021" w:rsidRDefault="001443DE">
      <w:pPr>
        <w:numPr>
          <w:ilvl w:val="0"/>
          <w:numId w:val="3"/>
        </w:numPr>
        <w:jc w:val="both"/>
        <w:rPr>
          <w:sz w:val="18"/>
          <w:szCs w:val="18"/>
        </w:rPr>
      </w:pPr>
      <w:r w:rsidRPr="00FE2021">
        <w:rPr>
          <w:sz w:val="18"/>
          <w:szCs w:val="18"/>
        </w:rPr>
        <w:t>Se velará siempre por todos los participantes en el proyecto por reducir o eliminar si es posible los riesgos y afecciones a terceros, tanto internos de la obra, como externos (transeúntes, viviendas o comercios o industrias cercanas, tráfico, etc.)</w:t>
      </w:r>
    </w:p>
    <w:p w14:paraId="62FAEBA7" w14:textId="4EE71B06" w:rsidR="00B03CAF" w:rsidRDefault="00B03CAF">
      <w:pPr>
        <w:jc w:val="both"/>
      </w:pPr>
    </w:p>
    <w:p w14:paraId="13049970" w14:textId="327F1283" w:rsidR="00C90671" w:rsidRDefault="00C90671">
      <w:pPr>
        <w:jc w:val="both"/>
      </w:pPr>
    </w:p>
    <w:p w14:paraId="4FF6079A" w14:textId="77777777" w:rsidR="00C90671" w:rsidRPr="00FE2021" w:rsidRDefault="00C90671">
      <w:pPr>
        <w:jc w:val="both"/>
      </w:pPr>
    </w:p>
    <w:p w14:paraId="4F2F6439" w14:textId="77777777" w:rsidR="00B03CAF" w:rsidRPr="00C90671" w:rsidRDefault="001443DE">
      <w:pPr>
        <w:pStyle w:val="Textoindependiente2"/>
        <w:rPr>
          <w:u w:val="none"/>
        </w:rPr>
      </w:pPr>
      <w:bookmarkStart w:id="30" w:name="_Toc88733089"/>
      <w:r w:rsidRPr="00C90671">
        <w:rPr>
          <w:rStyle w:val="Ttulo1Car"/>
          <w:rFonts w:ascii="Verdana" w:hAnsi="Verdana"/>
          <w:b/>
          <w:u w:val="none"/>
        </w:rPr>
        <w:t>9.- EMPRESAS DE TRABAJO TEMPORAL Y TRABAJADORES MENORES DE EDAD</w:t>
      </w:r>
      <w:bookmarkEnd w:id="30"/>
      <w:r w:rsidRPr="00C90671">
        <w:rPr>
          <w:u w:val="none"/>
        </w:rPr>
        <w:t>.</w:t>
      </w:r>
    </w:p>
    <w:p w14:paraId="6824B087" w14:textId="77777777" w:rsidR="00B03CAF" w:rsidRPr="00FE2021" w:rsidRDefault="00B03CAF">
      <w:pPr>
        <w:jc w:val="both"/>
        <w:rPr>
          <w:u w:val="single"/>
        </w:rPr>
      </w:pPr>
    </w:p>
    <w:p w14:paraId="0C9D799D" w14:textId="77777777" w:rsidR="00600F28" w:rsidRPr="00FE2021" w:rsidRDefault="001443DE">
      <w:pPr>
        <w:jc w:val="both"/>
        <w:sectPr w:rsidR="00600F28" w:rsidRPr="00FE2021">
          <w:pgSz w:w="11906" w:h="16838"/>
          <w:pgMar w:top="2127" w:right="849" w:bottom="1417" w:left="1418" w:header="720" w:footer="364" w:gutter="0"/>
          <w:cols w:space="720"/>
        </w:sectPr>
      </w:pPr>
      <w:r w:rsidRPr="00FE2021">
        <w:rPr>
          <w:sz w:val="18"/>
          <w:szCs w:val="18"/>
        </w:rPr>
        <w:t xml:space="preserve">Debido a las restricciones y problemática que general la adscripción a una obra de empresas de trabajo temporal y trabajadores menores de edad, fijadas respectivamente en el R.D. 216/1999 sobre disposiciones mínimas de seguridad y salud en el trabajo en el ámbito de las empresas de trabajo temporal, y en el artículo 6 del Estatuto de los Trabajadores y en el artículo 27 de la Ley de Prevención en el caso de trabajadores menores de edad, </w:t>
      </w:r>
      <w:r w:rsidRPr="00FE2021">
        <w:rPr>
          <w:b/>
          <w:sz w:val="18"/>
          <w:szCs w:val="18"/>
          <w:u w:val="single"/>
        </w:rPr>
        <w:t>está prohibida la incorporación de los mismos a la obra</w:t>
      </w:r>
      <w:r w:rsidRPr="00FE2021">
        <w:t>.</w:t>
      </w:r>
    </w:p>
    <w:p w14:paraId="6295125E" w14:textId="1EC87E2E" w:rsidR="00B03CAF" w:rsidRPr="00FE2021" w:rsidRDefault="00B03CAF">
      <w:pPr>
        <w:jc w:val="both"/>
      </w:pPr>
    </w:p>
    <w:p w14:paraId="0BEE8C80" w14:textId="77777777" w:rsidR="00B03CAF" w:rsidRPr="00FE2021" w:rsidRDefault="00B03CAF">
      <w:pPr>
        <w:jc w:val="both"/>
      </w:pPr>
    </w:p>
    <w:p w14:paraId="5990B0A3" w14:textId="77777777" w:rsidR="00B03CAF" w:rsidRPr="00C90671" w:rsidRDefault="001443DE">
      <w:pPr>
        <w:pStyle w:val="Textoindependiente2"/>
        <w:rPr>
          <w:u w:val="none"/>
        </w:rPr>
      </w:pPr>
      <w:bookmarkStart w:id="31" w:name="_Toc88733090"/>
      <w:r w:rsidRPr="00C90671">
        <w:rPr>
          <w:rStyle w:val="Ttulo1Car"/>
          <w:rFonts w:ascii="Verdana" w:hAnsi="Verdana"/>
          <w:b/>
          <w:u w:val="none"/>
        </w:rPr>
        <w:t>10.- IDENTIFICACIÓN DE RIESGOS Y MEDIDAS PREVENTIVAS</w:t>
      </w:r>
      <w:bookmarkEnd w:id="31"/>
      <w:r w:rsidRPr="00C90671">
        <w:rPr>
          <w:u w:val="none"/>
        </w:rPr>
        <w:t>.</w:t>
      </w:r>
    </w:p>
    <w:p w14:paraId="04A674D4" w14:textId="77777777" w:rsidR="00B01A83" w:rsidRPr="00FE2021" w:rsidRDefault="00B01A83" w:rsidP="00B01A83">
      <w:pPr>
        <w:jc w:val="both"/>
        <w:rPr>
          <w:u w:val="single"/>
        </w:rPr>
      </w:pPr>
    </w:p>
    <w:p w14:paraId="126B7265" w14:textId="77777777" w:rsidR="008355DF" w:rsidRPr="00FE2021" w:rsidRDefault="008355DF" w:rsidP="008355DF">
      <w:pPr>
        <w:jc w:val="both"/>
        <w:rPr>
          <w:sz w:val="18"/>
          <w:szCs w:val="18"/>
        </w:rPr>
      </w:pPr>
      <w:r w:rsidRPr="00FE2021">
        <w:rPr>
          <w:sz w:val="18"/>
          <w:szCs w:val="18"/>
        </w:rPr>
        <w:t>A continuación se especifican los riesgos y las medidas preventivas que se deben adoptar en todas y cada una de las actividades indicadas en el apartado 2.3., y reflejadas en los siguientes capítulos:</w:t>
      </w:r>
    </w:p>
    <w:p w14:paraId="3F10371A" w14:textId="77777777" w:rsidR="008355DF" w:rsidRPr="00FE2021" w:rsidRDefault="008355DF" w:rsidP="008355DF">
      <w:pPr>
        <w:jc w:val="both"/>
      </w:pPr>
    </w:p>
    <w:bookmarkStart w:id="32" w:name="_Hlk68695804" w:displacedByCustomXml="next"/>
    <w:sdt>
      <w:sdtPr>
        <w:rPr>
          <w:rFonts w:ascii="Verdana" w:hAnsi="Verdana"/>
          <w:sz w:val="18"/>
          <w:szCs w:val="18"/>
          <w:lang w:val="en-GB"/>
        </w:rPr>
        <w:id w:val="1807275497"/>
        <w:placeholder>
          <w:docPart w:val="F4299C91261342C8B6A99599F2C6A6D3"/>
        </w:placeholder>
        <w:text/>
      </w:sdtPr>
      <w:sdtEndPr/>
      <w:sdtContent>
        <w:p w14:paraId="0BEDCACB" w14:textId="77777777" w:rsidR="00256736" w:rsidRPr="00FE2021" w:rsidRDefault="00256736" w:rsidP="00256736">
          <w:pPr>
            <w:pStyle w:val="paragraph"/>
            <w:textAlignment w:val="baseline"/>
            <w:rPr>
              <w:rFonts w:ascii="Verdana" w:hAnsi="Verdana"/>
              <w:sz w:val="18"/>
              <w:szCs w:val="18"/>
              <w:lang w:val="en-GB"/>
            </w:rPr>
          </w:pPr>
          <w:r w:rsidRPr="00FE2021">
            <w:rPr>
              <w:rFonts w:ascii="Verdana" w:hAnsi="Verdana"/>
              <w:sz w:val="18"/>
              <w:szCs w:val="18"/>
              <w:lang w:val="en-GB"/>
            </w:rPr>
            <w:t>&lt;Repeat Select="./</w:t>
          </w:r>
          <w:proofErr w:type="spellStart"/>
          <w:r w:rsidRPr="00FE2021">
            <w:rPr>
              <w:rFonts w:ascii="Verdana" w:hAnsi="Verdana"/>
              <w:sz w:val="18"/>
              <w:szCs w:val="18"/>
              <w:lang w:val="en-GB"/>
            </w:rPr>
            <w:t>ChaptersHtml</w:t>
          </w:r>
          <w:proofErr w:type="spellEnd"/>
          <w:r w:rsidRPr="00FE2021">
            <w:rPr>
              <w:rFonts w:ascii="Verdana" w:hAnsi="Verdana"/>
              <w:sz w:val="18"/>
              <w:szCs w:val="18"/>
              <w:lang w:val="en-GB"/>
            </w:rPr>
            <w:t>/</w:t>
          </w:r>
          <w:proofErr w:type="spellStart"/>
          <w:r w:rsidRPr="00FE2021">
            <w:rPr>
              <w:rFonts w:ascii="Verdana" w:hAnsi="Verdana"/>
              <w:sz w:val="18"/>
              <w:szCs w:val="18"/>
              <w:lang w:val="en-GB"/>
            </w:rPr>
            <w:t>PlanChapterDocumentDto</w:t>
          </w:r>
          <w:proofErr w:type="spellEnd"/>
          <w:r w:rsidRPr="00FE2021">
            <w:rPr>
              <w:rFonts w:ascii="Verdana" w:hAnsi="Verdana"/>
              <w:sz w:val="18"/>
              <w:szCs w:val="18"/>
              <w:lang w:val="en-GB"/>
            </w:rPr>
            <w:t>" Optional="true" /&gt;</w:t>
          </w:r>
        </w:p>
      </w:sdtContent>
    </w:sdt>
    <w:p w14:paraId="3C898A4A" w14:textId="5C59F143" w:rsidR="00256736" w:rsidRPr="00D7269B" w:rsidRDefault="00467B6E" w:rsidP="00D7269B">
      <w:pPr>
        <w:pStyle w:val="Prrafodelista"/>
        <w:numPr>
          <w:ilvl w:val="0"/>
          <w:numId w:val="6"/>
        </w:numPr>
        <w:jc w:val="both"/>
        <w:rPr>
          <w:b/>
          <w:bCs/>
          <w:sz w:val="18"/>
          <w:szCs w:val="18"/>
          <w:lang w:val="en-GB"/>
        </w:rPr>
      </w:pPr>
      <w:sdt>
        <w:sdtPr>
          <w:rPr>
            <w:sz w:val="18"/>
            <w:szCs w:val="18"/>
          </w:rPr>
          <w:id w:val="-975363153"/>
          <w:placeholder>
            <w:docPart w:val="17E7606162CC41A89F2377429349574B"/>
          </w:placeholder>
          <w:showingPlcHdr/>
          <w:text/>
        </w:sdtPr>
        <w:sdtEndPr/>
        <w:sdtContent>
          <w:r w:rsidR="00256736" w:rsidRPr="00D7269B">
            <w:rPr>
              <w:b/>
              <w:bCs/>
              <w:sz w:val="18"/>
              <w:szCs w:val="18"/>
              <w:lang w:val="en-GB"/>
            </w:rPr>
            <w:t>&lt;Content Select=”./Title” Optional=”true”/&gt;</w:t>
          </w:r>
        </w:sdtContent>
      </w:sdt>
    </w:p>
    <w:p w14:paraId="01898EA1" w14:textId="77777777" w:rsidR="00D7269B" w:rsidRPr="00D7269B" w:rsidRDefault="00D7269B" w:rsidP="00D7269B">
      <w:pPr>
        <w:ind w:left="360"/>
        <w:jc w:val="both"/>
        <w:rPr>
          <w:b/>
          <w:bCs/>
          <w:sz w:val="18"/>
          <w:szCs w:val="18"/>
          <w:lang w:val="en-GB"/>
        </w:rPr>
      </w:pPr>
    </w:p>
    <w:sdt>
      <w:sdtPr>
        <w:rPr>
          <w:color w:val="000000" w:themeColor="text1"/>
          <w:sz w:val="18"/>
          <w:szCs w:val="18"/>
          <w:lang w:val="en-GB"/>
        </w:rPr>
        <w:id w:val="-809403664"/>
        <w:placeholder>
          <w:docPart w:val="BE92A09AC6364A849EB0D2DFCCFB63BF"/>
        </w:placeholder>
        <w:showingPlcHdr/>
        <w:text/>
      </w:sdtPr>
      <w:sdtEndPr/>
      <w:sdtContent>
        <w:p w14:paraId="038B09BC" w14:textId="77777777" w:rsidR="00256736" w:rsidRPr="00D7269B" w:rsidRDefault="00256736" w:rsidP="00256736">
          <w:pPr>
            <w:rPr>
              <w:color w:val="000000" w:themeColor="text1"/>
              <w:sz w:val="18"/>
              <w:szCs w:val="18"/>
              <w:lang w:val="en-US"/>
            </w:rPr>
          </w:pPr>
          <w:r w:rsidRPr="00D7269B">
            <w:rPr>
              <w:color w:val="000000" w:themeColor="text1"/>
              <w:sz w:val="18"/>
              <w:szCs w:val="18"/>
              <w:lang w:val="en-US"/>
            </w:rPr>
            <w:t>&lt;EndRepeat/&gt;</w:t>
          </w:r>
        </w:p>
      </w:sdtContent>
    </w:sdt>
    <w:bookmarkEnd w:id="32"/>
    <w:p w14:paraId="08012467" w14:textId="77777777" w:rsidR="00256736" w:rsidRPr="002265DA" w:rsidRDefault="00256736" w:rsidP="00256736">
      <w:pPr>
        <w:rPr>
          <w:sz w:val="20"/>
          <w:lang w:val="en-US"/>
        </w:rPr>
      </w:pPr>
    </w:p>
    <w:p w14:paraId="4A68548B" w14:textId="77777777" w:rsidR="00600F28" w:rsidRPr="002265DA" w:rsidRDefault="00600F28" w:rsidP="008355DF">
      <w:pPr>
        <w:rPr>
          <w:sz w:val="20"/>
          <w:lang w:val="en-US"/>
        </w:rPr>
        <w:sectPr w:rsidR="00600F28" w:rsidRPr="002265DA">
          <w:pgSz w:w="11906" w:h="16838"/>
          <w:pgMar w:top="2127" w:right="849" w:bottom="1417" w:left="1418" w:header="720" w:footer="364" w:gutter="0"/>
          <w:cols w:space="720"/>
        </w:sectPr>
      </w:pPr>
    </w:p>
    <w:p w14:paraId="0B52F134" w14:textId="0F5E229D" w:rsidR="00600F28" w:rsidRPr="00FE2021" w:rsidRDefault="00467B6E" w:rsidP="00256736">
      <w:pPr>
        <w:pStyle w:val="paragraph"/>
        <w:textAlignment w:val="baseline"/>
        <w:rPr>
          <w:rFonts w:ascii="Verdana" w:hAnsi="Verdana"/>
          <w:sz w:val="18"/>
          <w:szCs w:val="18"/>
          <w:lang w:val="en-GB"/>
        </w:rPr>
      </w:pPr>
      <w:sdt>
        <w:sdtPr>
          <w:rPr>
            <w:rFonts w:ascii="Verdana" w:hAnsi="Verdana"/>
            <w:sz w:val="18"/>
            <w:szCs w:val="18"/>
            <w:lang w:val="en-GB"/>
          </w:rPr>
          <w:id w:val="-744799834"/>
          <w:placeholder>
            <w:docPart w:val="766EC1085B954F4C8FA2E7A71E76E84A"/>
          </w:placeholder>
          <w:text/>
        </w:sdtPr>
        <w:sdtEndPr/>
        <w:sdtContent>
          <w:r w:rsidR="00256736" w:rsidRPr="00FE2021">
            <w:rPr>
              <w:rFonts w:ascii="Verdana" w:hAnsi="Verdana"/>
              <w:sz w:val="18"/>
              <w:szCs w:val="18"/>
              <w:lang w:val="en-GB"/>
            </w:rPr>
            <w:t>&lt;Repeat Select="./</w:t>
          </w:r>
          <w:proofErr w:type="spellStart"/>
          <w:r w:rsidR="00256736" w:rsidRPr="00FE2021">
            <w:rPr>
              <w:rFonts w:ascii="Verdana" w:hAnsi="Verdana"/>
              <w:sz w:val="18"/>
              <w:szCs w:val="18"/>
              <w:lang w:val="en-GB"/>
            </w:rPr>
            <w:t>ChaptersHtml</w:t>
          </w:r>
          <w:proofErr w:type="spellEnd"/>
          <w:r w:rsidR="00256736" w:rsidRPr="00FE2021">
            <w:rPr>
              <w:rFonts w:ascii="Verdana" w:hAnsi="Verdana"/>
              <w:sz w:val="18"/>
              <w:szCs w:val="18"/>
              <w:lang w:val="en-GB"/>
            </w:rPr>
            <w:t>/</w:t>
          </w:r>
          <w:proofErr w:type="spellStart"/>
          <w:r w:rsidR="00256736" w:rsidRPr="00FE2021">
            <w:rPr>
              <w:rFonts w:ascii="Verdana" w:hAnsi="Verdana"/>
              <w:sz w:val="18"/>
              <w:szCs w:val="18"/>
              <w:lang w:val="en-GB"/>
            </w:rPr>
            <w:t>PlanChapterDocumentDto</w:t>
          </w:r>
          <w:proofErr w:type="spellEnd"/>
          <w:r w:rsidR="00256736" w:rsidRPr="00FE2021">
            <w:rPr>
              <w:rFonts w:ascii="Verdana" w:hAnsi="Verdana"/>
              <w:sz w:val="18"/>
              <w:szCs w:val="18"/>
              <w:lang w:val="en-GB"/>
            </w:rPr>
            <w:t>" Optional="true" /&gt;</w:t>
          </w:r>
        </w:sdtContent>
      </w:sdt>
    </w:p>
    <w:bookmarkStart w:id="33" w:name="_Hlk68696237"/>
    <w:bookmarkStart w:id="34" w:name="_Toc88733091"/>
    <w:p w14:paraId="534D9EB3" w14:textId="77777777" w:rsidR="00EA6C19" w:rsidRPr="009D4162" w:rsidRDefault="00467B6E" w:rsidP="00EA6C19">
      <w:pPr>
        <w:pStyle w:val="Ttulo1"/>
        <w:rPr>
          <w:color w:val="FFFFFF" w:themeColor="background1"/>
          <w:sz w:val="2"/>
          <w:szCs w:val="2"/>
          <w:u w:val="none"/>
        </w:rPr>
      </w:pPr>
      <w:sdt>
        <w:sdtPr>
          <w:rPr>
            <w:color w:val="FFFFFF" w:themeColor="background1"/>
            <w:sz w:val="2"/>
            <w:szCs w:val="2"/>
            <w:u w:val="none"/>
          </w:rPr>
          <w:id w:val="-1098250127"/>
          <w:placeholder>
            <w:docPart w:val="D0522A5CD5364A73BCF7F0F8BF6B94E4"/>
          </w:placeholder>
          <w:showingPlcHdr/>
          <w:text/>
        </w:sdtPr>
        <w:sdtEndPr/>
        <w:sdtContent>
          <w:r w:rsidR="00EA6C19" w:rsidRPr="009D4162">
            <w:rPr>
              <w:color w:val="FFFFFF" w:themeColor="background1"/>
              <w:sz w:val="2"/>
              <w:szCs w:val="2"/>
              <w:u w:val="none"/>
            </w:rPr>
            <w:t>&lt;Content Select=”./Title” Optional=”true”/&gt;</w:t>
          </w:r>
        </w:sdtContent>
      </w:sdt>
      <w:bookmarkEnd w:id="34"/>
    </w:p>
    <w:p w14:paraId="551090C7" w14:textId="1E624F00" w:rsidR="00C51936" w:rsidRPr="002265DA" w:rsidRDefault="00467B6E" w:rsidP="00EA6C19">
      <w:pPr>
        <w:rPr>
          <w:lang w:val="en-US"/>
        </w:rPr>
      </w:pPr>
      <w:sdt>
        <w:sdtPr>
          <w:rPr>
            <w:rFonts w:cstheme="minorHAnsi"/>
            <w:sz w:val="18"/>
            <w:szCs w:val="18"/>
            <w:lang w:val="es-ES_tradnl"/>
          </w:rPr>
          <w:id w:val="1457065866"/>
          <w:placeholder>
            <w:docPart w:val="1D3E122981EF43758535A4097FC83272"/>
          </w:placeholder>
          <w:showingPlcHdr/>
          <w:text/>
        </w:sdtPr>
        <w:sdtEndPr/>
        <w:sdtContent>
          <w:r w:rsidR="00C51936" w:rsidRPr="00FB7E4E">
            <w:rPr>
              <w:rFonts w:cstheme="minorHAnsi"/>
              <w:sz w:val="18"/>
              <w:szCs w:val="18"/>
              <w:lang w:val="en-GB"/>
            </w:rPr>
            <w:t>&lt;Content Select=”./</w:t>
          </w:r>
          <w:r w:rsidR="00C51936" w:rsidRPr="00FB7E4E">
            <w:rPr>
              <w:rFonts w:cstheme="minorHAnsi"/>
              <w:color w:val="000000"/>
              <w:sz w:val="18"/>
              <w:szCs w:val="18"/>
            </w:rPr>
            <w:t xml:space="preserve"> WordDescriptionHtml</w:t>
          </w:r>
          <w:r w:rsidR="00C51936" w:rsidRPr="00FB7E4E">
            <w:rPr>
              <w:rFonts w:cstheme="minorHAnsi"/>
              <w:sz w:val="18"/>
              <w:szCs w:val="18"/>
              <w:lang w:val="en-GB"/>
            </w:rPr>
            <w:t>” Optional=”true”/&gt;</w:t>
          </w:r>
        </w:sdtContent>
      </w:sdt>
    </w:p>
    <w:bookmarkEnd w:id="33" w:displacedByCustomXml="next"/>
    <w:sdt>
      <w:sdtPr>
        <w:rPr>
          <w:sz w:val="16"/>
          <w:szCs w:val="16"/>
          <w:lang w:val="en-GB"/>
        </w:rPr>
        <w:id w:val="400945282"/>
        <w:placeholder>
          <w:docPart w:val="C86FE267AEC74C71A4B7AADB727CFB5F"/>
        </w:placeholder>
        <w:showingPlcHdr/>
        <w:text/>
      </w:sdtPr>
      <w:sdtEndPr/>
      <w:sdtContent>
        <w:p w14:paraId="2F532DCD" w14:textId="7C478CFE" w:rsidR="00256736" w:rsidRDefault="00256736" w:rsidP="00256736">
          <w:pPr>
            <w:jc w:val="both"/>
            <w:rPr>
              <w:sz w:val="16"/>
              <w:szCs w:val="16"/>
              <w:lang w:val="en-GB"/>
            </w:rPr>
          </w:pPr>
          <w:r w:rsidRPr="00FE2021">
            <w:rPr>
              <w:b/>
              <w:bCs/>
              <w:sz w:val="16"/>
              <w:szCs w:val="16"/>
              <w:lang w:val="en-GB"/>
            </w:rPr>
            <w:t>&lt;Repeat Select=”./SubChaptersHtml/PlanSubChapterDocumentDto” Optional=”true” /&gt;</w:t>
          </w:r>
        </w:p>
      </w:sdtContent>
    </w:sdt>
    <w:bookmarkStart w:id="35" w:name="_Toc88733092"/>
    <w:p w14:paraId="6AC5DF60" w14:textId="7B0C92D9" w:rsidR="00641329" w:rsidRPr="009D4162" w:rsidRDefault="00467B6E" w:rsidP="00EA6C19">
      <w:pPr>
        <w:pStyle w:val="Ttulo2"/>
        <w:numPr>
          <w:ilvl w:val="1"/>
          <w:numId w:val="13"/>
        </w:numPr>
        <w:tabs>
          <w:tab w:val="left" w:pos="851"/>
        </w:tabs>
        <w:rPr>
          <w:bCs/>
          <w:color w:val="FFFFFF" w:themeColor="background1"/>
          <w:sz w:val="2"/>
          <w:szCs w:val="2"/>
          <w:lang w:val="en-GB"/>
        </w:rPr>
      </w:pPr>
      <w:sdt>
        <w:sdtPr>
          <w:rPr>
            <w:color w:val="FFFFFF" w:themeColor="background1"/>
            <w:sz w:val="2"/>
            <w:szCs w:val="2"/>
            <w:lang w:val="en-GB"/>
          </w:rPr>
          <w:id w:val="-1889786644"/>
          <w:placeholder>
            <w:docPart w:val="62F03C37012E4AFA876B134B14967D21"/>
          </w:placeholder>
          <w:showingPlcHdr/>
          <w:text/>
        </w:sdtPr>
        <w:sdtEndPr/>
        <w:sdtContent>
          <w:r w:rsidR="00641329" w:rsidRPr="009D4162">
            <w:rPr>
              <w:bCs/>
              <w:color w:val="FFFFFF" w:themeColor="background1"/>
              <w:sz w:val="2"/>
              <w:szCs w:val="2"/>
              <w:lang w:val="en-GB"/>
            </w:rPr>
            <w:t>&lt;Content Select=”./Title” Optional=”true”/&gt;</w:t>
          </w:r>
        </w:sdtContent>
      </w:sdt>
      <w:bookmarkEnd w:id="35"/>
    </w:p>
    <w:p w14:paraId="2C6A849F" w14:textId="746B51C4" w:rsidR="00C51936" w:rsidRPr="002265DA" w:rsidRDefault="00467B6E" w:rsidP="00C51936">
      <w:pPr>
        <w:rPr>
          <w:lang w:val="en-US"/>
        </w:rPr>
      </w:pPr>
      <w:sdt>
        <w:sdtPr>
          <w:rPr>
            <w:rFonts w:cstheme="minorHAnsi"/>
            <w:sz w:val="18"/>
            <w:szCs w:val="18"/>
            <w:lang w:val="es-ES_tradnl"/>
          </w:rPr>
          <w:id w:val="450743079"/>
          <w:placeholder>
            <w:docPart w:val="158F48FD7A024049A66D31B61C8A10FC"/>
          </w:placeholder>
          <w:showingPlcHdr/>
          <w:text/>
        </w:sdtPr>
        <w:sdtEndPr/>
        <w:sdtContent>
          <w:r w:rsidR="00C51936" w:rsidRPr="00FB7E4E">
            <w:rPr>
              <w:rFonts w:cstheme="minorHAnsi"/>
              <w:sz w:val="18"/>
              <w:szCs w:val="18"/>
              <w:lang w:val="en-GB"/>
            </w:rPr>
            <w:t>&lt;Content Select=”./</w:t>
          </w:r>
          <w:r w:rsidR="00C51936" w:rsidRPr="00FB7E4E">
            <w:rPr>
              <w:rFonts w:cstheme="minorHAnsi"/>
              <w:color w:val="000000"/>
              <w:sz w:val="18"/>
              <w:szCs w:val="18"/>
            </w:rPr>
            <w:t xml:space="preserve"> WordDescriptionHtml</w:t>
          </w:r>
          <w:r w:rsidR="00C51936" w:rsidRPr="00FB7E4E">
            <w:rPr>
              <w:rFonts w:cstheme="minorHAnsi"/>
              <w:sz w:val="18"/>
              <w:szCs w:val="18"/>
              <w:lang w:val="en-GB"/>
            </w:rPr>
            <w:t>” Optional=”true”/&gt;</w:t>
          </w:r>
        </w:sdtContent>
      </w:sdt>
    </w:p>
    <w:sdt>
      <w:sdtPr>
        <w:rPr>
          <w:rFonts w:cs="Consolas"/>
          <w:color w:val="000000"/>
          <w:sz w:val="19"/>
          <w:szCs w:val="19"/>
        </w:rPr>
        <w:id w:val="-408163743"/>
        <w:placeholder>
          <w:docPart w:val="A61BE26450F34359B13FB66FC5499270"/>
        </w:placeholder>
        <w:text/>
      </w:sdtPr>
      <w:sdtEndPr/>
      <w:sdtContent>
        <w:p w14:paraId="2510E864" w14:textId="77777777" w:rsidR="00256736" w:rsidRPr="00FE2021" w:rsidRDefault="00256736" w:rsidP="00256736">
          <w:pPr>
            <w:pStyle w:val="Prrafodelista"/>
            <w:ind w:left="360"/>
            <w:rPr>
              <w:b/>
              <w:bCs/>
              <w:szCs w:val="24"/>
              <w:lang w:val="en-GB"/>
            </w:rPr>
          </w:pPr>
          <w:r w:rsidRPr="00FE2021">
            <w:rPr>
              <w:rFonts w:cs="Consolas"/>
              <w:color w:val="000000"/>
              <w:sz w:val="19"/>
              <w:szCs w:val="19"/>
              <w:lang w:val="en-GB"/>
            </w:rPr>
            <w:t>&lt;Conditional Select=”</w:t>
          </w:r>
          <w:proofErr w:type="gramStart"/>
          <w:r w:rsidRPr="00FE2021">
            <w:rPr>
              <w:rFonts w:cs="Consolas"/>
              <w:color w:val="000000"/>
              <w:sz w:val="19"/>
              <w:szCs w:val="19"/>
              <w:lang w:val="en-GB"/>
            </w:rPr>
            <w:t>./</w:t>
          </w:r>
          <w:proofErr w:type="spellStart"/>
          <w:proofErr w:type="gramEnd"/>
          <w:r w:rsidRPr="00FE2021">
            <w:rPr>
              <w:rFonts w:cs="Consolas"/>
              <w:color w:val="000000"/>
              <w:sz w:val="19"/>
              <w:szCs w:val="19"/>
              <w:lang w:val="en-GB"/>
            </w:rPr>
            <w:t>BlueHeaderTableRender</w:t>
          </w:r>
          <w:proofErr w:type="spellEnd"/>
          <w:r w:rsidRPr="00FE2021">
            <w:rPr>
              <w:rFonts w:cs="Consolas"/>
              <w:color w:val="000000"/>
              <w:sz w:val="19"/>
              <w:szCs w:val="19"/>
              <w:lang w:val="en-GB"/>
            </w:rPr>
            <w:t>” Match=”true”/&gt;</w:t>
          </w:r>
        </w:p>
      </w:sdtContent>
    </w:sdt>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5" w:color="auto" w:fill="333399"/>
        <w:tblLayout w:type="fixed"/>
        <w:tblCellMar>
          <w:left w:w="70" w:type="dxa"/>
          <w:right w:w="70" w:type="dxa"/>
        </w:tblCellMar>
        <w:tblLook w:val="04A0" w:firstRow="1" w:lastRow="0" w:firstColumn="1" w:lastColumn="0" w:noHBand="0" w:noVBand="1"/>
      </w:tblPr>
      <w:tblGrid>
        <w:gridCol w:w="9210"/>
      </w:tblGrid>
      <w:tr w:rsidR="008355DF" w:rsidRPr="002265DA" w14:paraId="3B11C629" w14:textId="77777777" w:rsidTr="00256736">
        <w:trPr>
          <w:trHeight w:val="1000"/>
        </w:trPr>
        <w:tc>
          <w:tcPr>
            <w:tcW w:w="9210" w:type="dxa"/>
            <w:tcBorders>
              <w:top w:val="single" w:sz="4" w:space="0" w:color="auto"/>
              <w:left w:val="single" w:sz="4" w:space="0" w:color="auto"/>
              <w:bottom w:val="single" w:sz="4" w:space="0" w:color="auto"/>
              <w:right w:val="single" w:sz="4" w:space="0" w:color="auto"/>
            </w:tcBorders>
            <w:shd w:val="pct15" w:color="auto" w:fill="333399"/>
            <w:hideMark/>
          </w:tcPr>
          <w:p w14:paraId="4DE7792D" w14:textId="1BE2EF74" w:rsidR="002A7A34" w:rsidRPr="00D4641E" w:rsidRDefault="00EA6C19" w:rsidP="002A7A34">
            <w:pPr>
              <w:pStyle w:val="paragraph"/>
              <w:ind w:left="792"/>
              <w:textAlignment w:val="baseline"/>
              <w:rPr>
                <w:rFonts w:ascii="Verdana" w:hAnsi="Verdana"/>
                <w:b/>
                <w:bCs/>
                <w:sz w:val="22"/>
                <w:szCs w:val="22"/>
                <w:lang w:val="en-GB"/>
              </w:rPr>
            </w:pPr>
            <w:r>
              <w:rPr>
                <w:rStyle w:val="eop"/>
                <w:rFonts w:ascii="Verdana" w:hAnsi="Verdana" w:cs="Calibri"/>
                <w:b/>
                <w:bCs/>
                <w:sz w:val="22"/>
                <w:szCs w:val="22"/>
              </w:rPr>
              <w:t>10.</w:t>
            </w:r>
            <w:sdt>
              <w:sdtPr>
                <w:rPr>
                  <w:rStyle w:val="eop"/>
                  <w:rFonts w:ascii="Verdana" w:hAnsi="Verdana" w:cs="Calibri"/>
                  <w:b/>
                  <w:bCs/>
                  <w:sz w:val="22"/>
                  <w:szCs w:val="22"/>
                </w:rPr>
                <w:id w:val="-140806662"/>
                <w:placeholder>
                  <w:docPart w:val="111D3C07DF7F4DDAAA1B4109B5C08145"/>
                </w:placeholder>
                <w:showingPlcHdr/>
                <w:text/>
              </w:sdtPr>
              <w:sdtEndPr>
                <w:rPr>
                  <w:rStyle w:val="eop"/>
                </w:rPr>
              </w:sdtEndPr>
              <w:sdtContent>
                <w:r w:rsidR="00D4641E" w:rsidRPr="00D4641E">
                  <w:rPr>
                    <w:rStyle w:val="eop"/>
                    <w:rFonts w:ascii="Verdana" w:hAnsi="Verdana" w:cs="Calibri"/>
                    <w:b/>
                    <w:bCs/>
                    <w:sz w:val="22"/>
                    <w:szCs w:val="22"/>
                    <w:lang w:val="en-GB"/>
                  </w:rPr>
                  <w:t>&lt;Content Select=”</w:t>
                </w:r>
                <w:r w:rsidR="00DB59E0">
                  <w:rPr>
                    <w:rStyle w:val="eop"/>
                    <w:rFonts w:ascii="Verdana" w:hAnsi="Verdana" w:cs="Calibri"/>
                    <w:b/>
                    <w:bCs/>
                    <w:sz w:val="22"/>
                    <w:szCs w:val="22"/>
                    <w:lang w:val="en-GB"/>
                  </w:rPr>
                  <w:t>.</w:t>
                </w:r>
                <w:r w:rsidR="00D4641E" w:rsidRPr="00D4641E">
                  <w:rPr>
                    <w:rStyle w:val="eop"/>
                    <w:rFonts w:ascii="Verdana" w:hAnsi="Verdana" w:cs="Calibri"/>
                    <w:b/>
                    <w:bCs/>
                    <w:sz w:val="22"/>
                    <w:szCs w:val="22"/>
                    <w:lang w:val="en-US"/>
                  </w:rPr>
                  <w:t>/SubchapterIndex</w:t>
                </w:r>
                <w:r w:rsidR="00D4641E" w:rsidRPr="00D4641E">
                  <w:rPr>
                    <w:rStyle w:val="eop"/>
                    <w:rFonts w:ascii="Verdana" w:hAnsi="Verdana" w:cs="Calibri"/>
                    <w:b/>
                    <w:bCs/>
                    <w:sz w:val="22"/>
                    <w:szCs w:val="22"/>
                    <w:lang w:val="en-GB"/>
                  </w:rPr>
                  <w:t xml:space="preserve">” </w:t>
                </w:r>
                <w:r w:rsidR="00D4641E" w:rsidRPr="00D4641E">
                  <w:rPr>
                    <w:rFonts w:ascii="Verdana" w:hAnsi="Verdana"/>
                    <w:b/>
                    <w:sz w:val="22"/>
                    <w:szCs w:val="22"/>
                    <w:lang w:val="en-GB"/>
                  </w:rPr>
                  <w:t>Optional="true"</w:t>
                </w:r>
                <w:r w:rsidR="00D4641E" w:rsidRPr="00D4641E">
                  <w:rPr>
                    <w:rStyle w:val="eop"/>
                    <w:rFonts w:ascii="Verdana" w:hAnsi="Verdana" w:cs="Calibri"/>
                    <w:b/>
                    <w:bCs/>
                    <w:sz w:val="22"/>
                    <w:szCs w:val="22"/>
                    <w:lang w:val="en-GB"/>
                  </w:rPr>
                  <w:t>/&gt;</w:t>
                </w:r>
              </w:sdtContent>
            </w:sdt>
            <w:r w:rsidR="00D4641E" w:rsidRPr="00D4641E">
              <w:rPr>
                <w:rFonts w:ascii="Verdana" w:hAnsi="Verdana"/>
                <w:b/>
                <w:bCs/>
                <w:sz w:val="22"/>
                <w:szCs w:val="22"/>
                <w:lang w:val="en-GB"/>
              </w:rPr>
              <w:t xml:space="preserve"> </w:t>
            </w:r>
            <w:sdt>
              <w:sdtPr>
                <w:rPr>
                  <w:rFonts w:ascii="Verdana" w:hAnsi="Verdana"/>
                  <w:b/>
                  <w:bCs/>
                  <w:sz w:val="22"/>
                  <w:szCs w:val="22"/>
                  <w:lang w:val="en-GB"/>
                </w:rPr>
                <w:id w:val="192734287"/>
                <w:placeholder>
                  <w:docPart w:val="615AEBAC532B4076B8CB22C59AD47CD3"/>
                </w:placeholder>
                <w:showingPlcHdr/>
                <w:text/>
              </w:sdtPr>
              <w:sdtEndPr/>
              <w:sdtContent>
                <w:r w:rsidR="002A7A34" w:rsidRPr="00D4641E">
                  <w:rPr>
                    <w:rFonts w:ascii="Verdana" w:hAnsi="Verdana"/>
                    <w:b/>
                    <w:bCs/>
                    <w:sz w:val="22"/>
                    <w:szCs w:val="22"/>
                    <w:lang w:val="en-GB"/>
                  </w:rPr>
                  <w:t>&lt;Content Select=”./Title” Optional=”true”/&gt;</w:t>
                </w:r>
              </w:sdtContent>
            </w:sdt>
          </w:p>
          <w:p w14:paraId="6CCE2296" w14:textId="77777777" w:rsidR="008355DF" w:rsidRPr="00FE2021" w:rsidRDefault="008355DF" w:rsidP="00730307">
            <w:pPr>
              <w:pStyle w:val="paragraph"/>
              <w:textAlignment w:val="baseline"/>
              <w:rPr>
                <w:rFonts w:ascii="Verdana" w:hAnsi="Verdana"/>
                <w:b/>
                <w:sz w:val="20"/>
                <w:u w:val="single"/>
                <w:lang w:val="en-GB"/>
              </w:rPr>
            </w:pPr>
          </w:p>
        </w:tc>
      </w:tr>
      <w:tr w:rsidR="0087485A" w:rsidRPr="002265DA" w14:paraId="42EB6994" w14:textId="77777777" w:rsidTr="00256736">
        <w:trPr>
          <w:trHeight w:val="4977"/>
        </w:trPr>
        <w:tc>
          <w:tcPr>
            <w:tcW w:w="9210"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rFonts w:eastAsia="Times New Roman" w:cs="Times New Roman"/>
                <w:lang w:val="en-GB"/>
              </w:rPr>
              <w:id w:val="-1383856695"/>
              <w:placeholder>
                <w:docPart w:val="DCBA52E517BB4F2890DB4FB58B698B2D"/>
              </w:placeholder>
              <w:text/>
            </w:sdtPr>
            <w:sdtEndPr/>
            <w:sdtContent>
              <w:p w14:paraId="15BD938D" w14:textId="14EBDE15" w:rsidR="0087485A" w:rsidRPr="00FE2021" w:rsidRDefault="00713267" w:rsidP="0087485A">
                <w:pPr>
                  <w:rPr>
                    <w:lang w:val="en-GB"/>
                  </w:rPr>
                </w:pPr>
                <w:r w:rsidRPr="00FE2021">
                  <w:rPr>
                    <w:rFonts w:eastAsia="Times New Roman" w:cs="Times New Roman"/>
                    <w:lang w:val="en-GB"/>
                  </w:rPr>
                  <w:t>&lt;</w:t>
                </w:r>
                <w:proofErr w:type="spellStart"/>
                <w:r w:rsidR="00330DB1" w:rsidRPr="00FE2021">
                  <w:rPr>
                    <w:rFonts w:eastAsia="Times New Roman" w:cs="Times New Roman"/>
                    <w:lang w:val="en-GB"/>
                  </w:rPr>
                  <w:t>Block</w:t>
                </w:r>
                <w:r w:rsidRPr="00FE2021">
                  <w:rPr>
                    <w:rFonts w:eastAsia="Times New Roman" w:cs="Times New Roman"/>
                    <w:lang w:val="en-GB"/>
                  </w:rPr>
                  <w:t>Content</w:t>
                </w:r>
                <w:proofErr w:type="spellEnd"/>
                <w:r w:rsidRPr="00FE2021">
                  <w:rPr>
                    <w:rFonts w:eastAsia="Times New Roman" w:cs="Times New Roman"/>
                    <w:lang w:val="en-GB"/>
                  </w:rPr>
                  <w:t xml:space="preserve"> Select=”./</w:t>
                </w:r>
                <w:proofErr w:type="spellStart"/>
                <w:r w:rsidRPr="00FE2021">
                  <w:rPr>
                    <w:rFonts w:eastAsia="Times New Roman" w:cs="Times New Roman"/>
                    <w:lang w:val="en-GB"/>
                  </w:rPr>
                  <w:t>WorkDetailsHtml</w:t>
                </w:r>
                <w:proofErr w:type="spellEnd"/>
                <w:r w:rsidRPr="00FE2021">
                  <w:rPr>
                    <w:rFonts w:eastAsia="Times New Roman" w:cs="Times New Roman"/>
                    <w:lang w:val="en-GB"/>
                  </w:rPr>
                  <w:t>” Optional=”true”/&gt;</w:t>
                </w:r>
              </w:p>
            </w:sdtContent>
          </w:sdt>
          <w:p w14:paraId="6EB222BC" w14:textId="77777777" w:rsidR="0087485A" w:rsidRPr="00FE2021" w:rsidRDefault="0087485A" w:rsidP="00730307">
            <w:pPr>
              <w:pStyle w:val="paragraph"/>
              <w:ind w:left="792"/>
              <w:textAlignment w:val="baseline"/>
              <w:rPr>
                <w:rFonts w:ascii="Verdana" w:hAnsi="Verdana"/>
                <w:lang w:val="en-GB"/>
              </w:rPr>
            </w:pPr>
          </w:p>
        </w:tc>
      </w:tr>
    </w:tbl>
    <w:p w14:paraId="36CE87F7" w14:textId="27F7916A" w:rsidR="008355DF" w:rsidRPr="00FE2021" w:rsidRDefault="008355DF" w:rsidP="008355DF">
      <w:pPr>
        <w:rPr>
          <w:sz w:val="20"/>
          <w:lang w:val="en-GB"/>
        </w:rPr>
        <w:sectPr w:rsidR="008355DF" w:rsidRPr="00FE2021" w:rsidSect="007C0B80">
          <w:pgSz w:w="11906" w:h="16838"/>
          <w:pgMar w:top="1418" w:right="1418" w:bottom="1418" w:left="1418" w:header="720" w:footer="363" w:gutter="0"/>
          <w:cols w:space="720"/>
          <w:docGrid w:linePitch="326"/>
        </w:sectPr>
      </w:pPr>
    </w:p>
    <w:bookmarkStart w:id="36" w:name="_Hlk68696025"/>
    <w:p w14:paraId="68E55B48" w14:textId="7C17B470" w:rsidR="002A7A34" w:rsidRPr="00FE2021" w:rsidRDefault="00467B6E" w:rsidP="00AE3ACB">
      <w:pPr>
        <w:tabs>
          <w:tab w:val="left" w:pos="3585"/>
        </w:tabs>
        <w:rPr>
          <w:color w:val="000000" w:themeColor="text1"/>
          <w:szCs w:val="18"/>
          <w:lang w:val="en-GB"/>
        </w:rPr>
      </w:pPr>
      <w:sdt>
        <w:sdtPr>
          <w:rPr>
            <w:color w:val="000000" w:themeColor="text1"/>
            <w:sz w:val="16"/>
            <w:szCs w:val="10"/>
            <w:lang w:val="en-GB"/>
          </w:rPr>
          <w:id w:val="-753209347"/>
          <w:placeholder>
            <w:docPart w:val="BBE4506573174672A35B233F07DB71D1"/>
          </w:placeholder>
          <w:showingPlcHdr/>
          <w:text/>
        </w:sdtPr>
        <w:sdtEndPr/>
        <w:sdtContent>
          <w:r w:rsidR="00042A08" w:rsidRPr="002265DA">
            <w:rPr>
              <w:color w:val="000000" w:themeColor="text1"/>
              <w:sz w:val="16"/>
              <w:szCs w:val="10"/>
              <w:lang w:val="en-GB"/>
            </w:rPr>
            <w:t>&lt;EndConditional/&gt;</w:t>
          </w:r>
        </w:sdtContent>
      </w:sdt>
    </w:p>
    <w:bookmarkStart w:id="37" w:name="_Hlk68628347" w:displacedByCustomXml="next"/>
    <w:sdt>
      <w:sdtPr>
        <w:rPr>
          <w:sz w:val="16"/>
          <w:szCs w:val="16"/>
        </w:rPr>
        <w:id w:val="2125879394"/>
        <w:placeholder>
          <w:docPart w:val="22FDBFE44A5C4B52988EE905363077D6"/>
        </w:placeholder>
        <w:showingPlcHdr/>
        <w:text/>
      </w:sdtPr>
      <w:sdtEndPr/>
      <w:sdtContent>
        <w:p w14:paraId="359EC89A" w14:textId="77777777" w:rsidR="002265DA" w:rsidRPr="008D3525" w:rsidRDefault="002265DA" w:rsidP="002265DA">
          <w:pPr>
            <w:jc w:val="both"/>
            <w:rPr>
              <w:sz w:val="16"/>
              <w:szCs w:val="16"/>
              <w:lang w:val="en-GB"/>
            </w:rPr>
          </w:pPr>
          <w:r w:rsidRPr="008D3525">
            <w:rPr>
              <w:sz w:val="16"/>
              <w:szCs w:val="16"/>
              <w:lang w:val="en-GB"/>
            </w:rPr>
            <w:t>&lt;Conditional Select=”../../../../</w:t>
          </w:r>
          <w:r w:rsidRPr="008D3525">
            <w:rPr>
              <w:rFonts w:cs="Consolas"/>
              <w:color w:val="000000"/>
              <w:sz w:val="16"/>
              <w:szCs w:val="16"/>
              <w:lang w:val="en-GB"/>
            </w:rPr>
            <w:t>IsEvaluation</w:t>
          </w:r>
          <w:r w:rsidRPr="008D3525">
            <w:rPr>
              <w:sz w:val="16"/>
              <w:szCs w:val="16"/>
              <w:lang w:val="en-GB"/>
            </w:rPr>
            <w:t>” Match=”true”/&gt;</w:t>
          </w:r>
        </w:p>
      </w:sdtContent>
    </w:sdt>
    <w:p w14:paraId="27828766" w14:textId="0C733D40" w:rsidR="002265DA" w:rsidRDefault="00467B6E" w:rsidP="002265DA">
      <w:pPr>
        <w:jc w:val="both"/>
        <w:rPr>
          <w:sz w:val="16"/>
          <w:szCs w:val="16"/>
          <w:lang w:val="en-GB"/>
        </w:rPr>
      </w:pPr>
      <w:sdt>
        <w:sdtPr>
          <w:rPr>
            <w:sz w:val="16"/>
            <w:szCs w:val="16"/>
            <w:lang w:val="en-GB"/>
          </w:rPr>
          <w:id w:val="-1151981246"/>
          <w:placeholder>
            <w:docPart w:val="5A35F08036094B78979C99190129973E"/>
          </w:placeholder>
          <w:text/>
        </w:sdtPr>
        <w:sdtEndPr/>
        <w:sdtContent>
          <w:r w:rsidR="002265DA" w:rsidRPr="008D3525">
            <w:rPr>
              <w:sz w:val="16"/>
              <w:szCs w:val="16"/>
              <w:lang w:val="en-GB"/>
            </w:rPr>
            <w:t>&lt;Repeat Select=”./</w:t>
          </w:r>
          <w:proofErr w:type="spellStart"/>
          <w:r w:rsidR="002265DA" w:rsidRPr="008D3525">
            <w:rPr>
              <w:sz w:val="16"/>
              <w:szCs w:val="16"/>
              <w:lang w:val="en-GB"/>
            </w:rPr>
            <w:t>ActivitiesHtml</w:t>
          </w:r>
          <w:proofErr w:type="spellEnd"/>
          <w:r w:rsidR="002265DA" w:rsidRPr="008D3525">
            <w:rPr>
              <w:sz w:val="16"/>
              <w:szCs w:val="16"/>
              <w:lang w:val="en-GB"/>
            </w:rPr>
            <w:t>/</w:t>
          </w:r>
          <w:proofErr w:type="spellStart"/>
          <w:r w:rsidR="002265DA" w:rsidRPr="008D3525">
            <w:rPr>
              <w:sz w:val="16"/>
              <w:szCs w:val="16"/>
              <w:lang w:val="en-GB"/>
            </w:rPr>
            <w:t>PlanActivityDocumentDto</w:t>
          </w:r>
          <w:proofErr w:type="spellEnd"/>
          <w:r w:rsidR="002265DA" w:rsidRPr="008D3525">
            <w:rPr>
              <w:sz w:val="16"/>
              <w:szCs w:val="16"/>
              <w:lang w:val="en-GB"/>
            </w:rPr>
            <w:t>” Optional=”true”/&gt;</w:t>
          </w:r>
        </w:sdtContent>
      </w:sdt>
    </w:p>
    <w:bookmarkStart w:id="38" w:name="_Toc88733093"/>
    <w:p w14:paraId="3C0171B4" w14:textId="65DF58C2" w:rsidR="00E8190F" w:rsidRPr="009D4162" w:rsidRDefault="00467B6E" w:rsidP="007D7761">
      <w:pPr>
        <w:pStyle w:val="Ttulo3"/>
        <w:ind w:left="284" w:hanging="283"/>
        <w:rPr>
          <w:b/>
          <w:color w:val="FFFFFF" w:themeColor="background1"/>
          <w:sz w:val="2"/>
          <w:szCs w:val="2"/>
          <w:u w:val="none"/>
          <w:lang w:val="en-GB"/>
        </w:rPr>
      </w:pPr>
      <w:sdt>
        <w:sdtPr>
          <w:rPr>
            <w:b/>
            <w:color w:val="FFFFFF" w:themeColor="background1"/>
            <w:sz w:val="2"/>
            <w:szCs w:val="2"/>
            <w:u w:val="none"/>
          </w:rPr>
          <w:id w:val="1021819778"/>
          <w:placeholder>
            <w:docPart w:val="63B8DA492E2D4EC18DC98C21D02D05AF"/>
          </w:placeholder>
          <w:showingPlcHdr/>
          <w:text/>
        </w:sdtPr>
        <w:sdtEndPr>
          <w:rPr>
            <w:rStyle w:val="eop"/>
          </w:rPr>
        </w:sdtEndPr>
        <w:sdtContent>
          <w:r w:rsidR="00E8190F" w:rsidRPr="009D4162">
            <w:rPr>
              <w:b/>
              <w:color w:val="FFFFFF" w:themeColor="background1"/>
              <w:sz w:val="2"/>
              <w:szCs w:val="2"/>
              <w:u w:val="none"/>
            </w:rPr>
            <w:t>&lt;Content Select=”./Description” Optional="true"/&gt;</w:t>
          </w:r>
        </w:sdtContent>
      </w:sdt>
      <w:bookmarkEnd w:id="38"/>
    </w:p>
    <w:sdt>
      <w:sdtPr>
        <w:rPr>
          <w:sz w:val="16"/>
          <w:szCs w:val="16"/>
        </w:rPr>
        <w:id w:val="2069459385"/>
        <w:placeholder>
          <w:docPart w:val="52AD35ECA5F74CA09E01711668F9A667"/>
        </w:placeholder>
        <w:showingPlcHdr/>
        <w:text/>
      </w:sdtPr>
      <w:sdtEndPr>
        <w:rPr>
          <w:u w:val="single"/>
        </w:rPr>
      </w:sdtEndPr>
      <w:sdtContent>
        <w:p w14:paraId="55912A85" w14:textId="77777777" w:rsidR="002265DA" w:rsidRPr="008D3525" w:rsidRDefault="002265DA" w:rsidP="002265DA">
          <w:pPr>
            <w:jc w:val="both"/>
            <w:rPr>
              <w:sz w:val="16"/>
              <w:szCs w:val="16"/>
              <w:u w:val="single"/>
              <w:lang w:val="en-US"/>
            </w:rPr>
          </w:pPr>
          <w:r w:rsidRPr="008D3525">
            <w:rPr>
              <w:sz w:val="16"/>
              <w:szCs w:val="16"/>
              <w:lang w:val="en-GB"/>
            </w:rPr>
            <w:t>&lt;Conditional Select=”./</w:t>
          </w:r>
          <w:r w:rsidRPr="008D3525">
            <w:rPr>
              <w:rFonts w:cs="Consolas"/>
              <w:color w:val="000000"/>
              <w:sz w:val="16"/>
              <w:szCs w:val="16"/>
              <w:lang w:val="en-GB"/>
            </w:rPr>
            <w:t>ActivityRisksRender</w:t>
          </w:r>
          <w:r w:rsidRPr="008D3525">
            <w:rPr>
              <w:sz w:val="16"/>
              <w:szCs w:val="16"/>
              <w:lang w:val="en-GB"/>
            </w:rPr>
            <w:t>” Match=”true”/&gt;</w:t>
          </w:r>
        </w:p>
      </w:sdtContent>
    </w:sdt>
    <w:tbl>
      <w:tblPr>
        <w:tblStyle w:val="Tablaconcuadrcula"/>
        <w:tblW w:w="5919" w:type="pct"/>
        <w:tblInd w:w="-851" w:type="dxa"/>
        <w:tblLayout w:type="fixed"/>
        <w:tblCellMar>
          <w:left w:w="0" w:type="dxa"/>
          <w:right w:w="0" w:type="dxa"/>
        </w:tblCellMar>
        <w:tblLook w:val="04A0" w:firstRow="1" w:lastRow="0" w:firstColumn="1" w:lastColumn="0" w:noHBand="0" w:noVBand="1"/>
      </w:tblPr>
      <w:tblGrid>
        <w:gridCol w:w="2127"/>
        <w:gridCol w:w="567"/>
        <w:gridCol w:w="850"/>
        <w:gridCol w:w="850"/>
        <w:gridCol w:w="11343"/>
      </w:tblGrid>
      <w:tr w:rsidR="002265DA" w:rsidRPr="00087264" w14:paraId="539A97FA" w14:textId="77777777" w:rsidTr="00937798">
        <w:trPr>
          <w:trHeight w:val="113"/>
          <w:tblHeader/>
        </w:trPr>
        <w:tc>
          <w:tcPr>
            <w:tcW w:w="5000" w:type="pct"/>
            <w:gridSpan w:val="5"/>
            <w:tcBorders>
              <w:top w:val="nil"/>
              <w:left w:val="nil"/>
              <w:bottom w:val="nil"/>
              <w:right w:val="nil"/>
            </w:tcBorders>
            <w:shd w:val="clear" w:color="auto" w:fill="FFFFFF" w:themeFill="background1"/>
            <w:vAlign w:val="center"/>
          </w:tcPr>
          <w:bookmarkEnd w:id="36"/>
          <w:bookmarkEnd w:id="37"/>
          <w:p w14:paraId="30053A4E" w14:textId="2A5344B0" w:rsidR="002265DA" w:rsidRPr="008C5A3B" w:rsidRDefault="00D7269B" w:rsidP="008C5A3B">
            <w:pPr>
              <w:pStyle w:val="Tablatitle"/>
              <w:rPr>
                <w:rStyle w:val="eop"/>
                <w:bCs w:val="0"/>
                <w:lang w:val="en-US"/>
              </w:rPr>
            </w:pPr>
            <w:r w:rsidRPr="008C5A3B">
              <w:rPr>
                <w:rStyle w:val="eop"/>
              </w:rPr>
              <w:t>10.</w:t>
            </w:r>
            <w:sdt>
              <w:sdtPr>
                <w:rPr>
                  <w:rStyle w:val="eop"/>
                  <w:bCs w:val="0"/>
                </w:rPr>
                <w:id w:val="772666197"/>
                <w:placeholder>
                  <w:docPart w:val="B48F3F6F8AF442009E4E0F577B10138B"/>
                </w:placeholder>
                <w:showingPlcHdr/>
                <w:text/>
              </w:sdtPr>
              <w:sdtEndPr>
                <w:rPr>
                  <w:rStyle w:val="eop"/>
                </w:rPr>
              </w:sdtEndPr>
              <w:sdtContent>
                <w:r w:rsidR="002265DA" w:rsidRPr="008C5A3B">
                  <w:rPr>
                    <w:rStyle w:val="eop"/>
                    <w:lang w:val="en-GB"/>
                  </w:rPr>
                  <w:t>&lt;Content Select=”</w:t>
                </w:r>
                <w:proofErr w:type="gramStart"/>
                <w:r w:rsidR="002265DA" w:rsidRPr="008C5A3B">
                  <w:rPr>
                    <w:rStyle w:val="eop"/>
                    <w:lang w:val="en-GB"/>
                  </w:rPr>
                  <w:t>..</w:t>
                </w:r>
                <w:proofErr w:type="gramEnd"/>
                <w:r w:rsidR="002265DA" w:rsidRPr="008C5A3B">
                  <w:rPr>
                    <w:rStyle w:val="eop"/>
                    <w:lang w:val="en-GB"/>
                  </w:rPr>
                  <w:t>/.</w:t>
                </w:r>
                <w:r w:rsidR="002265DA" w:rsidRPr="008C5A3B">
                  <w:rPr>
                    <w:rStyle w:val="eop"/>
                    <w:lang w:val="en-US"/>
                  </w:rPr>
                  <w:t>./../../ChapterIndex</w:t>
                </w:r>
                <w:r w:rsidR="002265DA" w:rsidRPr="008C5A3B">
                  <w:rPr>
                    <w:rStyle w:val="eop"/>
                    <w:lang w:val="en-GB"/>
                  </w:rPr>
                  <w:t xml:space="preserve">” </w:t>
                </w:r>
                <w:r w:rsidR="002265DA" w:rsidRPr="008C5A3B">
                  <w:rPr>
                    <w:lang w:val="en-GB"/>
                  </w:rPr>
                  <w:t>Optional="true"</w:t>
                </w:r>
                <w:r w:rsidR="002265DA" w:rsidRPr="008C5A3B">
                  <w:rPr>
                    <w:rStyle w:val="eop"/>
                    <w:lang w:val="en-GB"/>
                  </w:rPr>
                  <w:t>/&gt;</w:t>
                </w:r>
              </w:sdtContent>
            </w:sdt>
            <w:r w:rsidR="002265DA" w:rsidRPr="008C5A3B">
              <w:rPr>
                <w:rStyle w:val="eop"/>
                <w:lang w:val="en-US"/>
              </w:rPr>
              <w:t xml:space="preserve"> </w:t>
            </w:r>
            <w:sdt>
              <w:sdtPr>
                <w:rPr>
                  <w:rStyle w:val="eop"/>
                  <w:bCs w:val="0"/>
                </w:rPr>
                <w:id w:val="1839958299"/>
                <w:placeholder>
                  <w:docPart w:val="CC04295DE9E949EEAC5B47FF7A93AB96"/>
                </w:placeholder>
                <w:showingPlcHdr/>
                <w:text/>
              </w:sdtPr>
              <w:sdtEndPr>
                <w:rPr>
                  <w:rStyle w:val="eop"/>
                </w:rPr>
              </w:sdtEndPr>
              <w:sdtContent>
                <w:r w:rsidR="002265DA" w:rsidRPr="008C5A3B">
                  <w:rPr>
                    <w:rStyle w:val="eop"/>
                    <w:lang w:val="en-GB"/>
                  </w:rPr>
                  <w:t xml:space="preserve">&lt;Content Select=”../../../../Title” </w:t>
                </w:r>
                <w:r w:rsidR="002265DA" w:rsidRPr="008C5A3B">
                  <w:rPr>
                    <w:lang w:val="en-GB"/>
                  </w:rPr>
                  <w:t>Optional="true"</w:t>
                </w:r>
                <w:r w:rsidR="002265DA" w:rsidRPr="008C5A3B">
                  <w:rPr>
                    <w:rStyle w:val="eop"/>
                    <w:lang w:val="en-GB"/>
                  </w:rPr>
                  <w:t>/&gt;</w:t>
                </w:r>
              </w:sdtContent>
            </w:sdt>
          </w:p>
        </w:tc>
      </w:tr>
      <w:tr w:rsidR="002265DA" w:rsidRPr="00087264" w14:paraId="66B23B54" w14:textId="77777777" w:rsidTr="00937798">
        <w:trPr>
          <w:trHeight w:val="113"/>
          <w:tblHeader/>
        </w:trPr>
        <w:tc>
          <w:tcPr>
            <w:tcW w:w="5000" w:type="pct"/>
            <w:gridSpan w:val="5"/>
            <w:tcBorders>
              <w:top w:val="nil"/>
              <w:left w:val="nil"/>
              <w:bottom w:val="nil"/>
              <w:right w:val="nil"/>
            </w:tcBorders>
            <w:shd w:val="clear" w:color="auto" w:fill="FFFFFF" w:themeFill="background1"/>
            <w:vAlign w:val="center"/>
          </w:tcPr>
          <w:p w14:paraId="6CC54342" w14:textId="3A74B512" w:rsidR="002265DA" w:rsidRPr="008C5A3B" w:rsidRDefault="00D7269B" w:rsidP="008C5A3B">
            <w:pPr>
              <w:pStyle w:val="Tablatitle"/>
              <w:rPr>
                <w:rStyle w:val="eop"/>
                <w:bCs w:val="0"/>
                <w:lang w:val="en-US"/>
              </w:rPr>
            </w:pPr>
            <w:r w:rsidRPr="008C5A3B">
              <w:rPr>
                <w:rStyle w:val="eop"/>
              </w:rPr>
              <w:t>10.</w:t>
            </w:r>
            <w:sdt>
              <w:sdtPr>
                <w:rPr>
                  <w:rStyle w:val="eop"/>
                  <w:bCs w:val="0"/>
                </w:rPr>
                <w:id w:val="882908370"/>
                <w:placeholder>
                  <w:docPart w:val="AD24B7AA18C7427BB2715618CD6FD78B"/>
                </w:placeholder>
                <w:showingPlcHdr/>
                <w:text/>
              </w:sdtPr>
              <w:sdtEndPr>
                <w:rPr>
                  <w:rStyle w:val="eop"/>
                </w:rPr>
              </w:sdtEndPr>
              <w:sdtContent>
                <w:r w:rsidR="002265DA" w:rsidRPr="008C5A3B">
                  <w:rPr>
                    <w:rStyle w:val="eop"/>
                    <w:lang w:val="en-GB"/>
                  </w:rPr>
                  <w:t>&lt;Content Select=”</w:t>
                </w:r>
                <w:proofErr w:type="gramStart"/>
                <w:r w:rsidR="002265DA" w:rsidRPr="008C5A3B">
                  <w:rPr>
                    <w:rStyle w:val="eop"/>
                    <w:lang w:val="en-GB"/>
                  </w:rPr>
                  <w:t>..</w:t>
                </w:r>
                <w:proofErr w:type="gramEnd"/>
                <w:r w:rsidR="002265DA" w:rsidRPr="008C5A3B">
                  <w:rPr>
                    <w:rStyle w:val="eop"/>
                    <w:lang w:val="en-GB"/>
                  </w:rPr>
                  <w:t>/.</w:t>
                </w:r>
                <w:r w:rsidR="002265DA" w:rsidRPr="008C5A3B">
                  <w:rPr>
                    <w:rStyle w:val="eop"/>
                    <w:lang w:val="en-US"/>
                  </w:rPr>
                  <w:t>./SubchapterIndex</w:t>
                </w:r>
                <w:r w:rsidR="002265DA" w:rsidRPr="008C5A3B">
                  <w:rPr>
                    <w:rStyle w:val="eop"/>
                    <w:lang w:val="en-GB"/>
                  </w:rPr>
                  <w:t xml:space="preserve">” </w:t>
                </w:r>
                <w:r w:rsidR="002265DA" w:rsidRPr="008C5A3B">
                  <w:rPr>
                    <w:lang w:val="en-GB"/>
                  </w:rPr>
                  <w:t>Optional="true"</w:t>
                </w:r>
                <w:r w:rsidR="002265DA" w:rsidRPr="008C5A3B">
                  <w:rPr>
                    <w:rStyle w:val="eop"/>
                    <w:lang w:val="en-GB"/>
                  </w:rPr>
                  <w:t>/&gt;</w:t>
                </w:r>
              </w:sdtContent>
            </w:sdt>
            <w:r w:rsidR="002265DA" w:rsidRPr="008C5A3B">
              <w:rPr>
                <w:rStyle w:val="eop"/>
                <w:lang w:val="en-US"/>
              </w:rPr>
              <w:t xml:space="preserve"> </w:t>
            </w:r>
            <w:sdt>
              <w:sdtPr>
                <w:rPr>
                  <w:rStyle w:val="eop"/>
                  <w:bCs w:val="0"/>
                </w:rPr>
                <w:id w:val="-459882216"/>
                <w:placeholder>
                  <w:docPart w:val="DC8FDB350F2F437A8295D00AE69BABF2"/>
                </w:placeholder>
                <w:showingPlcHdr/>
                <w:text/>
              </w:sdtPr>
              <w:sdtEndPr>
                <w:rPr>
                  <w:rStyle w:val="eop"/>
                </w:rPr>
              </w:sdtEndPr>
              <w:sdtContent>
                <w:r w:rsidR="002265DA" w:rsidRPr="008C5A3B">
                  <w:rPr>
                    <w:rStyle w:val="eop"/>
                    <w:lang w:val="en-GB"/>
                  </w:rPr>
                  <w:t xml:space="preserve">&lt;Content Select=”../../Title” </w:t>
                </w:r>
                <w:r w:rsidR="002265DA" w:rsidRPr="008C5A3B">
                  <w:rPr>
                    <w:lang w:val="en-GB"/>
                  </w:rPr>
                  <w:t>Optional="true"</w:t>
                </w:r>
                <w:r w:rsidR="002265DA" w:rsidRPr="008C5A3B">
                  <w:rPr>
                    <w:rStyle w:val="eop"/>
                    <w:lang w:val="en-GB"/>
                  </w:rPr>
                  <w:t>/&gt;</w:t>
                </w:r>
              </w:sdtContent>
            </w:sdt>
          </w:p>
        </w:tc>
      </w:tr>
      <w:tr w:rsidR="002265DA" w:rsidRPr="00087264" w14:paraId="7757ADA4" w14:textId="77777777" w:rsidTr="00937798">
        <w:trPr>
          <w:trHeight w:val="113"/>
          <w:tblHeader/>
        </w:trPr>
        <w:tc>
          <w:tcPr>
            <w:tcW w:w="5000" w:type="pct"/>
            <w:gridSpan w:val="5"/>
            <w:tcBorders>
              <w:top w:val="nil"/>
              <w:left w:val="nil"/>
              <w:bottom w:val="single" w:sz="4" w:space="0" w:color="auto"/>
              <w:right w:val="nil"/>
            </w:tcBorders>
            <w:shd w:val="clear" w:color="auto" w:fill="FFFFFF" w:themeFill="background1"/>
            <w:vAlign w:val="center"/>
          </w:tcPr>
          <w:p w14:paraId="5E9AE533" w14:textId="67610A31" w:rsidR="002265DA" w:rsidRPr="00F023F0" w:rsidRDefault="00F023F0" w:rsidP="00F023F0">
            <w:pPr>
              <w:pStyle w:val="Tablatitle"/>
              <w:rPr>
                <w:lang w:val="en-GB"/>
              </w:rPr>
            </w:pPr>
            <w:r w:rsidRPr="00F023F0">
              <w:rPr>
                <w:rStyle w:val="eop"/>
              </w:rPr>
              <w:t>10.</w:t>
            </w:r>
            <w:sdt>
              <w:sdtPr>
                <w:rPr>
                  <w:rStyle w:val="eop"/>
                </w:rPr>
                <w:id w:val="100082914"/>
                <w:placeholder>
                  <w:docPart w:val="6D8F8101980B4F0C9F7C9A405CB9DDBD"/>
                </w:placeholder>
                <w:showingPlcHdr/>
                <w:text/>
              </w:sdtPr>
              <w:sdtEndPr>
                <w:rPr>
                  <w:rStyle w:val="eop"/>
                </w:rPr>
              </w:sdtEndPr>
              <w:sdtContent>
                <w:r w:rsidRPr="00F023F0">
                  <w:rPr>
                    <w:rStyle w:val="eop"/>
                  </w:rPr>
                  <w:t xml:space="preserve">&lt;Content Select=”./ActivityIndex” </w:t>
                </w:r>
                <w:r w:rsidRPr="00F023F0">
                  <w:t>Optional="true"</w:t>
                </w:r>
                <w:r w:rsidRPr="00F023F0">
                  <w:rPr>
                    <w:rStyle w:val="eop"/>
                  </w:rPr>
                  <w:t>/&gt;</w:t>
                </w:r>
              </w:sdtContent>
            </w:sdt>
            <w:r w:rsidRPr="00F023F0">
              <w:t xml:space="preserve"> </w:t>
            </w:r>
            <w:sdt>
              <w:sdtPr>
                <w:id w:val="841738095"/>
                <w:placeholder>
                  <w:docPart w:val="6DB5A7D7193F48C4B9FBB41073474B43"/>
                </w:placeholder>
                <w:showingPlcHdr/>
                <w:text/>
              </w:sdtPr>
              <w:sdtEndPr>
                <w:rPr>
                  <w:rStyle w:val="eop"/>
                </w:rPr>
              </w:sdtEndPr>
              <w:sdtContent>
                <w:r w:rsidRPr="00F023F0">
                  <w:t>&lt;Content Select=”./Description” Optional="true"/&gt;</w:t>
                </w:r>
              </w:sdtContent>
            </w:sdt>
            <w:sdt>
              <w:sdtPr>
                <w:rPr>
                  <w:b w:val="0"/>
                </w:rPr>
                <w:id w:val="1082101640"/>
                <w:placeholder>
                  <w:docPart w:val="081E3030ED134D519FC7D3F89F2E20B8"/>
                </w:placeholder>
                <w:showingPlcHdr/>
                <w:text/>
              </w:sdtPr>
              <w:sdtEndPr/>
              <w:sdtContent>
                <w:r w:rsidRPr="00F023F0">
                  <w:rPr>
                    <w:b w:val="0"/>
                  </w:rPr>
                  <w:t>&lt;Conditional Select=”./HasWordDescription” Match=”true”/&gt;</w:t>
                </w:r>
              </w:sdtContent>
            </w:sdt>
            <w:r w:rsidR="00937798">
              <w:rPr>
                <w:b w:val="0"/>
              </w:rPr>
              <w:t xml:space="preserve">                                                                                                     </w:t>
            </w:r>
            <w:r w:rsidRPr="00F023F0">
              <w:rPr>
                <w:b w:val="0"/>
              </w:rPr>
              <w:t xml:space="preserve">                                                                                                                                                                                  </w:t>
            </w:r>
            <w:sdt>
              <w:sdtPr>
                <w:rPr>
                  <w:b w:val="0"/>
                </w:rPr>
                <w:id w:val="907118400"/>
                <w:placeholder>
                  <w:docPart w:val="D684B5FEF53B44FB96A33279B8750DAB"/>
                </w:placeholder>
                <w:showingPlcHdr/>
                <w:text/>
              </w:sdtPr>
              <w:sdtEndPr/>
              <w:sdtContent>
                <w:r w:rsidRPr="00F023F0">
                  <w:rPr>
                    <w:b w:val="0"/>
                  </w:rPr>
                  <w:t>&lt;Content Select=”./WordDescriptionHtml” Optional=”true”/&gt;</w:t>
                </w:r>
              </w:sdtContent>
            </w:sdt>
            <w:sdt>
              <w:sdtPr>
                <w:rPr>
                  <w:b w:val="0"/>
                </w:rPr>
                <w:id w:val="-1569716892"/>
                <w:placeholder>
                  <w:docPart w:val="2A39E7CB727D4CCA9995CC16B88F7E40"/>
                </w:placeholder>
                <w:showingPlcHdr/>
                <w:text/>
              </w:sdtPr>
              <w:sdtEndPr/>
              <w:sdtContent>
                <w:r w:rsidRPr="00F023F0">
                  <w:rPr>
                    <w:b w:val="0"/>
                  </w:rPr>
                  <w:t>&lt;EndConditional/&gt;</w:t>
                </w:r>
              </w:sdtContent>
            </w:sdt>
            <w:sdt>
              <w:sdtPr>
                <w:rPr>
                  <w:b w:val="0"/>
                </w:rPr>
                <w:id w:val="-624151010"/>
                <w:placeholder>
                  <w:docPart w:val="A279DAA7B2104E3983CC8C6830B91275"/>
                </w:placeholder>
                <w:showingPlcHdr/>
                <w:text/>
              </w:sdtPr>
              <w:sdtEndPr/>
              <w:sdtContent>
                <w:r w:rsidRPr="00F023F0">
                  <w:rPr>
                    <w:b w:val="0"/>
                  </w:rPr>
                  <w:t>&lt;Conditional Select=”./HasWorkDetails” Match=”true”/&gt;</w:t>
                </w:r>
              </w:sdtContent>
            </w:sdt>
            <w:r w:rsidRPr="00F023F0">
              <w:rPr>
                <w:b w:val="0"/>
              </w:rPr>
              <w:t xml:space="preserve">  </w:t>
            </w:r>
            <w:r w:rsidR="00937798">
              <w:rPr>
                <w:b w:val="0"/>
              </w:rPr>
              <w:t xml:space="preserve">                                                                </w:t>
            </w:r>
            <w:r w:rsidRPr="00F023F0">
              <w:rPr>
                <w:b w:val="0"/>
              </w:rPr>
              <w:t xml:space="preserve">                                                                                                                                                                                </w:t>
            </w:r>
            <w:sdt>
              <w:sdtPr>
                <w:rPr>
                  <w:b w:val="0"/>
                </w:rPr>
                <w:id w:val="1753856847"/>
                <w:placeholder>
                  <w:docPart w:val="497E14276C3A4E3AACA87AFD3094E959"/>
                </w:placeholder>
                <w:showingPlcHdr/>
                <w:text/>
              </w:sdtPr>
              <w:sdtEndPr/>
              <w:sdtContent>
                <w:r w:rsidRPr="00F023F0">
                  <w:rPr>
                    <w:b w:val="0"/>
                  </w:rPr>
                  <w:t>&lt;Content Select=”./WorkDetailsHtml” Optional=”true”/&gt;</w:t>
                </w:r>
              </w:sdtContent>
            </w:sdt>
            <w:sdt>
              <w:sdtPr>
                <w:rPr>
                  <w:b w:val="0"/>
                </w:rPr>
                <w:id w:val="836504429"/>
                <w:placeholder>
                  <w:docPart w:val="CBB712F79D2140B29D3F88D609F286EF"/>
                </w:placeholder>
                <w:showingPlcHdr/>
                <w:text/>
              </w:sdtPr>
              <w:sdtEndPr/>
              <w:sdtContent>
                <w:r w:rsidRPr="00F023F0">
                  <w:rPr>
                    <w:b w:val="0"/>
                  </w:rPr>
                  <w:t>&lt;EndConditional/&gt;</w:t>
                </w:r>
              </w:sdtContent>
            </w:sdt>
          </w:p>
        </w:tc>
      </w:tr>
      <w:tr w:rsidR="000E02D4" w:rsidRPr="00657BED" w14:paraId="10C56C73" w14:textId="77777777" w:rsidTr="00040279">
        <w:trPr>
          <w:trHeight w:val="488"/>
          <w:tblHeader/>
        </w:trPr>
        <w:tc>
          <w:tcPr>
            <w:tcW w:w="676" w:type="pct"/>
            <w:tcBorders>
              <w:top w:val="single" w:sz="4" w:space="0" w:color="auto"/>
            </w:tcBorders>
            <w:shd w:val="clear" w:color="auto" w:fill="BFBFBF" w:themeFill="background1" w:themeFillShade="BF"/>
            <w:vAlign w:val="center"/>
          </w:tcPr>
          <w:p w14:paraId="79AD5DCB" w14:textId="77777777" w:rsidR="002265DA" w:rsidRPr="000E02D4" w:rsidRDefault="002265DA" w:rsidP="002E3DF1">
            <w:pPr>
              <w:jc w:val="center"/>
              <w:rPr>
                <w:b/>
                <w:bCs/>
                <w:sz w:val="16"/>
                <w:szCs w:val="16"/>
                <w:lang w:val="en-GB"/>
              </w:rPr>
            </w:pPr>
            <w:r w:rsidRPr="000E02D4">
              <w:rPr>
                <w:b/>
                <w:bCs/>
                <w:sz w:val="16"/>
                <w:szCs w:val="16"/>
                <w:lang w:val="en-GB"/>
              </w:rPr>
              <w:t>RIESGOS</w:t>
            </w:r>
          </w:p>
        </w:tc>
        <w:tc>
          <w:tcPr>
            <w:tcW w:w="180" w:type="pct"/>
            <w:tcBorders>
              <w:top w:val="single" w:sz="4" w:space="0" w:color="auto"/>
            </w:tcBorders>
            <w:shd w:val="clear" w:color="auto" w:fill="BFBFBF" w:themeFill="background1" w:themeFillShade="BF"/>
            <w:vAlign w:val="center"/>
          </w:tcPr>
          <w:p w14:paraId="0AF42046" w14:textId="77777777" w:rsidR="002265DA" w:rsidRPr="000E02D4" w:rsidRDefault="002265DA" w:rsidP="002E3DF1">
            <w:pPr>
              <w:jc w:val="center"/>
              <w:rPr>
                <w:b/>
                <w:bCs/>
                <w:sz w:val="16"/>
                <w:szCs w:val="16"/>
                <w:lang w:val="en-GB"/>
              </w:rPr>
            </w:pPr>
            <w:r w:rsidRPr="000E02D4">
              <w:rPr>
                <w:b/>
                <w:bCs/>
                <w:sz w:val="16"/>
                <w:szCs w:val="16"/>
                <w:lang w:val="en-GB"/>
              </w:rPr>
              <w:t>PROB</w:t>
            </w:r>
          </w:p>
        </w:tc>
        <w:tc>
          <w:tcPr>
            <w:tcW w:w="270" w:type="pct"/>
            <w:tcBorders>
              <w:top w:val="single" w:sz="4" w:space="0" w:color="auto"/>
            </w:tcBorders>
            <w:shd w:val="clear" w:color="auto" w:fill="BFBFBF" w:themeFill="background1" w:themeFillShade="BF"/>
            <w:vAlign w:val="center"/>
          </w:tcPr>
          <w:p w14:paraId="5286C3B8" w14:textId="77777777" w:rsidR="002265DA" w:rsidRPr="000E02D4" w:rsidRDefault="002265DA" w:rsidP="002E3DF1">
            <w:pPr>
              <w:jc w:val="center"/>
              <w:rPr>
                <w:b/>
                <w:bCs/>
                <w:sz w:val="16"/>
                <w:szCs w:val="16"/>
                <w:lang w:val="en-GB"/>
              </w:rPr>
            </w:pPr>
            <w:r w:rsidRPr="000E02D4">
              <w:rPr>
                <w:b/>
                <w:bCs/>
                <w:sz w:val="16"/>
                <w:szCs w:val="16"/>
                <w:lang w:val="en-GB"/>
              </w:rPr>
              <w:t>CONSEC</w:t>
            </w:r>
          </w:p>
        </w:tc>
        <w:tc>
          <w:tcPr>
            <w:tcW w:w="270" w:type="pct"/>
            <w:tcBorders>
              <w:top w:val="single" w:sz="4" w:space="0" w:color="auto"/>
            </w:tcBorders>
            <w:shd w:val="clear" w:color="auto" w:fill="BFBFBF" w:themeFill="background1" w:themeFillShade="BF"/>
            <w:vAlign w:val="center"/>
          </w:tcPr>
          <w:p w14:paraId="170F3CB8" w14:textId="77777777" w:rsidR="002265DA" w:rsidRPr="000E02D4" w:rsidRDefault="002265DA" w:rsidP="002E3DF1">
            <w:pPr>
              <w:jc w:val="center"/>
              <w:rPr>
                <w:b/>
                <w:bCs/>
                <w:sz w:val="16"/>
                <w:szCs w:val="16"/>
                <w:lang w:val="en-GB"/>
              </w:rPr>
            </w:pPr>
            <w:r w:rsidRPr="000E02D4">
              <w:rPr>
                <w:b/>
                <w:bCs/>
                <w:sz w:val="16"/>
                <w:szCs w:val="16"/>
                <w:lang w:val="en-GB"/>
              </w:rPr>
              <w:t>N° RIESGO</w:t>
            </w:r>
          </w:p>
        </w:tc>
        <w:tc>
          <w:tcPr>
            <w:tcW w:w="3604" w:type="pct"/>
            <w:tcBorders>
              <w:top w:val="single" w:sz="4" w:space="0" w:color="auto"/>
            </w:tcBorders>
            <w:shd w:val="clear" w:color="auto" w:fill="BFBFBF" w:themeFill="background1" w:themeFillShade="BF"/>
            <w:vAlign w:val="center"/>
          </w:tcPr>
          <w:p w14:paraId="3E990E46" w14:textId="2294F372" w:rsidR="002265DA" w:rsidRPr="000E02D4" w:rsidRDefault="002265DA" w:rsidP="002E3DF1">
            <w:pPr>
              <w:jc w:val="center"/>
              <w:rPr>
                <w:b/>
                <w:bCs/>
                <w:sz w:val="16"/>
                <w:szCs w:val="16"/>
                <w:lang w:val="en-GB"/>
              </w:rPr>
            </w:pPr>
            <w:r w:rsidRPr="000E02D4">
              <w:rPr>
                <w:b/>
                <w:bCs/>
                <w:sz w:val="16"/>
                <w:szCs w:val="16"/>
                <w:lang w:val="en-GB"/>
              </w:rPr>
              <w:t>MEDIDAS PREVENTIVAS</w:t>
            </w:r>
          </w:p>
        </w:tc>
      </w:tr>
      <w:tr w:rsidR="002265DA" w:rsidRPr="008C689F" w14:paraId="40CAE2DD" w14:textId="77777777" w:rsidTr="00937798">
        <w:trPr>
          <w:trHeight w:val="907"/>
        </w:trPr>
        <w:tc>
          <w:tcPr>
            <w:tcW w:w="5000" w:type="pct"/>
            <w:gridSpan w:val="5"/>
          </w:tcPr>
          <w:p w14:paraId="00DE232A" w14:textId="77777777" w:rsidR="002265DA" w:rsidRPr="00E70A3B" w:rsidRDefault="002265DA" w:rsidP="002E3DF1">
            <w:pPr>
              <w:tabs>
                <w:tab w:val="left" w:pos="8970"/>
              </w:tabs>
              <w:jc w:val="both"/>
              <w:rPr>
                <w:sz w:val="18"/>
                <w:szCs w:val="18"/>
                <w:lang w:val="en-GB"/>
              </w:rPr>
            </w:pPr>
            <w:r w:rsidRPr="00E70A3B">
              <w:rPr>
                <w:sz w:val="18"/>
                <w:szCs w:val="18"/>
                <w:lang w:val="en-GB"/>
              </w:rPr>
              <w:t xml:space="preserve">              </w:t>
            </w:r>
            <w:sdt>
              <w:sdtPr>
                <w:rPr>
                  <w:sz w:val="18"/>
                  <w:szCs w:val="18"/>
                  <w:lang w:val="en-GB"/>
                </w:rPr>
                <w:id w:val="-2121521414"/>
                <w:placeholder>
                  <w:docPart w:val="6509316DC715422ABF5142E7519EF535"/>
                </w:placeholder>
                <w:text/>
              </w:sdtPr>
              <w:sdtEndPr/>
              <w:sdtContent>
                <w:r w:rsidRPr="00E70A3B">
                  <w:rPr>
                    <w:sz w:val="18"/>
                    <w:szCs w:val="18"/>
                    <w:lang w:val="en-GB"/>
                  </w:rPr>
                  <w:t>&lt;Repeat Select=”./MeasuresPerRiskAndActivityHtml/MeasuresPerRiskAndActivity” Optional=”true”/&gt;</w:t>
                </w:r>
              </w:sdtContent>
            </w:sdt>
            <w:r w:rsidRPr="00E70A3B">
              <w:rPr>
                <w:sz w:val="18"/>
                <w:szCs w:val="18"/>
                <w:lang w:val="en-GB"/>
              </w:rPr>
              <w:tab/>
            </w:r>
          </w:p>
          <w:tbl>
            <w:tblPr>
              <w:tblStyle w:val="Tablaconcuadrcula"/>
              <w:tblW w:w="15724" w:type="dxa"/>
              <w:tblBorders>
                <w:top w:val="none" w:sz="0" w:space="0" w:color="auto"/>
                <w:left w:val="none" w:sz="0" w:space="0" w:color="auto"/>
                <w:bottom w:val="none" w:sz="0" w:space="0" w:color="auto"/>
                <w:right w:val="none" w:sz="0" w:space="0" w:color="auto"/>
              </w:tblBorders>
              <w:tblLayout w:type="fixed"/>
              <w:tblCellMar>
                <w:left w:w="113" w:type="dxa"/>
                <w:right w:w="142" w:type="dxa"/>
              </w:tblCellMar>
              <w:tblLook w:val="04A0" w:firstRow="1" w:lastRow="0" w:firstColumn="1" w:lastColumn="0" w:noHBand="0" w:noVBand="1"/>
            </w:tblPr>
            <w:tblGrid>
              <w:gridCol w:w="2116"/>
              <w:gridCol w:w="567"/>
              <w:gridCol w:w="851"/>
              <w:gridCol w:w="850"/>
              <w:gridCol w:w="11340"/>
            </w:tblGrid>
            <w:tr w:rsidR="00687974" w:rsidRPr="00E70A3B" w14:paraId="387F9FB4" w14:textId="77777777" w:rsidTr="00883E8D">
              <w:trPr>
                <w:trHeight w:val="964"/>
              </w:trPr>
              <w:sdt>
                <w:sdtPr>
                  <w:rPr>
                    <w:sz w:val="18"/>
                    <w:szCs w:val="18"/>
                    <w:lang w:val="en-GB"/>
                  </w:rPr>
                  <w:id w:val="-999503100"/>
                  <w:placeholder>
                    <w:docPart w:val="41249F7ED00941EBB1744745305CFA9B"/>
                  </w:placeholder>
                  <w:showingPlcHdr/>
                  <w:text/>
                </w:sdtPr>
                <w:sdtEndPr/>
                <w:sdtContent>
                  <w:tc>
                    <w:tcPr>
                      <w:tcW w:w="2116" w:type="dxa"/>
                    </w:tcPr>
                    <w:p w14:paraId="64F7BC40" w14:textId="77777777" w:rsidR="002265DA" w:rsidRPr="00E70A3B" w:rsidRDefault="002265DA" w:rsidP="002E3DF1">
                      <w:pPr>
                        <w:tabs>
                          <w:tab w:val="left" w:pos="8970"/>
                        </w:tabs>
                        <w:jc w:val="center"/>
                        <w:rPr>
                          <w:sz w:val="18"/>
                          <w:szCs w:val="18"/>
                          <w:lang w:val="en-GB"/>
                        </w:rPr>
                      </w:pPr>
                      <w:r w:rsidRPr="00E70A3B">
                        <w:rPr>
                          <w:sz w:val="18"/>
                          <w:szCs w:val="18"/>
                          <w:lang w:val="en-GB"/>
                        </w:rPr>
                        <w:t>&lt;Content Select=”./RiskName” Optional=”true”/&gt;</w:t>
                      </w:r>
                    </w:p>
                  </w:tc>
                </w:sdtContent>
              </w:sdt>
              <w:sdt>
                <w:sdtPr>
                  <w:rPr>
                    <w:sz w:val="18"/>
                    <w:szCs w:val="18"/>
                    <w:lang w:val="en-GB"/>
                  </w:rPr>
                  <w:id w:val="-408920136"/>
                  <w:placeholder>
                    <w:docPart w:val="6057352A06B344D2A32CC317DA9999A2"/>
                  </w:placeholder>
                  <w:showingPlcHdr/>
                  <w:text/>
                </w:sdtPr>
                <w:sdtEndPr/>
                <w:sdtContent>
                  <w:tc>
                    <w:tcPr>
                      <w:tcW w:w="567" w:type="dxa"/>
                    </w:tcPr>
                    <w:p w14:paraId="0EFDD3B9" w14:textId="77777777" w:rsidR="002265DA" w:rsidRPr="00E70A3B" w:rsidRDefault="002265DA" w:rsidP="002E3DF1">
                      <w:pPr>
                        <w:tabs>
                          <w:tab w:val="left" w:pos="8970"/>
                        </w:tabs>
                        <w:jc w:val="center"/>
                        <w:rPr>
                          <w:sz w:val="18"/>
                          <w:szCs w:val="18"/>
                          <w:lang w:val="en-GB"/>
                        </w:rPr>
                      </w:pPr>
                      <w:r w:rsidRPr="00E70A3B">
                        <w:rPr>
                          <w:sz w:val="18"/>
                          <w:szCs w:val="18"/>
                          <w:lang w:val="en-GB"/>
                        </w:rPr>
                        <w:t>&lt;Content Select=”./ ProbabilityChar” Optional=”true”/&gt;</w:t>
                      </w:r>
                    </w:p>
                  </w:tc>
                </w:sdtContent>
              </w:sdt>
              <w:sdt>
                <w:sdtPr>
                  <w:rPr>
                    <w:sz w:val="18"/>
                    <w:szCs w:val="18"/>
                    <w:lang w:val="en-GB"/>
                  </w:rPr>
                  <w:id w:val="-2047675068"/>
                  <w:placeholder>
                    <w:docPart w:val="048841AC88B44A8F8AAD97053984CB44"/>
                  </w:placeholder>
                  <w:showingPlcHdr/>
                  <w:text/>
                </w:sdtPr>
                <w:sdtEndPr/>
                <w:sdtContent>
                  <w:tc>
                    <w:tcPr>
                      <w:tcW w:w="851" w:type="dxa"/>
                    </w:tcPr>
                    <w:p w14:paraId="3AB01170" w14:textId="77777777" w:rsidR="002265DA" w:rsidRPr="00E70A3B" w:rsidRDefault="002265DA" w:rsidP="002E3DF1">
                      <w:pPr>
                        <w:tabs>
                          <w:tab w:val="left" w:pos="8970"/>
                        </w:tabs>
                        <w:jc w:val="center"/>
                        <w:rPr>
                          <w:sz w:val="18"/>
                          <w:szCs w:val="18"/>
                          <w:lang w:val="en-GB"/>
                        </w:rPr>
                      </w:pPr>
                      <w:r w:rsidRPr="00E70A3B">
                        <w:rPr>
                          <w:sz w:val="18"/>
                          <w:szCs w:val="18"/>
                          <w:lang w:val="en-GB"/>
                        </w:rPr>
                        <w:t>&lt;Content Select=”./ SeriousnessChar” Optional=”true”/&gt;</w:t>
                      </w:r>
                    </w:p>
                  </w:tc>
                </w:sdtContent>
              </w:sdt>
              <w:sdt>
                <w:sdtPr>
                  <w:rPr>
                    <w:sz w:val="18"/>
                    <w:szCs w:val="18"/>
                    <w:lang w:val="en-GB"/>
                  </w:rPr>
                  <w:id w:val="-1867743485"/>
                  <w:placeholder>
                    <w:docPart w:val="400D4514423340E1B2333838EEC2682A"/>
                  </w:placeholder>
                  <w:showingPlcHdr/>
                  <w:text/>
                </w:sdtPr>
                <w:sdtEndPr/>
                <w:sdtContent>
                  <w:tc>
                    <w:tcPr>
                      <w:tcW w:w="850" w:type="dxa"/>
                    </w:tcPr>
                    <w:p w14:paraId="0F99B621" w14:textId="77777777" w:rsidR="002265DA" w:rsidRPr="00E70A3B" w:rsidRDefault="002265DA" w:rsidP="002E3DF1">
                      <w:pPr>
                        <w:tabs>
                          <w:tab w:val="left" w:pos="8970"/>
                        </w:tabs>
                        <w:jc w:val="center"/>
                        <w:rPr>
                          <w:sz w:val="18"/>
                          <w:szCs w:val="18"/>
                          <w:lang w:val="en-GB"/>
                        </w:rPr>
                      </w:pPr>
                      <w:r w:rsidRPr="00E70A3B">
                        <w:rPr>
                          <w:sz w:val="18"/>
                          <w:szCs w:val="18"/>
                          <w:lang w:val="en-GB"/>
                        </w:rPr>
                        <w:t>&lt;Content Select=”./ RiskLevelChar” Optional=”true”/&gt;</w:t>
                      </w:r>
                    </w:p>
                  </w:tc>
                </w:sdtContent>
              </w:sdt>
              <w:tc>
                <w:tcPr>
                  <w:tcW w:w="11340" w:type="dxa"/>
                </w:tcPr>
                <w:sdt>
                  <w:sdtPr>
                    <w:rPr>
                      <w:sz w:val="18"/>
                      <w:szCs w:val="18"/>
                      <w:lang w:val="en-GB"/>
                    </w:rPr>
                    <w:id w:val="177483085"/>
                    <w:placeholder>
                      <w:docPart w:val="6BD60927646C4D0E968A7A6071A53803"/>
                    </w:placeholder>
                    <w:text/>
                  </w:sdtPr>
                  <w:sdtEndPr/>
                  <w:sdtContent>
                    <w:p w14:paraId="16ECCB8F" w14:textId="77777777" w:rsidR="002265DA" w:rsidRPr="00E70A3B" w:rsidRDefault="002265DA" w:rsidP="002E3DF1">
                      <w:pPr>
                        <w:rPr>
                          <w:sz w:val="18"/>
                          <w:szCs w:val="18"/>
                          <w:lang w:val="en-GB"/>
                        </w:rPr>
                      </w:pPr>
                      <w:r w:rsidRPr="00E70A3B">
                        <w:rPr>
                          <w:sz w:val="18"/>
                          <w:szCs w:val="18"/>
                          <w:lang w:val="en-GB"/>
                        </w:rPr>
                        <w:t>&lt;Repeat Select=”./PreventiveMeasuresHtml/PreventiveMeasureListDocumentDto” Optional=”true”/&gt;</w:t>
                      </w:r>
                    </w:p>
                  </w:sdtContent>
                </w:sdt>
                <w:p w14:paraId="1549EFF0" w14:textId="77777777" w:rsidR="002265DA" w:rsidRPr="00E70A3B" w:rsidRDefault="00467B6E" w:rsidP="002E3DF1">
                  <w:pPr>
                    <w:rPr>
                      <w:sz w:val="18"/>
                      <w:szCs w:val="18"/>
                      <w:lang w:val="en-GB"/>
                    </w:rPr>
                  </w:pPr>
                  <w:sdt>
                    <w:sdtPr>
                      <w:rPr>
                        <w:sz w:val="18"/>
                        <w:szCs w:val="18"/>
                        <w:lang w:val="en-GB"/>
                      </w:rPr>
                      <w:id w:val="1947423556"/>
                      <w:placeholder>
                        <w:docPart w:val="55CECE47872C4876ACD156E4E4F28372"/>
                      </w:placeholder>
                      <w:showingPlcHdr/>
                      <w:text/>
                    </w:sdtPr>
                    <w:sdtEndPr/>
                    <w:sdtContent>
                      <w:r w:rsidR="002265DA" w:rsidRPr="00E70A3B">
                        <w:rPr>
                          <w:sz w:val="18"/>
                          <w:szCs w:val="18"/>
                          <w:lang w:val="en-GB"/>
                        </w:rPr>
                        <w:t>&lt;BlockContent Select=”./PreventiveMeasureDescriptionHtml” Optional=”true”/&gt;</w:t>
                      </w:r>
                    </w:sdtContent>
                  </w:sdt>
                </w:p>
                <w:p w14:paraId="50868C80" w14:textId="77777777" w:rsidR="002265DA" w:rsidRPr="00E70A3B" w:rsidRDefault="00467B6E" w:rsidP="002E3DF1">
                  <w:pPr>
                    <w:rPr>
                      <w:color w:val="000000" w:themeColor="text1"/>
                      <w:sz w:val="18"/>
                      <w:szCs w:val="18"/>
                      <w:lang w:val="en-GB"/>
                    </w:rPr>
                  </w:pPr>
                  <w:sdt>
                    <w:sdtPr>
                      <w:rPr>
                        <w:color w:val="000000" w:themeColor="text1"/>
                        <w:sz w:val="18"/>
                        <w:szCs w:val="18"/>
                        <w:lang w:val="en-GB"/>
                      </w:rPr>
                      <w:id w:val="367269237"/>
                      <w:placeholder>
                        <w:docPart w:val="E9A0F55C3E3642DB85F2B15BE02F0426"/>
                      </w:placeholder>
                      <w:showingPlcHdr/>
                      <w:text/>
                    </w:sdtPr>
                    <w:sdtEndPr/>
                    <w:sdtContent>
                      <w:r w:rsidR="002265DA" w:rsidRPr="00E70A3B">
                        <w:rPr>
                          <w:color w:val="000000" w:themeColor="text1"/>
                          <w:sz w:val="18"/>
                          <w:szCs w:val="18"/>
                          <w:lang w:val="en-GB"/>
                        </w:rPr>
                        <w:t>&lt;EndRepeat/&gt;</w:t>
                      </w:r>
                    </w:sdtContent>
                  </w:sdt>
                </w:p>
                <w:p w14:paraId="54C8DAD2" w14:textId="77777777" w:rsidR="002265DA" w:rsidRPr="00E70A3B" w:rsidRDefault="002265DA" w:rsidP="002E3DF1">
                  <w:pPr>
                    <w:rPr>
                      <w:sz w:val="18"/>
                      <w:szCs w:val="18"/>
                      <w:lang w:val="en-GB"/>
                    </w:rPr>
                  </w:pPr>
                </w:p>
              </w:tc>
            </w:tr>
          </w:tbl>
          <w:p w14:paraId="131E8812" w14:textId="77777777" w:rsidR="002265DA" w:rsidRPr="00E70A3B" w:rsidRDefault="002265DA" w:rsidP="002E3DF1">
            <w:pPr>
              <w:rPr>
                <w:color w:val="000000" w:themeColor="text1"/>
                <w:sz w:val="18"/>
                <w:szCs w:val="18"/>
                <w:lang w:val="en-GB"/>
              </w:rPr>
            </w:pPr>
            <w:r w:rsidRPr="00E70A3B">
              <w:rPr>
                <w:color w:val="000000" w:themeColor="text1"/>
                <w:sz w:val="18"/>
                <w:szCs w:val="18"/>
                <w:lang w:val="en-GB"/>
              </w:rPr>
              <w:t xml:space="preserve">         </w:t>
            </w:r>
            <w:sdt>
              <w:sdtPr>
                <w:rPr>
                  <w:color w:val="000000" w:themeColor="text1"/>
                  <w:sz w:val="18"/>
                  <w:szCs w:val="18"/>
                  <w:lang w:val="en-GB"/>
                </w:rPr>
                <w:id w:val="244470139"/>
                <w:placeholder>
                  <w:docPart w:val="03998AE52734449D802D6D31F1316EA7"/>
                </w:placeholder>
                <w:text/>
              </w:sdtPr>
              <w:sdtEndPr/>
              <w:sdtContent>
                <w:r w:rsidRPr="00E70A3B">
                  <w:rPr>
                    <w:color w:val="000000" w:themeColor="text1"/>
                    <w:sz w:val="18"/>
                    <w:szCs w:val="18"/>
                    <w:lang w:val="en-GB"/>
                  </w:rPr>
                  <w:t>&lt;</w:t>
                </w:r>
                <w:proofErr w:type="spellStart"/>
                <w:r w:rsidRPr="00E70A3B">
                  <w:rPr>
                    <w:color w:val="000000" w:themeColor="text1"/>
                    <w:sz w:val="18"/>
                    <w:szCs w:val="18"/>
                    <w:lang w:val="en-GB"/>
                  </w:rPr>
                  <w:t>EndRepeat</w:t>
                </w:r>
                <w:proofErr w:type="spellEnd"/>
                <w:r w:rsidRPr="00E70A3B">
                  <w:rPr>
                    <w:color w:val="000000" w:themeColor="text1"/>
                    <w:sz w:val="18"/>
                    <w:szCs w:val="18"/>
                    <w:lang w:val="en-GB"/>
                  </w:rPr>
                  <w:t>/&gt;</w:t>
                </w:r>
              </w:sdtContent>
            </w:sdt>
            <w:r w:rsidRPr="00E70A3B">
              <w:rPr>
                <w:color w:val="000000" w:themeColor="text1"/>
                <w:sz w:val="18"/>
                <w:szCs w:val="18"/>
                <w:lang w:val="en-GB"/>
              </w:rPr>
              <w:t xml:space="preserve"> </w:t>
            </w:r>
          </w:p>
          <w:p w14:paraId="1556DF8D" w14:textId="77777777" w:rsidR="002265DA" w:rsidRPr="00E70A3B" w:rsidRDefault="002265DA" w:rsidP="002E3DF1">
            <w:pPr>
              <w:rPr>
                <w:sz w:val="18"/>
                <w:szCs w:val="18"/>
                <w:lang w:val="en-GB"/>
              </w:rPr>
            </w:pPr>
          </w:p>
        </w:tc>
      </w:tr>
    </w:tbl>
    <w:p w14:paraId="426E0C6E" w14:textId="77777777" w:rsidR="002265DA" w:rsidRPr="000E152C" w:rsidRDefault="002265DA" w:rsidP="002265DA">
      <w:pPr>
        <w:rPr>
          <w:sz w:val="16"/>
          <w:szCs w:val="16"/>
        </w:rPr>
      </w:pPr>
    </w:p>
    <w:p w14:paraId="12DFB121" w14:textId="77777777" w:rsidR="002265DA" w:rsidRPr="000E152C" w:rsidRDefault="002265DA" w:rsidP="002265DA">
      <w:pPr>
        <w:rPr>
          <w:color w:val="000000" w:themeColor="text1"/>
          <w:szCs w:val="24"/>
          <w:lang w:val="en-GB"/>
        </w:rPr>
        <w:sectPr w:rsidR="002265DA" w:rsidRPr="000E152C" w:rsidSect="00262AF8">
          <w:pgSz w:w="16838" w:h="11906" w:orient="landscape"/>
          <w:pgMar w:top="1418" w:right="2127" w:bottom="849" w:left="1417" w:header="720" w:footer="364" w:gutter="0"/>
          <w:cols w:space="720"/>
          <w:docGrid w:linePitch="245"/>
        </w:sectPr>
      </w:pPr>
    </w:p>
    <w:sdt>
      <w:sdtPr>
        <w:rPr>
          <w:sz w:val="16"/>
          <w:szCs w:val="16"/>
        </w:rPr>
        <w:id w:val="1706668309"/>
        <w:placeholder>
          <w:docPart w:val="8C69E461AE524A5D9351A6D3EF5B2B01"/>
        </w:placeholder>
        <w:showingPlcHdr/>
        <w:text/>
      </w:sdtPr>
      <w:sdtEndPr/>
      <w:sdtContent>
        <w:p w14:paraId="1634C6D1" w14:textId="77777777" w:rsidR="002265DA" w:rsidRPr="008D3525" w:rsidRDefault="002265DA" w:rsidP="002265DA">
          <w:pPr>
            <w:rPr>
              <w:sz w:val="16"/>
              <w:szCs w:val="16"/>
            </w:rPr>
          </w:pPr>
          <w:r w:rsidRPr="008D3525">
            <w:rPr>
              <w:sz w:val="16"/>
              <w:szCs w:val="16"/>
              <w:lang w:val="en-US"/>
            </w:rPr>
            <w:t>&lt;EndConditional/&gt;</w:t>
          </w:r>
        </w:p>
      </w:sdtContent>
    </w:sdt>
    <w:sdt>
      <w:sdtPr>
        <w:rPr>
          <w:color w:val="000000" w:themeColor="text1"/>
          <w:sz w:val="16"/>
          <w:szCs w:val="16"/>
          <w:lang w:val="en-GB"/>
        </w:rPr>
        <w:id w:val="-2060785010"/>
        <w:placeholder>
          <w:docPart w:val="2B9C9ACC1BA24F829017CAF1AC5687C3"/>
        </w:placeholder>
        <w:showingPlcHdr/>
        <w:text/>
      </w:sdtPr>
      <w:sdtEndPr/>
      <w:sdtContent>
        <w:p w14:paraId="2240EE5D" w14:textId="3A89CECC" w:rsidR="002265DA" w:rsidRPr="008D3525" w:rsidRDefault="002265DA" w:rsidP="00AE3ACB">
          <w:pPr>
            <w:rPr>
              <w:color w:val="000000" w:themeColor="text1"/>
              <w:sz w:val="16"/>
              <w:szCs w:val="16"/>
              <w:lang w:val="en-GB"/>
            </w:rPr>
          </w:pPr>
          <w:r w:rsidRPr="008D3525">
            <w:rPr>
              <w:color w:val="000000" w:themeColor="text1"/>
              <w:sz w:val="16"/>
              <w:szCs w:val="16"/>
              <w:lang w:val="en-GB"/>
            </w:rPr>
            <w:t>&lt;EndRepeat/&gt;</w:t>
          </w:r>
        </w:p>
      </w:sdtContent>
    </w:sdt>
    <w:sdt>
      <w:sdtPr>
        <w:rPr>
          <w:sz w:val="16"/>
          <w:szCs w:val="16"/>
        </w:rPr>
        <w:id w:val="1532292737"/>
        <w:placeholder>
          <w:docPart w:val="7D98CA0086B443EC90A217B3BA1BF14D"/>
        </w:placeholder>
        <w:showingPlcHdr/>
        <w:text/>
      </w:sdtPr>
      <w:sdtEndPr/>
      <w:sdtContent>
        <w:p w14:paraId="1F056DCA" w14:textId="1BED82B5" w:rsidR="00AE3ACB" w:rsidRPr="008D3525" w:rsidRDefault="00AE3ACB" w:rsidP="00AE3ACB">
          <w:pPr>
            <w:rPr>
              <w:sz w:val="16"/>
              <w:szCs w:val="16"/>
            </w:rPr>
          </w:pPr>
          <w:r w:rsidRPr="008D3525">
            <w:rPr>
              <w:sz w:val="16"/>
              <w:szCs w:val="16"/>
            </w:rPr>
            <w:t>&lt;EndConditional/&gt;</w:t>
          </w:r>
        </w:p>
      </w:sdtContent>
    </w:sdt>
    <w:sdt>
      <w:sdtPr>
        <w:rPr>
          <w:sz w:val="16"/>
          <w:szCs w:val="16"/>
        </w:rPr>
        <w:id w:val="-1564009993"/>
        <w:placeholder>
          <w:docPart w:val="F21FB39E5C324BBD9154D00ED9668757"/>
        </w:placeholder>
        <w:showingPlcHdr/>
        <w:text/>
      </w:sdtPr>
      <w:sdtEndPr/>
      <w:sdtContent>
        <w:p w14:paraId="2ACF4E82" w14:textId="77777777" w:rsidR="007027C2" w:rsidRPr="008D3525" w:rsidRDefault="007027C2" w:rsidP="007027C2">
          <w:pPr>
            <w:jc w:val="both"/>
            <w:rPr>
              <w:sz w:val="16"/>
              <w:szCs w:val="16"/>
              <w:lang w:val="en-US"/>
            </w:rPr>
          </w:pPr>
          <w:r w:rsidRPr="008D3525">
            <w:rPr>
              <w:sz w:val="16"/>
              <w:szCs w:val="16"/>
              <w:lang w:val="en-GB"/>
            </w:rPr>
            <w:t>&lt;Conditional Select=”../../../../</w:t>
          </w:r>
          <w:r w:rsidRPr="008D3525">
            <w:rPr>
              <w:rFonts w:cs="Consolas"/>
              <w:color w:val="000000"/>
              <w:sz w:val="16"/>
              <w:szCs w:val="16"/>
              <w:lang w:val="en-GB"/>
            </w:rPr>
            <w:t>IsEvaluation</w:t>
          </w:r>
          <w:r w:rsidRPr="008D3525">
            <w:rPr>
              <w:sz w:val="16"/>
              <w:szCs w:val="16"/>
              <w:lang w:val="en-GB"/>
            </w:rPr>
            <w:t>” Match=”false”/&gt;</w:t>
          </w:r>
        </w:p>
      </w:sdtContent>
    </w:sdt>
    <w:p w14:paraId="6E038993" w14:textId="22883C8C" w:rsidR="007027C2" w:rsidRDefault="00467B6E" w:rsidP="007027C2">
      <w:pPr>
        <w:rPr>
          <w:sz w:val="16"/>
          <w:szCs w:val="16"/>
          <w:lang w:val="en-GB"/>
        </w:rPr>
      </w:pPr>
      <w:sdt>
        <w:sdtPr>
          <w:rPr>
            <w:sz w:val="16"/>
            <w:szCs w:val="16"/>
            <w:lang w:val="en-GB"/>
          </w:rPr>
          <w:id w:val="-1142573547"/>
          <w:placeholder>
            <w:docPart w:val="C4F9A4BC0C014B198DAFC0F27AA18F72"/>
          </w:placeholder>
          <w:text/>
        </w:sdtPr>
        <w:sdtEndPr/>
        <w:sdtContent>
          <w:r w:rsidR="007027C2" w:rsidRPr="008D3525">
            <w:rPr>
              <w:sz w:val="16"/>
              <w:szCs w:val="16"/>
              <w:lang w:val="en-GB"/>
            </w:rPr>
            <w:t>&lt;Repeat Select=”./</w:t>
          </w:r>
          <w:proofErr w:type="spellStart"/>
          <w:r w:rsidR="007027C2" w:rsidRPr="008D3525">
            <w:rPr>
              <w:sz w:val="16"/>
              <w:szCs w:val="16"/>
              <w:lang w:val="en-GB"/>
            </w:rPr>
            <w:t>ActivitiesHtml</w:t>
          </w:r>
          <w:proofErr w:type="spellEnd"/>
          <w:r w:rsidR="007027C2" w:rsidRPr="008D3525">
            <w:rPr>
              <w:sz w:val="16"/>
              <w:szCs w:val="16"/>
              <w:lang w:val="en-GB"/>
            </w:rPr>
            <w:t>/</w:t>
          </w:r>
          <w:proofErr w:type="spellStart"/>
          <w:r w:rsidR="007027C2" w:rsidRPr="008D3525">
            <w:rPr>
              <w:sz w:val="16"/>
              <w:szCs w:val="16"/>
              <w:lang w:val="en-GB"/>
            </w:rPr>
            <w:t>PlanActivityDocumentDto</w:t>
          </w:r>
          <w:proofErr w:type="spellEnd"/>
          <w:r w:rsidR="007027C2" w:rsidRPr="008D3525">
            <w:rPr>
              <w:sz w:val="16"/>
              <w:szCs w:val="16"/>
              <w:lang w:val="en-GB"/>
            </w:rPr>
            <w:t xml:space="preserve">” Optional="true"/&gt; </w:t>
          </w:r>
        </w:sdtContent>
      </w:sdt>
    </w:p>
    <w:bookmarkStart w:id="39" w:name="_Toc88733094"/>
    <w:p w14:paraId="5F87942F" w14:textId="1123CB16" w:rsidR="007D7761" w:rsidRPr="009D4162" w:rsidRDefault="00467B6E" w:rsidP="007027C2">
      <w:pPr>
        <w:pStyle w:val="Ttulo3"/>
        <w:numPr>
          <w:ilvl w:val="2"/>
          <w:numId w:val="14"/>
        </w:numPr>
        <w:rPr>
          <w:b/>
          <w:color w:val="FFFFFF" w:themeColor="background1"/>
          <w:sz w:val="2"/>
          <w:szCs w:val="2"/>
          <w:u w:val="none"/>
          <w:lang w:val="en-GB"/>
        </w:rPr>
      </w:pPr>
      <w:sdt>
        <w:sdtPr>
          <w:rPr>
            <w:color w:val="FFFFFF" w:themeColor="background1"/>
            <w:sz w:val="2"/>
            <w:szCs w:val="2"/>
          </w:rPr>
          <w:id w:val="-560407770"/>
          <w:placeholder>
            <w:docPart w:val="CD13A19938C54B32B627FBDCB360F23D"/>
          </w:placeholder>
          <w:showingPlcHdr/>
          <w:text/>
        </w:sdtPr>
        <w:sdtEndPr>
          <w:rPr>
            <w:rStyle w:val="eop"/>
            <w:b/>
            <w:u w:val="none"/>
          </w:rPr>
        </w:sdtEndPr>
        <w:sdtContent>
          <w:r w:rsidR="007D7761" w:rsidRPr="009D4162">
            <w:rPr>
              <w:b/>
              <w:color w:val="FFFFFF" w:themeColor="background1"/>
              <w:sz w:val="2"/>
              <w:szCs w:val="2"/>
              <w:u w:val="none"/>
            </w:rPr>
            <w:t>&lt;Content Select=”./Description” Optional="true"/&gt;</w:t>
          </w:r>
        </w:sdtContent>
      </w:sdt>
      <w:bookmarkEnd w:id="39"/>
    </w:p>
    <w:sdt>
      <w:sdtPr>
        <w:rPr>
          <w:sz w:val="16"/>
          <w:szCs w:val="16"/>
        </w:rPr>
        <w:id w:val="-1760667595"/>
        <w:placeholder>
          <w:docPart w:val="C07D221C6FED43228E0449BA8F526771"/>
        </w:placeholder>
        <w:showingPlcHdr/>
        <w:text/>
      </w:sdtPr>
      <w:sdtEndPr/>
      <w:sdtContent>
        <w:p w14:paraId="18C1ADA9" w14:textId="77777777" w:rsidR="007027C2" w:rsidRPr="008D3525" w:rsidRDefault="007027C2" w:rsidP="007027C2">
          <w:pPr>
            <w:jc w:val="both"/>
            <w:rPr>
              <w:rStyle w:val="eop"/>
              <w:sz w:val="16"/>
              <w:szCs w:val="16"/>
              <w:lang w:val="en-GB"/>
            </w:rPr>
          </w:pPr>
          <w:r w:rsidRPr="008D3525">
            <w:rPr>
              <w:sz w:val="16"/>
              <w:szCs w:val="16"/>
              <w:lang w:val="en-GB"/>
            </w:rPr>
            <w:t>&lt;Conditional Select=”./</w:t>
          </w:r>
          <w:r w:rsidRPr="008D3525">
            <w:rPr>
              <w:rFonts w:cs="Consolas"/>
              <w:color w:val="000000"/>
              <w:sz w:val="16"/>
              <w:szCs w:val="16"/>
              <w:lang w:val="en-GB"/>
            </w:rPr>
            <w:t>ActivityRisksRender</w:t>
          </w:r>
          <w:r w:rsidRPr="008D3525">
            <w:rPr>
              <w:sz w:val="16"/>
              <w:szCs w:val="16"/>
              <w:lang w:val="en-GB"/>
            </w:rPr>
            <w:t>” Match=”true”/&gt;</w:t>
          </w:r>
        </w:p>
      </w:sdtContent>
    </w:sdt>
    <w:tbl>
      <w:tblPr>
        <w:tblStyle w:val="Tablaconcuadrcula"/>
        <w:tblW w:w="5618" w:type="pct"/>
        <w:tblInd w:w="-851" w:type="dxa"/>
        <w:tblLayout w:type="fixed"/>
        <w:tblCellMar>
          <w:left w:w="0" w:type="dxa"/>
          <w:right w:w="0" w:type="dxa"/>
        </w:tblCellMar>
        <w:tblLook w:val="04A0" w:firstRow="1" w:lastRow="0" w:firstColumn="1" w:lastColumn="0" w:noHBand="0" w:noVBand="1"/>
      </w:tblPr>
      <w:tblGrid>
        <w:gridCol w:w="2127"/>
        <w:gridCol w:w="13608"/>
      </w:tblGrid>
      <w:tr w:rsidR="007027C2" w:rsidRPr="007027C2" w14:paraId="211E8C79" w14:textId="77777777" w:rsidTr="00937798">
        <w:trPr>
          <w:trHeight w:val="113"/>
          <w:tblHeader/>
        </w:trPr>
        <w:tc>
          <w:tcPr>
            <w:tcW w:w="5000" w:type="pct"/>
            <w:gridSpan w:val="2"/>
            <w:tcBorders>
              <w:top w:val="nil"/>
              <w:left w:val="nil"/>
              <w:bottom w:val="nil"/>
              <w:right w:val="nil"/>
            </w:tcBorders>
            <w:shd w:val="clear" w:color="auto" w:fill="FFFFFF" w:themeFill="background1"/>
            <w:vAlign w:val="center"/>
          </w:tcPr>
          <w:p w14:paraId="592FFD8A" w14:textId="577EE2E9" w:rsidR="007027C2" w:rsidRPr="003B2D16" w:rsidRDefault="003B2D16" w:rsidP="008C5A3B">
            <w:pPr>
              <w:pStyle w:val="Tablatitle"/>
              <w:rPr>
                <w:rStyle w:val="eop"/>
                <w:b w:val="0"/>
                <w:bCs w:val="0"/>
                <w:lang w:val="en-US"/>
              </w:rPr>
            </w:pPr>
            <w:r w:rsidRPr="003B2D16">
              <w:rPr>
                <w:rStyle w:val="eop"/>
              </w:rPr>
              <w:t>10.</w:t>
            </w:r>
            <w:sdt>
              <w:sdtPr>
                <w:rPr>
                  <w:rStyle w:val="eop"/>
                  <w:b w:val="0"/>
                  <w:bCs w:val="0"/>
                </w:rPr>
                <w:id w:val="35405163"/>
                <w:placeholder>
                  <w:docPart w:val="239BF8B00A804678B1801ED4982F369E"/>
                </w:placeholder>
                <w:showingPlcHdr/>
                <w:text/>
              </w:sdtPr>
              <w:sdtEndPr>
                <w:rPr>
                  <w:rStyle w:val="eop"/>
                </w:rPr>
              </w:sdtEndPr>
              <w:sdtContent>
                <w:r w:rsidR="007027C2" w:rsidRPr="003B2D16">
                  <w:rPr>
                    <w:rStyle w:val="eop"/>
                    <w:lang w:val="en-GB"/>
                  </w:rPr>
                  <w:t>&lt;Content Select=”</w:t>
                </w:r>
                <w:proofErr w:type="gramStart"/>
                <w:r w:rsidR="007027C2" w:rsidRPr="003B2D16">
                  <w:rPr>
                    <w:rStyle w:val="eop"/>
                    <w:lang w:val="en-GB"/>
                  </w:rPr>
                  <w:t>..</w:t>
                </w:r>
                <w:proofErr w:type="gramEnd"/>
                <w:r w:rsidR="007027C2" w:rsidRPr="003B2D16">
                  <w:rPr>
                    <w:rStyle w:val="eop"/>
                    <w:lang w:val="en-GB"/>
                  </w:rPr>
                  <w:t>/.</w:t>
                </w:r>
                <w:r w:rsidR="007027C2" w:rsidRPr="003B2D16">
                  <w:rPr>
                    <w:rStyle w:val="eop"/>
                  </w:rPr>
                  <w:t>./../../ChapterIndex</w:t>
                </w:r>
                <w:r w:rsidR="007027C2" w:rsidRPr="003B2D16">
                  <w:rPr>
                    <w:rStyle w:val="eop"/>
                    <w:lang w:val="en-GB"/>
                  </w:rPr>
                  <w:t xml:space="preserve">” </w:t>
                </w:r>
                <w:r w:rsidR="007027C2" w:rsidRPr="003B2D16">
                  <w:rPr>
                    <w:lang w:val="en-GB"/>
                  </w:rPr>
                  <w:t>Optional="true"</w:t>
                </w:r>
                <w:r w:rsidR="007027C2" w:rsidRPr="003B2D16">
                  <w:rPr>
                    <w:rStyle w:val="eop"/>
                    <w:lang w:val="en-GB"/>
                  </w:rPr>
                  <w:t>/&gt;</w:t>
                </w:r>
              </w:sdtContent>
            </w:sdt>
            <w:r w:rsidR="007027C2" w:rsidRPr="003B2D16">
              <w:rPr>
                <w:rStyle w:val="eop"/>
                <w:lang w:val="en-US"/>
              </w:rPr>
              <w:t xml:space="preserve"> </w:t>
            </w:r>
            <w:sdt>
              <w:sdtPr>
                <w:rPr>
                  <w:rStyle w:val="eop"/>
                  <w:b w:val="0"/>
                  <w:bCs w:val="0"/>
                </w:rPr>
                <w:id w:val="-2011206377"/>
                <w:placeholder>
                  <w:docPart w:val="6CCF60C881DD4B8FB10AC9CECFB9C3E9"/>
                </w:placeholder>
                <w:showingPlcHdr/>
                <w:text/>
              </w:sdtPr>
              <w:sdtEndPr>
                <w:rPr>
                  <w:rStyle w:val="eop"/>
                </w:rPr>
              </w:sdtEndPr>
              <w:sdtContent>
                <w:r w:rsidR="007027C2" w:rsidRPr="003B2D16">
                  <w:rPr>
                    <w:rStyle w:val="eop"/>
                    <w:lang w:val="en-GB"/>
                  </w:rPr>
                  <w:t xml:space="preserve">&lt;Content Select=”../../../../Title” </w:t>
                </w:r>
                <w:r w:rsidR="007027C2" w:rsidRPr="003B2D16">
                  <w:rPr>
                    <w:lang w:val="en-GB"/>
                  </w:rPr>
                  <w:t>Optional="true"</w:t>
                </w:r>
                <w:r w:rsidR="007027C2" w:rsidRPr="003B2D16">
                  <w:rPr>
                    <w:rStyle w:val="eop"/>
                    <w:lang w:val="en-GB"/>
                  </w:rPr>
                  <w:t>/&gt;</w:t>
                </w:r>
              </w:sdtContent>
            </w:sdt>
          </w:p>
        </w:tc>
      </w:tr>
      <w:tr w:rsidR="007027C2" w:rsidRPr="007027C2" w14:paraId="0DDBE341" w14:textId="77777777" w:rsidTr="00937798">
        <w:trPr>
          <w:trHeight w:val="113"/>
          <w:tblHeader/>
        </w:trPr>
        <w:tc>
          <w:tcPr>
            <w:tcW w:w="5000" w:type="pct"/>
            <w:gridSpan w:val="2"/>
            <w:tcBorders>
              <w:top w:val="nil"/>
              <w:left w:val="nil"/>
              <w:bottom w:val="nil"/>
              <w:right w:val="nil"/>
            </w:tcBorders>
            <w:shd w:val="clear" w:color="auto" w:fill="FFFFFF" w:themeFill="background1"/>
            <w:vAlign w:val="center"/>
          </w:tcPr>
          <w:p w14:paraId="2BFFC2AB" w14:textId="39D3EFB8" w:rsidR="007027C2" w:rsidRPr="003B2D16" w:rsidRDefault="003B2D16" w:rsidP="008C5A3B">
            <w:pPr>
              <w:pStyle w:val="Tablatitle"/>
              <w:rPr>
                <w:rStyle w:val="eop"/>
                <w:b w:val="0"/>
                <w:bCs w:val="0"/>
                <w:lang w:val="en-US"/>
              </w:rPr>
            </w:pPr>
            <w:r w:rsidRPr="003B2D16">
              <w:rPr>
                <w:rStyle w:val="eop"/>
              </w:rPr>
              <w:t>10.</w:t>
            </w:r>
            <w:sdt>
              <w:sdtPr>
                <w:rPr>
                  <w:rStyle w:val="eop"/>
                  <w:b w:val="0"/>
                  <w:bCs w:val="0"/>
                </w:rPr>
                <w:id w:val="1701048209"/>
                <w:placeholder>
                  <w:docPart w:val="4652000FE18F49069C9B9E7753BF8296"/>
                </w:placeholder>
                <w:showingPlcHdr/>
                <w:text/>
              </w:sdtPr>
              <w:sdtEndPr>
                <w:rPr>
                  <w:rStyle w:val="eop"/>
                </w:rPr>
              </w:sdtEndPr>
              <w:sdtContent>
                <w:r w:rsidR="007027C2" w:rsidRPr="003B2D16">
                  <w:rPr>
                    <w:rStyle w:val="eop"/>
                    <w:lang w:val="en-GB"/>
                  </w:rPr>
                  <w:t>&lt;Content Select=”</w:t>
                </w:r>
                <w:proofErr w:type="gramStart"/>
                <w:r w:rsidR="007027C2" w:rsidRPr="003B2D16">
                  <w:rPr>
                    <w:rStyle w:val="eop"/>
                    <w:lang w:val="en-GB"/>
                  </w:rPr>
                  <w:t>..</w:t>
                </w:r>
                <w:proofErr w:type="gramEnd"/>
                <w:r w:rsidR="007027C2" w:rsidRPr="003B2D16">
                  <w:rPr>
                    <w:rStyle w:val="eop"/>
                    <w:lang w:val="en-GB"/>
                  </w:rPr>
                  <w:t>/.</w:t>
                </w:r>
                <w:r w:rsidR="007027C2" w:rsidRPr="003B2D16">
                  <w:rPr>
                    <w:rStyle w:val="eop"/>
                  </w:rPr>
                  <w:t>./SubchapterIndex</w:t>
                </w:r>
                <w:r w:rsidR="007027C2" w:rsidRPr="003B2D16">
                  <w:rPr>
                    <w:rStyle w:val="eop"/>
                    <w:lang w:val="en-GB"/>
                  </w:rPr>
                  <w:t xml:space="preserve">” </w:t>
                </w:r>
                <w:r w:rsidR="007027C2" w:rsidRPr="003B2D16">
                  <w:rPr>
                    <w:lang w:val="en-GB"/>
                  </w:rPr>
                  <w:t>Optional="true"</w:t>
                </w:r>
                <w:r w:rsidR="007027C2" w:rsidRPr="003B2D16">
                  <w:rPr>
                    <w:rStyle w:val="eop"/>
                    <w:lang w:val="en-GB"/>
                  </w:rPr>
                  <w:t>/&gt;</w:t>
                </w:r>
              </w:sdtContent>
            </w:sdt>
            <w:r w:rsidR="007027C2" w:rsidRPr="003B2D16">
              <w:rPr>
                <w:rStyle w:val="eop"/>
                <w:lang w:val="en-US"/>
              </w:rPr>
              <w:t xml:space="preserve"> </w:t>
            </w:r>
            <w:sdt>
              <w:sdtPr>
                <w:rPr>
                  <w:rStyle w:val="eop"/>
                  <w:b w:val="0"/>
                  <w:bCs w:val="0"/>
                </w:rPr>
                <w:id w:val="202367111"/>
                <w:placeholder>
                  <w:docPart w:val="93A96CE50E1E4C9986B0330DD88515AB"/>
                </w:placeholder>
                <w:showingPlcHdr/>
                <w:text/>
              </w:sdtPr>
              <w:sdtEndPr>
                <w:rPr>
                  <w:rStyle w:val="eop"/>
                </w:rPr>
              </w:sdtEndPr>
              <w:sdtContent>
                <w:r w:rsidR="007027C2" w:rsidRPr="003B2D16">
                  <w:rPr>
                    <w:rStyle w:val="eop"/>
                    <w:lang w:val="en-GB"/>
                  </w:rPr>
                  <w:t xml:space="preserve">&lt;Content Select=”../../Title” </w:t>
                </w:r>
                <w:r w:rsidR="007027C2" w:rsidRPr="003B2D16">
                  <w:rPr>
                    <w:lang w:val="en-GB"/>
                  </w:rPr>
                  <w:t>Optional="true"</w:t>
                </w:r>
                <w:r w:rsidR="007027C2" w:rsidRPr="003B2D16">
                  <w:rPr>
                    <w:rStyle w:val="eop"/>
                    <w:lang w:val="en-GB"/>
                  </w:rPr>
                  <w:t>/&gt;</w:t>
                </w:r>
              </w:sdtContent>
            </w:sdt>
          </w:p>
        </w:tc>
      </w:tr>
      <w:tr w:rsidR="007027C2" w:rsidRPr="007027C2" w14:paraId="5DD77967" w14:textId="77777777" w:rsidTr="00937798">
        <w:trPr>
          <w:trHeight w:val="113"/>
          <w:tblHeader/>
        </w:trPr>
        <w:tc>
          <w:tcPr>
            <w:tcW w:w="5000" w:type="pct"/>
            <w:gridSpan w:val="2"/>
            <w:tcBorders>
              <w:top w:val="nil"/>
              <w:left w:val="nil"/>
              <w:bottom w:val="single" w:sz="4" w:space="0" w:color="auto"/>
              <w:right w:val="nil"/>
            </w:tcBorders>
            <w:shd w:val="clear" w:color="auto" w:fill="FFFFFF" w:themeFill="background1"/>
            <w:vAlign w:val="center"/>
          </w:tcPr>
          <w:p w14:paraId="47A9F2E1" w14:textId="23BD990C" w:rsidR="007027C2" w:rsidRPr="003B2D16" w:rsidRDefault="00F023F0" w:rsidP="00F023F0">
            <w:pPr>
              <w:pStyle w:val="Tablatitle"/>
              <w:rPr>
                <w:lang w:val="en-GB"/>
              </w:rPr>
            </w:pPr>
            <w:r w:rsidRPr="00F023F0">
              <w:rPr>
                <w:rStyle w:val="eop"/>
              </w:rPr>
              <w:t>10.</w:t>
            </w:r>
            <w:sdt>
              <w:sdtPr>
                <w:rPr>
                  <w:rStyle w:val="eop"/>
                </w:rPr>
                <w:id w:val="-1596856942"/>
                <w:placeholder>
                  <w:docPart w:val="0A637324C17041EBBA3E693571EA4ADF"/>
                </w:placeholder>
                <w:showingPlcHdr/>
                <w:text/>
              </w:sdtPr>
              <w:sdtEndPr>
                <w:rPr>
                  <w:rStyle w:val="eop"/>
                </w:rPr>
              </w:sdtEndPr>
              <w:sdtContent>
                <w:r w:rsidRPr="00F023F0">
                  <w:rPr>
                    <w:rStyle w:val="eop"/>
                  </w:rPr>
                  <w:t xml:space="preserve">&lt;Content Select=”./ActivityIndex” </w:t>
                </w:r>
                <w:r w:rsidRPr="00F023F0">
                  <w:t>Optional="true"</w:t>
                </w:r>
                <w:r w:rsidRPr="00F023F0">
                  <w:rPr>
                    <w:rStyle w:val="eop"/>
                  </w:rPr>
                  <w:t>/&gt;</w:t>
                </w:r>
              </w:sdtContent>
            </w:sdt>
            <w:r w:rsidRPr="00F023F0">
              <w:t xml:space="preserve"> </w:t>
            </w:r>
            <w:sdt>
              <w:sdtPr>
                <w:id w:val="-2026935262"/>
                <w:placeholder>
                  <w:docPart w:val="30CDC3B029E04B1EA704031F18471D70"/>
                </w:placeholder>
                <w:showingPlcHdr/>
                <w:text/>
              </w:sdtPr>
              <w:sdtEndPr>
                <w:rPr>
                  <w:rStyle w:val="eop"/>
                </w:rPr>
              </w:sdtEndPr>
              <w:sdtContent>
                <w:r w:rsidRPr="00F023F0">
                  <w:t>&lt;Content Select=”./Description” Optional="true"/&gt;</w:t>
                </w:r>
              </w:sdtContent>
            </w:sdt>
            <w:sdt>
              <w:sdtPr>
                <w:rPr>
                  <w:b w:val="0"/>
                </w:rPr>
                <w:id w:val="-1521930090"/>
                <w:placeholder>
                  <w:docPart w:val="DE5DCD2C3B2B4F6088FC6CDF5C0AF7B8"/>
                </w:placeholder>
                <w:showingPlcHdr/>
                <w:text/>
              </w:sdtPr>
              <w:sdtEndPr/>
              <w:sdtContent>
                <w:r w:rsidRPr="00F023F0">
                  <w:rPr>
                    <w:b w:val="0"/>
                  </w:rPr>
                  <w:t>&lt;Conditional Select=”./HasWordDescription” Match=”true”/&gt;</w:t>
                </w:r>
              </w:sdtContent>
            </w:sdt>
            <w:r w:rsidRPr="00F023F0">
              <w:rPr>
                <w:b w:val="0"/>
              </w:rPr>
              <w:t xml:space="preserve">          </w:t>
            </w:r>
            <w:r w:rsidR="00937798">
              <w:rPr>
                <w:b w:val="0"/>
              </w:rPr>
              <w:t xml:space="preserve">                                                    </w:t>
            </w:r>
            <w:r w:rsidRPr="00F023F0">
              <w:rPr>
                <w:b w:val="0"/>
              </w:rPr>
              <w:t xml:space="preserve">                                                                                                                                                                        </w:t>
            </w:r>
            <w:sdt>
              <w:sdtPr>
                <w:rPr>
                  <w:b w:val="0"/>
                </w:rPr>
                <w:id w:val="862635932"/>
                <w:placeholder>
                  <w:docPart w:val="6C6F91CF854D419B84861F727AA597EB"/>
                </w:placeholder>
                <w:showingPlcHdr/>
                <w:text/>
              </w:sdtPr>
              <w:sdtEndPr/>
              <w:sdtContent>
                <w:r w:rsidRPr="00F023F0">
                  <w:rPr>
                    <w:b w:val="0"/>
                  </w:rPr>
                  <w:t>&lt;Content Select=”./WordDescriptionHtml” Optional=”true”/&gt;</w:t>
                </w:r>
              </w:sdtContent>
            </w:sdt>
            <w:sdt>
              <w:sdtPr>
                <w:rPr>
                  <w:b w:val="0"/>
                </w:rPr>
                <w:id w:val="349225458"/>
                <w:placeholder>
                  <w:docPart w:val="BAF31EAB18DE49A3A5F53B8F93800690"/>
                </w:placeholder>
                <w:showingPlcHdr/>
                <w:text/>
              </w:sdtPr>
              <w:sdtEndPr/>
              <w:sdtContent>
                <w:r w:rsidRPr="00F023F0">
                  <w:rPr>
                    <w:b w:val="0"/>
                  </w:rPr>
                  <w:t>&lt;EndConditional/&gt;</w:t>
                </w:r>
              </w:sdtContent>
            </w:sdt>
            <w:sdt>
              <w:sdtPr>
                <w:rPr>
                  <w:b w:val="0"/>
                </w:rPr>
                <w:id w:val="-893577087"/>
                <w:placeholder>
                  <w:docPart w:val="8F2A6640B44B4F26BD24D640A405249B"/>
                </w:placeholder>
                <w:showingPlcHdr/>
                <w:text/>
              </w:sdtPr>
              <w:sdtEndPr/>
              <w:sdtContent>
                <w:r w:rsidRPr="00F023F0">
                  <w:rPr>
                    <w:b w:val="0"/>
                  </w:rPr>
                  <w:t>&lt;Conditional Select=”./HasWorkDetails” Match=”true”/&gt;</w:t>
                </w:r>
              </w:sdtContent>
            </w:sdt>
            <w:r w:rsidRPr="00F023F0">
              <w:rPr>
                <w:b w:val="0"/>
              </w:rPr>
              <w:t xml:space="preserve">       </w:t>
            </w:r>
            <w:r w:rsidR="00937798">
              <w:rPr>
                <w:b w:val="0"/>
              </w:rPr>
              <w:t xml:space="preserve">                                                                  </w:t>
            </w:r>
            <w:r w:rsidRPr="00F023F0">
              <w:rPr>
                <w:b w:val="0"/>
              </w:rPr>
              <w:t xml:space="preserve">                                                                                                                                                                           </w:t>
            </w:r>
            <w:sdt>
              <w:sdtPr>
                <w:rPr>
                  <w:b w:val="0"/>
                </w:rPr>
                <w:id w:val="1775831302"/>
                <w:placeholder>
                  <w:docPart w:val="2322CB37C66F4654BE3F33C4A7E53D3B"/>
                </w:placeholder>
                <w:showingPlcHdr/>
                <w:text/>
              </w:sdtPr>
              <w:sdtEndPr/>
              <w:sdtContent>
                <w:r w:rsidRPr="00F023F0">
                  <w:rPr>
                    <w:b w:val="0"/>
                  </w:rPr>
                  <w:t>&lt;Content Select=”./WorkDetailsHtml” Optional=”true”/&gt;</w:t>
                </w:r>
              </w:sdtContent>
            </w:sdt>
            <w:sdt>
              <w:sdtPr>
                <w:rPr>
                  <w:b w:val="0"/>
                </w:rPr>
                <w:id w:val="1676992194"/>
                <w:placeholder>
                  <w:docPart w:val="4F927F3D09974C3E863A5E46025ABF17"/>
                </w:placeholder>
                <w:showingPlcHdr/>
                <w:text/>
              </w:sdtPr>
              <w:sdtEndPr/>
              <w:sdtContent>
                <w:r w:rsidRPr="00F023F0">
                  <w:rPr>
                    <w:b w:val="0"/>
                  </w:rPr>
                  <w:t>&lt;EndConditional/&gt;</w:t>
                </w:r>
              </w:sdtContent>
            </w:sdt>
          </w:p>
        </w:tc>
      </w:tr>
      <w:tr w:rsidR="007027C2" w:rsidRPr="00657BED" w14:paraId="6F452F9C" w14:textId="77777777" w:rsidTr="00040279">
        <w:trPr>
          <w:trHeight w:val="488"/>
          <w:tblHeader/>
        </w:trPr>
        <w:tc>
          <w:tcPr>
            <w:tcW w:w="676" w:type="pct"/>
            <w:tcBorders>
              <w:top w:val="single" w:sz="4" w:space="0" w:color="auto"/>
            </w:tcBorders>
            <w:shd w:val="clear" w:color="auto" w:fill="BFBFBF" w:themeFill="background1" w:themeFillShade="BF"/>
            <w:vAlign w:val="center"/>
          </w:tcPr>
          <w:p w14:paraId="2E595230" w14:textId="77777777" w:rsidR="007027C2" w:rsidRPr="000E02D4" w:rsidRDefault="007027C2" w:rsidP="002E3DF1">
            <w:pPr>
              <w:jc w:val="center"/>
              <w:rPr>
                <w:b/>
                <w:bCs/>
                <w:sz w:val="16"/>
                <w:szCs w:val="16"/>
                <w:lang w:val="en-GB"/>
              </w:rPr>
            </w:pPr>
            <w:r w:rsidRPr="000E02D4">
              <w:rPr>
                <w:b/>
                <w:bCs/>
                <w:sz w:val="16"/>
                <w:szCs w:val="16"/>
                <w:lang w:val="en-GB"/>
              </w:rPr>
              <w:t>RIESGOS</w:t>
            </w:r>
          </w:p>
        </w:tc>
        <w:tc>
          <w:tcPr>
            <w:tcW w:w="4324" w:type="pct"/>
            <w:tcBorders>
              <w:top w:val="single" w:sz="4" w:space="0" w:color="auto"/>
            </w:tcBorders>
            <w:shd w:val="clear" w:color="auto" w:fill="BFBFBF" w:themeFill="background1" w:themeFillShade="BF"/>
            <w:vAlign w:val="center"/>
          </w:tcPr>
          <w:p w14:paraId="33B2D940" w14:textId="77777777" w:rsidR="007027C2" w:rsidRPr="000E02D4" w:rsidRDefault="007027C2" w:rsidP="002E3DF1">
            <w:pPr>
              <w:jc w:val="center"/>
              <w:rPr>
                <w:b/>
                <w:bCs/>
                <w:sz w:val="16"/>
                <w:szCs w:val="16"/>
                <w:lang w:val="en-GB"/>
              </w:rPr>
            </w:pPr>
            <w:r w:rsidRPr="000E02D4">
              <w:rPr>
                <w:b/>
                <w:bCs/>
                <w:sz w:val="16"/>
                <w:szCs w:val="16"/>
                <w:lang w:val="en-GB"/>
              </w:rPr>
              <w:t>MEDIDAS PREVENTIVAS</w:t>
            </w:r>
          </w:p>
        </w:tc>
      </w:tr>
      <w:tr w:rsidR="007027C2" w:rsidRPr="008C689F" w14:paraId="10CA5D07" w14:textId="77777777" w:rsidTr="00937798">
        <w:trPr>
          <w:trHeight w:val="907"/>
        </w:trPr>
        <w:tc>
          <w:tcPr>
            <w:tcW w:w="5000" w:type="pct"/>
            <w:gridSpan w:val="2"/>
          </w:tcPr>
          <w:p w14:paraId="4C4058D3" w14:textId="3F0F94EB" w:rsidR="007027C2" w:rsidRDefault="007027C2" w:rsidP="002E3DF1">
            <w:pPr>
              <w:tabs>
                <w:tab w:val="left" w:pos="8970"/>
              </w:tabs>
              <w:jc w:val="both"/>
              <w:rPr>
                <w:sz w:val="18"/>
                <w:szCs w:val="18"/>
                <w:lang w:val="en-GB"/>
              </w:rPr>
            </w:pPr>
            <w:r w:rsidRPr="00E70A3B">
              <w:rPr>
                <w:sz w:val="18"/>
                <w:szCs w:val="18"/>
                <w:lang w:val="en-GB"/>
              </w:rPr>
              <w:t xml:space="preserve">    </w:t>
            </w:r>
            <w:sdt>
              <w:sdtPr>
                <w:rPr>
                  <w:sz w:val="18"/>
                  <w:szCs w:val="18"/>
                  <w:lang w:val="en-GB"/>
                </w:rPr>
                <w:id w:val="1085652293"/>
                <w:placeholder>
                  <w:docPart w:val="E446BB9C01F24D70B1A4E6C5D9E2276A"/>
                </w:placeholder>
                <w:text/>
              </w:sdtPr>
              <w:sdtEndPr/>
              <w:sdtContent>
                <w:r w:rsidRPr="00E70A3B">
                  <w:rPr>
                    <w:sz w:val="18"/>
                    <w:szCs w:val="18"/>
                    <w:lang w:val="en-GB"/>
                  </w:rPr>
                  <w:t>&lt;Repeat Select=”./MeasuresPerRiskAndActivityHtml/MeasuresPerRiskAndActivity” Optional=”true”/&gt;</w:t>
                </w:r>
              </w:sdtContent>
            </w:sdt>
            <w:r w:rsidRPr="00E70A3B">
              <w:rPr>
                <w:sz w:val="18"/>
                <w:szCs w:val="18"/>
                <w:lang w:val="en-GB"/>
              </w:rPr>
              <w:tab/>
            </w:r>
          </w:p>
          <w:tbl>
            <w:tblPr>
              <w:tblStyle w:val="Tablaconcuadrcula"/>
              <w:tblW w:w="15724" w:type="dxa"/>
              <w:tblBorders>
                <w:top w:val="none" w:sz="0" w:space="0" w:color="auto"/>
                <w:left w:val="none" w:sz="0" w:space="0" w:color="auto"/>
                <w:bottom w:val="none" w:sz="0" w:space="0" w:color="auto"/>
                <w:right w:val="none" w:sz="0" w:space="0" w:color="auto"/>
              </w:tblBorders>
              <w:tblLayout w:type="fixed"/>
              <w:tblCellMar>
                <w:left w:w="113" w:type="dxa"/>
                <w:right w:w="142" w:type="dxa"/>
              </w:tblCellMar>
              <w:tblLook w:val="04A0" w:firstRow="1" w:lastRow="0" w:firstColumn="1" w:lastColumn="0" w:noHBand="0" w:noVBand="1"/>
            </w:tblPr>
            <w:tblGrid>
              <w:gridCol w:w="2116"/>
              <w:gridCol w:w="13608"/>
            </w:tblGrid>
            <w:tr w:rsidR="00F95313" w:rsidRPr="00E70A3B" w14:paraId="70CF6AD4" w14:textId="77777777" w:rsidTr="00883E8D">
              <w:trPr>
                <w:trHeight w:val="964"/>
              </w:trPr>
              <w:sdt>
                <w:sdtPr>
                  <w:rPr>
                    <w:sz w:val="18"/>
                    <w:szCs w:val="18"/>
                    <w:lang w:val="en-GB"/>
                  </w:rPr>
                  <w:id w:val="-956252433"/>
                  <w:placeholder>
                    <w:docPart w:val="648932AF25B74129A97FA701AB6F5BB8"/>
                  </w:placeholder>
                  <w:showingPlcHdr/>
                  <w:text/>
                </w:sdtPr>
                <w:sdtEndPr/>
                <w:sdtContent>
                  <w:tc>
                    <w:tcPr>
                      <w:tcW w:w="2116" w:type="dxa"/>
                    </w:tcPr>
                    <w:p w14:paraId="55EED76C" w14:textId="77777777" w:rsidR="00F95313" w:rsidRPr="00E70A3B" w:rsidRDefault="00F95313" w:rsidP="00F95313">
                      <w:pPr>
                        <w:tabs>
                          <w:tab w:val="left" w:pos="8970"/>
                        </w:tabs>
                        <w:jc w:val="center"/>
                        <w:rPr>
                          <w:sz w:val="18"/>
                          <w:szCs w:val="18"/>
                          <w:lang w:val="en-GB"/>
                        </w:rPr>
                      </w:pPr>
                      <w:r w:rsidRPr="00E70A3B">
                        <w:rPr>
                          <w:sz w:val="18"/>
                          <w:szCs w:val="18"/>
                          <w:lang w:val="en-GB"/>
                        </w:rPr>
                        <w:t>&lt;Content Select=”./RiskName” Optional=”true”/&gt;</w:t>
                      </w:r>
                    </w:p>
                  </w:tc>
                </w:sdtContent>
              </w:sdt>
              <w:tc>
                <w:tcPr>
                  <w:tcW w:w="13608" w:type="dxa"/>
                </w:tcPr>
                <w:sdt>
                  <w:sdtPr>
                    <w:rPr>
                      <w:sz w:val="18"/>
                      <w:szCs w:val="18"/>
                      <w:lang w:val="en-GB"/>
                    </w:rPr>
                    <w:id w:val="-442923363"/>
                    <w:placeholder>
                      <w:docPart w:val="A5E6B079437F4EB09B8C74A7B0F0EE25"/>
                    </w:placeholder>
                    <w:text/>
                  </w:sdtPr>
                  <w:sdtEndPr/>
                  <w:sdtContent>
                    <w:p w14:paraId="773C3D84" w14:textId="77777777" w:rsidR="00F95313" w:rsidRPr="00E70A3B" w:rsidRDefault="00F95313" w:rsidP="00F95313">
                      <w:pPr>
                        <w:rPr>
                          <w:sz w:val="18"/>
                          <w:szCs w:val="18"/>
                          <w:lang w:val="en-GB"/>
                        </w:rPr>
                      </w:pPr>
                      <w:r w:rsidRPr="00E70A3B">
                        <w:rPr>
                          <w:sz w:val="18"/>
                          <w:szCs w:val="18"/>
                          <w:lang w:val="en-GB"/>
                        </w:rPr>
                        <w:t>&lt;Repeat Select=”./PreventiveMeasuresHtml/PreventiveMeasureListDocumentDto” Optional=”true”/&gt;</w:t>
                      </w:r>
                    </w:p>
                  </w:sdtContent>
                </w:sdt>
                <w:p w14:paraId="5D10F6D9" w14:textId="77777777" w:rsidR="00F95313" w:rsidRPr="00E70A3B" w:rsidRDefault="00467B6E" w:rsidP="00F95313">
                  <w:pPr>
                    <w:rPr>
                      <w:sz w:val="18"/>
                      <w:szCs w:val="18"/>
                      <w:lang w:val="en-GB"/>
                    </w:rPr>
                  </w:pPr>
                  <w:sdt>
                    <w:sdtPr>
                      <w:rPr>
                        <w:sz w:val="18"/>
                        <w:szCs w:val="18"/>
                        <w:lang w:val="en-GB"/>
                      </w:rPr>
                      <w:id w:val="-2011591380"/>
                      <w:placeholder>
                        <w:docPart w:val="2672257A15D64CEBA35EB3771409ED0A"/>
                      </w:placeholder>
                      <w:showingPlcHdr/>
                      <w:text/>
                    </w:sdtPr>
                    <w:sdtEndPr/>
                    <w:sdtContent>
                      <w:r w:rsidR="00F95313" w:rsidRPr="00E70A3B">
                        <w:rPr>
                          <w:sz w:val="18"/>
                          <w:szCs w:val="18"/>
                          <w:lang w:val="en-GB"/>
                        </w:rPr>
                        <w:t>&lt;BlockContent Select=”./PreventiveMeasureDescriptionHtml” Optional=”true”/&gt;</w:t>
                      </w:r>
                    </w:sdtContent>
                  </w:sdt>
                </w:p>
                <w:p w14:paraId="6EDAD372" w14:textId="77777777" w:rsidR="00F95313" w:rsidRPr="00E70A3B" w:rsidRDefault="00467B6E" w:rsidP="00F95313">
                  <w:pPr>
                    <w:rPr>
                      <w:color w:val="000000" w:themeColor="text1"/>
                      <w:sz w:val="18"/>
                      <w:szCs w:val="18"/>
                      <w:lang w:val="en-GB"/>
                    </w:rPr>
                  </w:pPr>
                  <w:sdt>
                    <w:sdtPr>
                      <w:rPr>
                        <w:color w:val="000000" w:themeColor="text1"/>
                        <w:sz w:val="18"/>
                        <w:szCs w:val="18"/>
                        <w:lang w:val="en-GB"/>
                      </w:rPr>
                      <w:id w:val="1108242022"/>
                      <w:placeholder>
                        <w:docPart w:val="898C5EA3BA8D4941A9BE8D7055031718"/>
                      </w:placeholder>
                      <w:showingPlcHdr/>
                      <w:text/>
                    </w:sdtPr>
                    <w:sdtEndPr/>
                    <w:sdtContent>
                      <w:r w:rsidR="00F95313" w:rsidRPr="00E70A3B">
                        <w:rPr>
                          <w:color w:val="000000" w:themeColor="text1"/>
                          <w:sz w:val="18"/>
                          <w:szCs w:val="18"/>
                          <w:lang w:val="en-GB"/>
                        </w:rPr>
                        <w:t>&lt;EndRepeat/&gt;</w:t>
                      </w:r>
                    </w:sdtContent>
                  </w:sdt>
                </w:p>
                <w:p w14:paraId="5BEEBCD7" w14:textId="77777777" w:rsidR="00F95313" w:rsidRPr="00E70A3B" w:rsidRDefault="00F95313" w:rsidP="00F95313">
                  <w:pPr>
                    <w:rPr>
                      <w:sz w:val="18"/>
                      <w:szCs w:val="18"/>
                      <w:lang w:val="en-GB"/>
                    </w:rPr>
                  </w:pPr>
                </w:p>
              </w:tc>
            </w:tr>
          </w:tbl>
          <w:p w14:paraId="6C0A75D9" w14:textId="77777777" w:rsidR="007027C2" w:rsidRPr="00E70A3B" w:rsidRDefault="007027C2" w:rsidP="002E3DF1">
            <w:pPr>
              <w:rPr>
                <w:color w:val="000000" w:themeColor="text1"/>
                <w:sz w:val="18"/>
                <w:szCs w:val="18"/>
                <w:lang w:val="en-GB"/>
              </w:rPr>
            </w:pPr>
            <w:r w:rsidRPr="00E70A3B">
              <w:rPr>
                <w:color w:val="000000" w:themeColor="text1"/>
                <w:sz w:val="18"/>
                <w:szCs w:val="18"/>
                <w:lang w:val="en-GB"/>
              </w:rPr>
              <w:t xml:space="preserve">   </w:t>
            </w:r>
            <w:sdt>
              <w:sdtPr>
                <w:rPr>
                  <w:color w:val="000000" w:themeColor="text1"/>
                  <w:sz w:val="18"/>
                  <w:szCs w:val="18"/>
                  <w:lang w:val="en-GB"/>
                </w:rPr>
                <w:id w:val="-1916459259"/>
                <w:placeholder>
                  <w:docPart w:val="CCD06FD6701F464EA2C17A397EF7590A"/>
                </w:placeholder>
                <w:text/>
              </w:sdtPr>
              <w:sdtEndPr/>
              <w:sdtContent>
                <w:r w:rsidRPr="00E70A3B">
                  <w:rPr>
                    <w:color w:val="000000" w:themeColor="text1"/>
                    <w:sz w:val="18"/>
                    <w:szCs w:val="18"/>
                    <w:lang w:val="en-GB"/>
                  </w:rPr>
                  <w:t>&lt;</w:t>
                </w:r>
                <w:proofErr w:type="spellStart"/>
                <w:r w:rsidRPr="00E70A3B">
                  <w:rPr>
                    <w:color w:val="000000" w:themeColor="text1"/>
                    <w:sz w:val="18"/>
                    <w:szCs w:val="18"/>
                    <w:lang w:val="en-GB"/>
                  </w:rPr>
                  <w:t>EndRepeat</w:t>
                </w:r>
                <w:proofErr w:type="spellEnd"/>
                <w:r w:rsidRPr="00E70A3B">
                  <w:rPr>
                    <w:color w:val="000000" w:themeColor="text1"/>
                    <w:sz w:val="18"/>
                    <w:szCs w:val="18"/>
                    <w:lang w:val="en-GB"/>
                  </w:rPr>
                  <w:t>/&gt;</w:t>
                </w:r>
              </w:sdtContent>
            </w:sdt>
            <w:r w:rsidRPr="00E70A3B">
              <w:rPr>
                <w:color w:val="000000" w:themeColor="text1"/>
                <w:sz w:val="18"/>
                <w:szCs w:val="18"/>
                <w:lang w:val="en-GB"/>
              </w:rPr>
              <w:t xml:space="preserve"> </w:t>
            </w:r>
          </w:p>
          <w:p w14:paraId="6857F121" w14:textId="77777777" w:rsidR="007027C2" w:rsidRPr="00727D00" w:rsidRDefault="007027C2" w:rsidP="002E3DF1">
            <w:pPr>
              <w:rPr>
                <w:color w:val="000000" w:themeColor="text1"/>
                <w:sz w:val="16"/>
                <w:szCs w:val="16"/>
                <w:lang w:val="en-GB"/>
              </w:rPr>
            </w:pPr>
          </w:p>
        </w:tc>
      </w:tr>
    </w:tbl>
    <w:p w14:paraId="3E5F8772" w14:textId="77777777" w:rsidR="007027C2" w:rsidRDefault="007027C2" w:rsidP="007027C2">
      <w:pPr>
        <w:rPr>
          <w:sz w:val="20"/>
          <w:szCs w:val="2"/>
          <w:lang w:val="en-GB"/>
        </w:rPr>
        <w:sectPr w:rsidR="007027C2" w:rsidSect="007C0B80">
          <w:pgSz w:w="16838" w:h="11906" w:orient="landscape"/>
          <w:pgMar w:top="1701" w:right="1417" w:bottom="1701" w:left="1417" w:header="720" w:footer="363" w:gutter="0"/>
          <w:cols w:space="708"/>
          <w:docGrid w:linePitch="360"/>
        </w:sectPr>
      </w:pPr>
    </w:p>
    <w:sdt>
      <w:sdtPr>
        <w:rPr>
          <w:sz w:val="18"/>
          <w:szCs w:val="18"/>
        </w:rPr>
        <w:id w:val="-916401224"/>
        <w:placeholder>
          <w:docPart w:val="406D513882364CD3A4B2FA9698D1B133"/>
        </w:placeholder>
        <w:showingPlcHdr/>
        <w:text/>
      </w:sdtPr>
      <w:sdtEndPr/>
      <w:sdtContent>
        <w:p w14:paraId="71DBF934" w14:textId="77777777" w:rsidR="007027C2" w:rsidRPr="00D7269B" w:rsidRDefault="007027C2" w:rsidP="007027C2">
          <w:pPr>
            <w:rPr>
              <w:sz w:val="18"/>
              <w:szCs w:val="18"/>
              <w:lang w:val="en-US"/>
            </w:rPr>
          </w:pPr>
          <w:r w:rsidRPr="00D7269B">
            <w:rPr>
              <w:sz w:val="18"/>
              <w:szCs w:val="18"/>
              <w:lang w:val="en-US"/>
            </w:rPr>
            <w:t>&lt;EndConditional/&gt;</w:t>
          </w:r>
        </w:p>
      </w:sdtContent>
    </w:sdt>
    <w:p w14:paraId="1EF42319" w14:textId="77777777" w:rsidR="007027C2" w:rsidRPr="00D7269B" w:rsidRDefault="00467B6E" w:rsidP="007027C2">
      <w:pPr>
        <w:rPr>
          <w:sz w:val="18"/>
          <w:szCs w:val="18"/>
        </w:rPr>
      </w:pPr>
      <w:sdt>
        <w:sdtPr>
          <w:rPr>
            <w:sz w:val="18"/>
            <w:szCs w:val="18"/>
            <w:lang w:val="en-GB"/>
          </w:rPr>
          <w:id w:val="-1428799047"/>
          <w:placeholder>
            <w:docPart w:val="ED046A08A3FD4148AED5463C18A1568E"/>
          </w:placeholder>
          <w:showingPlcHdr/>
          <w:text/>
        </w:sdtPr>
        <w:sdtEndPr/>
        <w:sdtContent>
          <w:r w:rsidR="007027C2" w:rsidRPr="00D7269B">
            <w:rPr>
              <w:sz w:val="18"/>
              <w:szCs w:val="18"/>
            </w:rPr>
            <w:t>&lt;EndRepeat/&gt;</w:t>
          </w:r>
        </w:sdtContent>
      </w:sdt>
      <w:r w:rsidR="007027C2" w:rsidRPr="00D7269B">
        <w:rPr>
          <w:sz w:val="18"/>
          <w:szCs w:val="18"/>
        </w:rPr>
        <w:t xml:space="preserve"> </w:t>
      </w:r>
    </w:p>
    <w:sdt>
      <w:sdtPr>
        <w:rPr>
          <w:color w:val="000000" w:themeColor="text1"/>
          <w:sz w:val="18"/>
          <w:szCs w:val="18"/>
          <w:lang w:val="en-GB"/>
        </w:rPr>
        <w:id w:val="1619954310"/>
        <w:placeholder>
          <w:docPart w:val="A62D5D88318D4FD79DA0F13F832649BC"/>
        </w:placeholder>
        <w:showingPlcHdr/>
        <w:text/>
      </w:sdtPr>
      <w:sdtEndPr/>
      <w:sdtContent>
        <w:p w14:paraId="0C628409" w14:textId="1364632B" w:rsidR="007027C2" w:rsidRPr="00D7269B" w:rsidRDefault="007027C2" w:rsidP="007027C2">
          <w:pPr>
            <w:rPr>
              <w:color w:val="000000" w:themeColor="text1"/>
              <w:sz w:val="18"/>
              <w:szCs w:val="18"/>
              <w:lang w:val="en-GB"/>
            </w:rPr>
          </w:pPr>
          <w:r w:rsidRPr="00D7269B">
            <w:rPr>
              <w:color w:val="000000" w:themeColor="text1"/>
              <w:sz w:val="18"/>
              <w:szCs w:val="18"/>
              <w:lang w:val="en-GB"/>
            </w:rPr>
            <w:t>&lt;EndConditional/&gt;</w:t>
          </w:r>
        </w:p>
      </w:sdtContent>
    </w:sdt>
    <w:sdt>
      <w:sdtPr>
        <w:rPr>
          <w:color w:val="000000" w:themeColor="text1"/>
          <w:sz w:val="18"/>
          <w:szCs w:val="18"/>
          <w:lang w:val="en-GB"/>
        </w:rPr>
        <w:id w:val="1867709058"/>
        <w:placeholder>
          <w:docPart w:val="F648ECB6E3B74D2EB90B45C537A34526"/>
        </w:placeholder>
        <w:showingPlcHdr/>
        <w:text/>
      </w:sdtPr>
      <w:sdtEndPr/>
      <w:sdtContent>
        <w:p w14:paraId="3A6FFD99" w14:textId="77777777" w:rsidR="007027C2" w:rsidRPr="00D7269B" w:rsidRDefault="007027C2" w:rsidP="007027C2">
          <w:pPr>
            <w:rPr>
              <w:color w:val="000000" w:themeColor="text1"/>
              <w:sz w:val="18"/>
              <w:szCs w:val="18"/>
              <w:lang w:val="en-GB"/>
            </w:rPr>
          </w:pPr>
          <w:r w:rsidRPr="00D7269B">
            <w:rPr>
              <w:color w:val="000000" w:themeColor="text1"/>
              <w:sz w:val="18"/>
              <w:szCs w:val="18"/>
              <w:lang w:val="en-GB"/>
            </w:rPr>
            <w:t>&lt;EndRepeat/&gt;</w:t>
          </w:r>
        </w:p>
      </w:sdtContent>
    </w:sdt>
    <w:sdt>
      <w:sdtPr>
        <w:rPr>
          <w:color w:val="000000" w:themeColor="text1"/>
          <w:sz w:val="18"/>
          <w:szCs w:val="18"/>
          <w:lang w:val="en-GB"/>
        </w:rPr>
        <w:id w:val="52517249"/>
        <w:placeholder>
          <w:docPart w:val="047BDFDD61C64B2BB3B5DEBCEF16DF3D"/>
        </w:placeholder>
        <w:showingPlcHdr/>
        <w:text/>
      </w:sdtPr>
      <w:sdtEndPr/>
      <w:sdtContent>
        <w:p w14:paraId="7560B67D" w14:textId="77777777" w:rsidR="007027C2" w:rsidRPr="00D7269B" w:rsidRDefault="007027C2" w:rsidP="007027C2">
          <w:pPr>
            <w:rPr>
              <w:color w:val="000000" w:themeColor="text1"/>
              <w:sz w:val="18"/>
              <w:szCs w:val="18"/>
              <w:lang w:val="en-GB"/>
            </w:rPr>
          </w:pPr>
          <w:r w:rsidRPr="00D7269B">
            <w:rPr>
              <w:color w:val="000000" w:themeColor="text1"/>
              <w:sz w:val="18"/>
              <w:szCs w:val="18"/>
              <w:lang w:val="en-GB"/>
            </w:rPr>
            <w:t>&lt;EndRepeat/&gt;</w:t>
          </w:r>
        </w:p>
      </w:sdtContent>
    </w:sdt>
    <w:sectPr w:rsidR="007027C2" w:rsidRPr="00D7269B" w:rsidSect="007027C2">
      <w:pgSz w:w="16838" w:h="11906" w:orient="landscape"/>
      <w:pgMar w:top="849" w:right="1417" w:bottom="1418" w:left="2127" w:header="720" w:footer="364" w:gutter="0"/>
      <w:cols w:space="720"/>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7200B" w14:textId="77777777" w:rsidR="00467B6E" w:rsidRDefault="00467B6E">
      <w:r>
        <w:separator/>
      </w:r>
    </w:p>
  </w:endnote>
  <w:endnote w:type="continuationSeparator" w:id="0">
    <w:p w14:paraId="2F513F4D" w14:textId="77777777" w:rsidR="00467B6E" w:rsidRDefault="00467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ill Sans MT">
    <w:altName w:val="Microsoft YaHei Light"/>
    <w:charset w:val="00"/>
    <w:family w:val="swiss"/>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UniversLTSt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F3913" w14:textId="77777777" w:rsidR="007C0B80" w:rsidRDefault="007C0B8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FE328" w14:textId="289F55C9" w:rsidR="00B03CAF" w:rsidRPr="00E724B7" w:rsidRDefault="001443DE">
    <w:pPr>
      <w:pStyle w:val="Piedepgina"/>
      <w:pBdr>
        <w:top w:val="single" w:sz="4" w:space="1" w:color="auto"/>
      </w:pBdr>
      <w:tabs>
        <w:tab w:val="clear" w:pos="4252"/>
        <w:tab w:val="clear" w:pos="8504"/>
        <w:tab w:val="right" w:pos="9639"/>
      </w:tabs>
      <w:rPr>
        <w:sz w:val="18"/>
        <w:szCs w:val="18"/>
      </w:rPr>
    </w:pPr>
    <w:r w:rsidRPr="00E724B7">
      <w:rPr>
        <w:sz w:val="18"/>
        <w:szCs w:val="18"/>
      </w:rPr>
      <w:tab/>
      <w:t>Fecha:</w:t>
    </w:r>
    <w:bookmarkStart w:id="3" w:name="mrkFechaSergio_5"/>
    <w:bookmarkEnd w:id="3"/>
    <w:r w:rsidRPr="00E724B7">
      <w:rPr>
        <w:sz w:val="18"/>
        <w:szCs w:val="18"/>
      </w:rPr>
      <w:t xml:space="preserve"> </w:t>
    </w:r>
    <w:bookmarkStart w:id="4" w:name="mrkFechaCreacion"/>
    <w:bookmarkEnd w:id="4"/>
    <w:sdt>
      <w:sdtPr>
        <w:rPr>
          <w:sz w:val="18"/>
          <w:szCs w:val="18"/>
        </w:rPr>
        <w:id w:val="-1862115641"/>
        <w:placeholder>
          <w:docPart w:val="B056C3FBD11F40D3BA3763428897F59F"/>
        </w:placeholder>
        <w:showingPlcHdr/>
        <w:text/>
      </w:sdtPr>
      <w:sdtEndPr/>
      <w:sdtContent>
        <w:r w:rsidR="00F76251" w:rsidRPr="00E724B7">
          <w:rPr>
            <w:sz w:val="18"/>
            <w:szCs w:val="18"/>
          </w:rPr>
          <w:t>&lt;Content Select=”./Date”/&gt;</w:t>
        </w:r>
      </w:sdtContent>
    </w:sdt>
    <w:r w:rsidRPr="00E724B7">
      <w:rPr>
        <w:sz w:val="18"/>
        <w:szCs w:val="18"/>
      </w:rPr>
      <w:t xml:space="preserve"> </w:t>
    </w:r>
  </w:p>
  <w:p w14:paraId="0A4A6C73" w14:textId="77777777" w:rsidR="00B03CAF" w:rsidRPr="00E724B7" w:rsidRDefault="001443DE">
    <w:pPr>
      <w:pStyle w:val="Piedepgina"/>
      <w:pBdr>
        <w:top w:val="single" w:sz="4" w:space="1" w:color="auto"/>
      </w:pBdr>
      <w:tabs>
        <w:tab w:val="clear" w:pos="4252"/>
        <w:tab w:val="clear" w:pos="8504"/>
        <w:tab w:val="right" w:pos="9639"/>
      </w:tabs>
      <w:rPr>
        <w:sz w:val="18"/>
        <w:szCs w:val="18"/>
      </w:rPr>
    </w:pPr>
    <w:r w:rsidRPr="00E724B7">
      <w:rPr>
        <w:sz w:val="18"/>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13F40" w14:textId="77777777" w:rsidR="007C0B80" w:rsidRDefault="007C0B80">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201EB" w14:textId="77777777" w:rsidR="001662A7" w:rsidRPr="00E724B7" w:rsidRDefault="001662A7" w:rsidP="001662A7">
    <w:pPr>
      <w:pStyle w:val="Piedepgina"/>
      <w:pBdr>
        <w:top w:val="single" w:sz="4" w:space="0" w:color="auto"/>
      </w:pBdr>
      <w:tabs>
        <w:tab w:val="clear" w:pos="4252"/>
        <w:tab w:val="clear" w:pos="8504"/>
        <w:tab w:val="right" w:pos="9639"/>
      </w:tabs>
      <w:rPr>
        <w:sz w:val="18"/>
        <w:szCs w:val="18"/>
      </w:rPr>
    </w:pPr>
    <w:r w:rsidRPr="00E724B7">
      <w:rPr>
        <w:sz w:val="18"/>
        <w:szCs w:val="18"/>
      </w:rPr>
      <w:t>PLAN DE SEGURIDAD Y SALUD</w:t>
    </w:r>
  </w:p>
  <w:p w14:paraId="05A0617A" w14:textId="77777777" w:rsidR="001662A7" w:rsidRPr="00E724B7" w:rsidRDefault="001662A7" w:rsidP="001662A7">
    <w:pPr>
      <w:pStyle w:val="Piedepgina"/>
      <w:pBdr>
        <w:top w:val="single" w:sz="4" w:space="0" w:color="auto"/>
      </w:pBdr>
      <w:tabs>
        <w:tab w:val="clear" w:pos="4252"/>
        <w:tab w:val="clear" w:pos="8504"/>
        <w:tab w:val="right" w:pos="9639"/>
      </w:tabs>
      <w:rPr>
        <w:sz w:val="18"/>
        <w:szCs w:val="18"/>
      </w:rPr>
    </w:pPr>
    <w:r w:rsidRPr="00E724B7">
      <w:rPr>
        <w:sz w:val="18"/>
        <w:szCs w:val="18"/>
      </w:rPr>
      <w:t xml:space="preserve">PROYECTO: </w:t>
    </w:r>
    <w:sdt>
      <w:sdtPr>
        <w:rPr>
          <w:sz w:val="18"/>
          <w:szCs w:val="18"/>
        </w:rPr>
        <w:id w:val="-1752338987"/>
        <w:placeholder>
          <w:docPart w:val="F3A59496EDA24B6289C60C93C05A22D1"/>
        </w:placeholder>
        <w:showingPlcHdr/>
        <w:text/>
      </w:sdtPr>
      <w:sdtEndPr/>
      <w:sdtContent>
        <w:r w:rsidRPr="00E724B7">
          <w:rPr>
            <w:sz w:val="18"/>
            <w:szCs w:val="18"/>
          </w:rPr>
          <w:t xml:space="preserve">&lt;Content Select=”ProjectName” </w:t>
        </w:r>
        <w:r w:rsidRPr="00E724B7">
          <w:rPr>
            <w:sz w:val="18"/>
            <w:szCs w:val="18"/>
            <w:lang w:val="en-GB"/>
          </w:rPr>
          <w:t>Optional=”true”</w:t>
        </w:r>
        <w:r w:rsidRPr="00E724B7">
          <w:rPr>
            <w:sz w:val="18"/>
            <w:szCs w:val="18"/>
          </w:rPr>
          <w:t>/&gt;</w:t>
        </w:r>
      </w:sdtContent>
    </w:sdt>
  </w:p>
  <w:p w14:paraId="74C83546" w14:textId="77777777" w:rsidR="001662A7" w:rsidRPr="00E724B7" w:rsidRDefault="001662A7" w:rsidP="001662A7">
    <w:pPr>
      <w:pStyle w:val="Piedepgina"/>
      <w:pBdr>
        <w:top w:val="single" w:sz="4" w:space="0" w:color="auto"/>
      </w:pBdr>
      <w:tabs>
        <w:tab w:val="clear" w:pos="4252"/>
        <w:tab w:val="clear" w:pos="8504"/>
        <w:tab w:val="right" w:pos="9639"/>
      </w:tabs>
      <w:jc w:val="right"/>
      <w:rPr>
        <w:sz w:val="18"/>
        <w:szCs w:val="18"/>
      </w:rPr>
    </w:pPr>
    <w:r w:rsidRPr="00E724B7">
      <w:rPr>
        <w:sz w:val="18"/>
        <w:szCs w:val="18"/>
      </w:rPr>
      <w:t xml:space="preserve">Fecha: </w:t>
    </w:r>
    <w:sdt>
      <w:sdtPr>
        <w:rPr>
          <w:sz w:val="18"/>
          <w:szCs w:val="18"/>
        </w:rPr>
        <w:id w:val="-984542629"/>
        <w:placeholder>
          <w:docPart w:val="FF43E7CC7C144CFBA603B397682A026D"/>
        </w:placeholder>
        <w:showingPlcHdr/>
        <w:text/>
      </w:sdtPr>
      <w:sdtEndPr/>
      <w:sdtContent>
        <w:r w:rsidRPr="00E724B7">
          <w:rPr>
            <w:sz w:val="18"/>
            <w:szCs w:val="18"/>
          </w:rPr>
          <w:t>&lt;Content Select=”./Date”/&gt;</w:t>
        </w:r>
      </w:sdtContent>
    </w:sdt>
  </w:p>
  <w:p w14:paraId="3FB0A1DC" w14:textId="77777777" w:rsidR="001662A7" w:rsidRPr="00E724B7" w:rsidRDefault="001662A7" w:rsidP="001662A7">
    <w:pPr>
      <w:pStyle w:val="Piedepgina"/>
      <w:pBdr>
        <w:top w:val="single" w:sz="4" w:space="0" w:color="auto"/>
      </w:pBdr>
      <w:tabs>
        <w:tab w:val="clear" w:pos="4252"/>
        <w:tab w:val="clear" w:pos="8504"/>
        <w:tab w:val="right" w:pos="9639"/>
      </w:tabs>
      <w:jc w:val="right"/>
      <w:rPr>
        <w:sz w:val="18"/>
        <w:szCs w:val="18"/>
      </w:rPr>
    </w:pPr>
    <w:r w:rsidRPr="00E724B7">
      <w:rPr>
        <w:sz w:val="18"/>
        <w:szCs w:val="18"/>
      </w:rPr>
      <w:t xml:space="preserve">Página </w:t>
    </w:r>
    <w:r w:rsidRPr="00E724B7">
      <w:rPr>
        <w:rStyle w:val="Nmerodepgina"/>
        <w:sz w:val="18"/>
        <w:szCs w:val="18"/>
      </w:rPr>
      <w:fldChar w:fldCharType="begin"/>
    </w:r>
    <w:r w:rsidRPr="00E724B7">
      <w:rPr>
        <w:rStyle w:val="Nmerodepgina"/>
        <w:sz w:val="18"/>
        <w:szCs w:val="18"/>
      </w:rPr>
      <w:instrText xml:space="preserve"> PAGE </w:instrText>
    </w:r>
    <w:r w:rsidRPr="00E724B7">
      <w:rPr>
        <w:rStyle w:val="Nmerodepgina"/>
        <w:sz w:val="18"/>
        <w:szCs w:val="18"/>
      </w:rPr>
      <w:fldChar w:fldCharType="separate"/>
    </w:r>
    <w:r w:rsidR="00EF5B33">
      <w:rPr>
        <w:rStyle w:val="Nmerodepgina"/>
        <w:noProof/>
        <w:sz w:val="18"/>
        <w:szCs w:val="18"/>
      </w:rPr>
      <w:t>2</w:t>
    </w:r>
    <w:r w:rsidRPr="00E724B7">
      <w:rPr>
        <w:rStyle w:val="Nmerodepgina"/>
        <w:sz w:val="18"/>
        <w:szCs w:val="18"/>
      </w:rPr>
      <w:fldChar w:fldCharType="end"/>
    </w:r>
    <w:r w:rsidRPr="00E724B7">
      <w:rPr>
        <w:rStyle w:val="Nmerodepgina"/>
        <w:sz w:val="18"/>
        <w:szCs w:val="18"/>
      </w:rPr>
      <w:t xml:space="preserve"> de </w:t>
    </w:r>
    <w:r w:rsidRPr="00E724B7">
      <w:rPr>
        <w:rStyle w:val="Nmerodepgina"/>
        <w:sz w:val="18"/>
        <w:szCs w:val="18"/>
      </w:rPr>
      <w:fldChar w:fldCharType="begin"/>
    </w:r>
    <w:r w:rsidRPr="00E724B7">
      <w:rPr>
        <w:rStyle w:val="Nmerodepgina"/>
        <w:sz w:val="18"/>
        <w:szCs w:val="18"/>
      </w:rPr>
      <w:instrText xml:space="preserve"> NUMPAGES </w:instrText>
    </w:r>
    <w:r w:rsidRPr="00E724B7">
      <w:rPr>
        <w:rStyle w:val="Nmerodepgina"/>
        <w:sz w:val="18"/>
        <w:szCs w:val="18"/>
      </w:rPr>
      <w:fldChar w:fldCharType="separate"/>
    </w:r>
    <w:r w:rsidR="00EF5B33">
      <w:rPr>
        <w:rStyle w:val="Nmerodepgina"/>
        <w:noProof/>
        <w:sz w:val="18"/>
        <w:szCs w:val="18"/>
      </w:rPr>
      <w:t>12</w:t>
    </w:r>
    <w:r w:rsidRPr="00E724B7">
      <w:rPr>
        <w:rStyle w:val="Nmerodepgina"/>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7E86F7" w14:textId="77777777" w:rsidR="00467B6E" w:rsidRDefault="00467B6E">
      <w:r>
        <w:separator/>
      </w:r>
    </w:p>
  </w:footnote>
  <w:footnote w:type="continuationSeparator" w:id="0">
    <w:p w14:paraId="1BCB3E51" w14:textId="77777777" w:rsidR="00467B6E" w:rsidRDefault="00467B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A11D47" w14:textId="77777777" w:rsidR="007C0B80" w:rsidRDefault="007C0B8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6951880"/>
      <w:placeholder>
        <w:docPart w:val="2AC772B3BDA24CCE8579ACBC8FECD8B2"/>
      </w:placeholder>
      <w:showingPlcHdr/>
      <w:text/>
    </w:sdtPr>
    <w:sdtEndPr/>
    <w:sdtContent>
      <w:p w14:paraId="22CF35D3" w14:textId="31FD534E" w:rsidR="00B03CAF" w:rsidRPr="000E02D4" w:rsidRDefault="007C0B80" w:rsidP="000E02D4">
        <w:pPr>
          <w:pStyle w:val="Textoindependiente"/>
          <w:jc w:val="left"/>
          <w:rPr>
            <w:sz w:val="18"/>
            <w:lang w:val="en-GB"/>
          </w:rPr>
        </w:pPr>
        <w:r>
          <w:rPr>
            <w:lang w:val="en-GB"/>
          </w:rPr>
          <w:t>&lt;BlockContent Select=”./</w:t>
        </w:r>
        <w:r>
          <w:rPr>
            <w:rFonts w:ascii="Consolas" w:hAnsi="Consolas" w:cs="Consolas"/>
            <w:bCs/>
            <w:color w:val="000000"/>
            <w:szCs w:val="24"/>
            <w:lang w:val="en-GB"/>
          </w:rPr>
          <w:t>AnagramaHtml</w:t>
        </w:r>
        <w:r>
          <w:rPr>
            <w:lang w:val="en-GB"/>
          </w:rPr>
          <w:t>” Optional="true"/&gt;</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381DB" w14:textId="77777777" w:rsidR="007C0B80" w:rsidRDefault="007C0B8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41F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F5599D"/>
    <w:multiLevelType w:val="singleLevel"/>
    <w:tmpl w:val="8BA48232"/>
    <w:lvl w:ilvl="0">
      <w:start w:val="2"/>
      <w:numFmt w:val="bullet"/>
      <w:lvlText w:val="-"/>
      <w:lvlJc w:val="left"/>
      <w:pPr>
        <w:tabs>
          <w:tab w:val="num" w:pos="1068"/>
        </w:tabs>
        <w:ind w:left="1068" w:hanging="360"/>
      </w:pPr>
      <w:rPr>
        <w:rFonts w:hint="default"/>
      </w:rPr>
    </w:lvl>
  </w:abstractNum>
  <w:abstractNum w:abstractNumId="2">
    <w:nsid w:val="2AA95D62"/>
    <w:multiLevelType w:val="multilevel"/>
    <w:tmpl w:val="9C7AA470"/>
    <w:lvl w:ilvl="0">
      <w:start w:val="1"/>
      <w:numFmt w:val="decimal"/>
      <w:lvlText w:val="10.%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35C034CB"/>
    <w:multiLevelType w:val="multilevel"/>
    <w:tmpl w:val="35C034CB"/>
    <w:lvl w:ilvl="0">
      <w:start w:val="1"/>
      <w:numFmt w:val="lowerLetter"/>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nsid w:val="4C2275E5"/>
    <w:multiLevelType w:val="multilevel"/>
    <w:tmpl w:val="4C2275E5"/>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nsid w:val="644C106A"/>
    <w:multiLevelType w:val="hybridMultilevel"/>
    <w:tmpl w:val="B5C84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3746ABC"/>
    <w:multiLevelType w:val="multilevel"/>
    <w:tmpl w:val="699E508A"/>
    <w:lvl w:ilvl="0">
      <w:start w:val="1"/>
      <w:numFmt w:val="decimal"/>
      <w:pStyle w:val="Ttulo1"/>
      <w:lvlText w:val="10.%1"/>
      <w:lvlJc w:val="left"/>
      <w:pPr>
        <w:ind w:left="432" w:hanging="432"/>
      </w:pPr>
      <w:rPr>
        <w:rFonts w:hint="default"/>
        <w:color w:val="FFFFFF" w:themeColor="background1"/>
        <w:sz w:val="2"/>
        <w:szCs w:val="2"/>
      </w:rPr>
    </w:lvl>
    <w:lvl w:ilvl="1">
      <w:start w:val="1"/>
      <w:numFmt w:val="decimal"/>
      <w:pStyle w:val="Ttulo2"/>
      <w:lvlText w:val="%1.%2"/>
      <w:lvlJc w:val="left"/>
      <w:pPr>
        <w:ind w:left="576" w:hanging="576"/>
      </w:pPr>
      <w:rPr>
        <w:rFonts w:hint="default"/>
        <w:sz w:val="20"/>
        <w:szCs w:val="20"/>
      </w:rPr>
    </w:lvl>
    <w:lvl w:ilvl="2">
      <w:start w:val="1"/>
      <w:numFmt w:val="decimal"/>
      <w:pStyle w:val="Ttulo3"/>
      <w:lvlText w:val="10.%1.%2.%3"/>
      <w:lvlJc w:val="left"/>
      <w:pPr>
        <w:ind w:left="720" w:hanging="720"/>
      </w:pPr>
      <w:rPr>
        <w:rFonts w:hint="default"/>
        <w:b/>
        <w:bCs/>
        <w:color w:val="FFFFFF" w:themeColor="background1"/>
        <w:sz w:val="2"/>
        <w:szCs w:val="2"/>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nsid w:val="76783233"/>
    <w:multiLevelType w:val="multilevel"/>
    <w:tmpl w:val="76783233"/>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8">
    <w:nsid w:val="77166B15"/>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3"/>
  </w:num>
  <w:num w:numId="3">
    <w:abstractNumId w:val="4"/>
  </w:num>
  <w:num w:numId="4">
    <w:abstractNumId w:val="5"/>
  </w:num>
  <w:num w:numId="5">
    <w:abstractNumId w:val="0"/>
  </w:num>
  <w:num w:numId="6">
    <w:abstractNumId w:val="2"/>
  </w:num>
  <w:num w:numId="7">
    <w:abstractNumId w:val="6"/>
  </w:num>
  <w:num w:numId="8">
    <w:abstractNumId w:val="1"/>
  </w:num>
  <w:num w:numId="9">
    <w:abstractNumId w:val="6"/>
  </w:num>
  <w:num w:numId="10">
    <w:abstractNumId w:val="6"/>
    <w:lvlOverride w:ilvl="0">
      <w:lvl w:ilvl="0">
        <w:start w:val="1"/>
        <w:numFmt w:val="decimal"/>
        <w:pStyle w:val="Ttulo1"/>
        <w:lvlText w:val="%1"/>
        <w:lvlJc w:val="left"/>
        <w:pPr>
          <w:ind w:left="432" w:hanging="432"/>
        </w:pPr>
        <w:rPr>
          <w:rFonts w:hint="default"/>
        </w:rPr>
      </w:lvl>
    </w:lvlOverride>
    <w:lvlOverride w:ilvl="1">
      <w:lvl w:ilvl="1">
        <w:start w:val="1"/>
        <w:numFmt w:val="decimal"/>
        <w:pStyle w:val="Ttulo2"/>
        <w:lvlText w:val="%1.%2"/>
        <w:lvlJc w:val="left"/>
        <w:pPr>
          <w:ind w:left="576" w:hanging="576"/>
        </w:pPr>
        <w:rPr>
          <w:rFonts w:hint="default"/>
          <w:sz w:val="20"/>
          <w:szCs w:val="20"/>
        </w:rPr>
      </w:lvl>
    </w:lvlOverride>
    <w:lvlOverride w:ilvl="2">
      <w:lvl w:ilvl="2">
        <w:start w:val="1"/>
        <w:numFmt w:val="decimal"/>
        <w:pStyle w:val="Ttulo3"/>
        <w:lvlText w:val="10.%1.%2.%3."/>
        <w:lvlJc w:val="left"/>
        <w:pPr>
          <w:ind w:left="720" w:hanging="720"/>
        </w:pPr>
        <w:rPr>
          <w:rFonts w:hint="default"/>
          <w:b/>
          <w:bCs/>
          <w:sz w:val="20"/>
          <w:szCs w:val="20"/>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11">
    <w:abstractNumId w:val="6"/>
    <w:lvlOverride w:ilvl="0">
      <w:lvl w:ilvl="0">
        <w:start w:val="1"/>
        <w:numFmt w:val="decimal"/>
        <w:pStyle w:val="Ttulo1"/>
        <w:lvlText w:val="%1"/>
        <w:lvlJc w:val="left"/>
        <w:pPr>
          <w:ind w:left="432" w:hanging="432"/>
        </w:pPr>
        <w:rPr>
          <w:rFonts w:hint="default"/>
        </w:rPr>
      </w:lvl>
    </w:lvlOverride>
    <w:lvlOverride w:ilvl="1">
      <w:lvl w:ilvl="1">
        <w:start w:val="1"/>
        <w:numFmt w:val="decimal"/>
        <w:pStyle w:val="Ttulo2"/>
        <w:lvlText w:val="%1.%2"/>
        <w:lvlJc w:val="left"/>
        <w:pPr>
          <w:ind w:left="576" w:hanging="576"/>
        </w:pPr>
        <w:rPr>
          <w:rFonts w:hint="default"/>
          <w:sz w:val="20"/>
          <w:szCs w:val="20"/>
        </w:rPr>
      </w:lvl>
    </w:lvlOverride>
    <w:lvlOverride w:ilvl="2">
      <w:lvl w:ilvl="2">
        <w:start w:val="1"/>
        <w:numFmt w:val="decimal"/>
        <w:pStyle w:val="Ttulo3"/>
        <w:lvlText w:val="10.%1.%2.%3."/>
        <w:lvlJc w:val="left"/>
        <w:pPr>
          <w:ind w:left="720" w:hanging="720"/>
        </w:pPr>
        <w:rPr>
          <w:rFonts w:hint="default"/>
          <w:b/>
          <w:bCs/>
          <w:sz w:val="20"/>
          <w:szCs w:val="20"/>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12">
    <w:abstractNumId w:val="8"/>
  </w:num>
  <w:num w:numId="13">
    <w:abstractNumId w:val="6"/>
    <w:lvlOverride w:ilvl="0">
      <w:lvl w:ilvl="0">
        <w:start w:val="1"/>
        <w:numFmt w:val="decimal"/>
        <w:pStyle w:val="Ttulo1"/>
        <w:lvlText w:val="10.%1"/>
        <w:lvlJc w:val="left"/>
        <w:pPr>
          <w:ind w:left="432" w:hanging="432"/>
        </w:pPr>
        <w:rPr>
          <w:rFonts w:hint="default"/>
        </w:rPr>
      </w:lvl>
    </w:lvlOverride>
    <w:lvlOverride w:ilvl="1">
      <w:lvl w:ilvl="1">
        <w:start w:val="1"/>
        <w:numFmt w:val="decimal"/>
        <w:pStyle w:val="Ttulo2"/>
        <w:lvlText w:val="10.%1.%2"/>
        <w:lvlJc w:val="left"/>
        <w:pPr>
          <w:ind w:left="576" w:hanging="576"/>
        </w:pPr>
        <w:rPr>
          <w:rFonts w:hint="default"/>
          <w:color w:val="FFFFFF" w:themeColor="background1"/>
          <w:sz w:val="2"/>
          <w:szCs w:val="2"/>
        </w:rPr>
      </w:lvl>
    </w:lvlOverride>
    <w:lvlOverride w:ilvl="2">
      <w:lvl w:ilvl="2">
        <w:start w:val="1"/>
        <w:numFmt w:val="decimal"/>
        <w:pStyle w:val="Ttulo3"/>
        <w:lvlText w:val="10.%1.%2.%3"/>
        <w:lvlJc w:val="left"/>
        <w:pPr>
          <w:ind w:left="720" w:hanging="720"/>
        </w:pPr>
        <w:rPr>
          <w:rFonts w:hint="default"/>
          <w:b/>
          <w:bCs/>
          <w:sz w:val="20"/>
          <w:szCs w:val="20"/>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formsDesig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222387"/>
    <w:rsid w:val="00001C01"/>
    <w:rsid w:val="00006FB3"/>
    <w:rsid w:val="000144DA"/>
    <w:rsid w:val="000157AB"/>
    <w:rsid w:val="00040279"/>
    <w:rsid w:val="00042A08"/>
    <w:rsid w:val="000515FE"/>
    <w:rsid w:val="00057121"/>
    <w:rsid w:val="00084DF7"/>
    <w:rsid w:val="00087264"/>
    <w:rsid w:val="00093790"/>
    <w:rsid w:val="000A3B9B"/>
    <w:rsid w:val="000A7A32"/>
    <w:rsid w:val="000B308E"/>
    <w:rsid w:val="000B46BF"/>
    <w:rsid w:val="000B4FAC"/>
    <w:rsid w:val="000C2A25"/>
    <w:rsid w:val="000E02D4"/>
    <w:rsid w:val="000F7B78"/>
    <w:rsid w:val="00101A7D"/>
    <w:rsid w:val="001043DE"/>
    <w:rsid w:val="00130D21"/>
    <w:rsid w:val="00135BA9"/>
    <w:rsid w:val="001443DE"/>
    <w:rsid w:val="001472B5"/>
    <w:rsid w:val="001647B5"/>
    <w:rsid w:val="001662A7"/>
    <w:rsid w:val="001765EC"/>
    <w:rsid w:val="00183070"/>
    <w:rsid w:val="00194879"/>
    <w:rsid w:val="001A1BC4"/>
    <w:rsid w:val="001B1DB7"/>
    <w:rsid w:val="001D0E10"/>
    <w:rsid w:val="00204CA6"/>
    <w:rsid w:val="002265DA"/>
    <w:rsid w:val="00235AEE"/>
    <w:rsid w:val="00256736"/>
    <w:rsid w:val="00273006"/>
    <w:rsid w:val="002A5935"/>
    <w:rsid w:val="002A7A34"/>
    <w:rsid w:val="002C4A81"/>
    <w:rsid w:val="002E2A0C"/>
    <w:rsid w:val="002E2BDC"/>
    <w:rsid w:val="00313D90"/>
    <w:rsid w:val="0032221C"/>
    <w:rsid w:val="00330DB1"/>
    <w:rsid w:val="00344400"/>
    <w:rsid w:val="00353BAC"/>
    <w:rsid w:val="00365193"/>
    <w:rsid w:val="0036532F"/>
    <w:rsid w:val="00375313"/>
    <w:rsid w:val="00395C70"/>
    <w:rsid w:val="0039641E"/>
    <w:rsid w:val="003A50B0"/>
    <w:rsid w:val="003B2D16"/>
    <w:rsid w:val="003C7F37"/>
    <w:rsid w:val="00436395"/>
    <w:rsid w:val="004501EF"/>
    <w:rsid w:val="00451439"/>
    <w:rsid w:val="00467B6E"/>
    <w:rsid w:val="0047673F"/>
    <w:rsid w:val="00486B4F"/>
    <w:rsid w:val="004A1357"/>
    <w:rsid w:val="004A26EA"/>
    <w:rsid w:val="004A7726"/>
    <w:rsid w:val="004D1EE4"/>
    <w:rsid w:val="004F50A7"/>
    <w:rsid w:val="00512B0B"/>
    <w:rsid w:val="005225FC"/>
    <w:rsid w:val="00544A4B"/>
    <w:rsid w:val="00551323"/>
    <w:rsid w:val="00556691"/>
    <w:rsid w:val="0058240B"/>
    <w:rsid w:val="005E0129"/>
    <w:rsid w:val="00600F28"/>
    <w:rsid w:val="006044B1"/>
    <w:rsid w:val="006279AB"/>
    <w:rsid w:val="00641329"/>
    <w:rsid w:val="00645AF9"/>
    <w:rsid w:val="00651D66"/>
    <w:rsid w:val="0066116B"/>
    <w:rsid w:val="00684F65"/>
    <w:rsid w:val="00687974"/>
    <w:rsid w:val="006A6193"/>
    <w:rsid w:val="006B0B55"/>
    <w:rsid w:val="006C0501"/>
    <w:rsid w:val="006F0568"/>
    <w:rsid w:val="006F1121"/>
    <w:rsid w:val="006F294C"/>
    <w:rsid w:val="006F2FFC"/>
    <w:rsid w:val="007027C2"/>
    <w:rsid w:val="00713267"/>
    <w:rsid w:val="007307F7"/>
    <w:rsid w:val="00750F06"/>
    <w:rsid w:val="00752318"/>
    <w:rsid w:val="007611A4"/>
    <w:rsid w:val="00761DF4"/>
    <w:rsid w:val="0076254F"/>
    <w:rsid w:val="00763FD7"/>
    <w:rsid w:val="007933C6"/>
    <w:rsid w:val="00794296"/>
    <w:rsid w:val="007A46E5"/>
    <w:rsid w:val="007C0B80"/>
    <w:rsid w:val="007C4F2A"/>
    <w:rsid w:val="007D05FA"/>
    <w:rsid w:val="007D6888"/>
    <w:rsid w:val="007D7761"/>
    <w:rsid w:val="007E0308"/>
    <w:rsid w:val="007E6803"/>
    <w:rsid w:val="0081662F"/>
    <w:rsid w:val="00821741"/>
    <w:rsid w:val="008355DF"/>
    <w:rsid w:val="00863C7A"/>
    <w:rsid w:val="00865C2C"/>
    <w:rsid w:val="0087485A"/>
    <w:rsid w:val="0087643F"/>
    <w:rsid w:val="00883E8D"/>
    <w:rsid w:val="00884B76"/>
    <w:rsid w:val="008C459E"/>
    <w:rsid w:val="008C5A3B"/>
    <w:rsid w:val="008C6FF8"/>
    <w:rsid w:val="008D02B3"/>
    <w:rsid w:val="008D3525"/>
    <w:rsid w:val="008E25FA"/>
    <w:rsid w:val="008E34D6"/>
    <w:rsid w:val="008E7BB9"/>
    <w:rsid w:val="008F24EF"/>
    <w:rsid w:val="00900432"/>
    <w:rsid w:val="00910BFC"/>
    <w:rsid w:val="00911D95"/>
    <w:rsid w:val="00937798"/>
    <w:rsid w:val="00953C5E"/>
    <w:rsid w:val="00954C63"/>
    <w:rsid w:val="00961A4D"/>
    <w:rsid w:val="00971822"/>
    <w:rsid w:val="0097448F"/>
    <w:rsid w:val="00985F07"/>
    <w:rsid w:val="009906E7"/>
    <w:rsid w:val="009B657F"/>
    <w:rsid w:val="009D1F5A"/>
    <w:rsid w:val="009D415F"/>
    <w:rsid w:val="009D4162"/>
    <w:rsid w:val="009F4FEC"/>
    <w:rsid w:val="009F6086"/>
    <w:rsid w:val="009F6DB7"/>
    <w:rsid w:val="00A118FB"/>
    <w:rsid w:val="00A17836"/>
    <w:rsid w:val="00A453C2"/>
    <w:rsid w:val="00A63B75"/>
    <w:rsid w:val="00A95B92"/>
    <w:rsid w:val="00AB34BF"/>
    <w:rsid w:val="00AD3AC0"/>
    <w:rsid w:val="00AE053D"/>
    <w:rsid w:val="00AE0DE5"/>
    <w:rsid w:val="00AE3ACB"/>
    <w:rsid w:val="00B01A83"/>
    <w:rsid w:val="00B03CAF"/>
    <w:rsid w:val="00B2398E"/>
    <w:rsid w:val="00B278A4"/>
    <w:rsid w:val="00B34068"/>
    <w:rsid w:val="00B37BAA"/>
    <w:rsid w:val="00B449E5"/>
    <w:rsid w:val="00B455AA"/>
    <w:rsid w:val="00B515C1"/>
    <w:rsid w:val="00B72DBF"/>
    <w:rsid w:val="00B935E8"/>
    <w:rsid w:val="00BA418E"/>
    <w:rsid w:val="00BA4F0F"/>
    <w:rsid w:val="00BF3D17"/>
    <w:rsid w:val="00C02055"/>
    <w:rsid w:val="00C15993"/>
    <w:rsid w:val="00C250EC"/>
    <w:rsid w:val="00C32F9C"/>
    <w:rsid w:val="00C51936"/>
    <w:rsid w:val="00C544CE"/>
    <w:rsid w:val="00C544FC"/>
    <w:rsid w:val="00C55F1C"/>
    <w:rsid w:val="00C90671"/>
    <w:rsid w:val="00C91EA8"/>
    <w:rsid w:val="00CA446C"/>
    <w:rsid w:val="00CB1223"/>
    <w:rsid w:val="00CB59AD"/>
    <w:rsid w:val="00CD6D08"/>
    <w:rsid w:val="00CE118C"/>
    <w:rsid w:val="00CF1A74"/>
    <w:rsid w:val="00D175A4"/>
    <w:rsid w:val="00D22733"/>
    <w:rsid w:val="00D25EE7"/>
    <w:rsid w:val="00D37261"/>
    <w:rsid w:val="00D420D0"/>
    <w:rsid w:val="00D4540D"/>
    <w:rsid w:val="00D459CC"/>
    <w:rsid w:val="00D4641E"/>
    <w:rsid w:val="00D61DDE"/>
    <w:rsid w:val="00D7269B"/>
    <w:rsid w:val="00D958F0"/>
    <w:rsid w:val="00DB4177"/>
    <w:rsid w:val="00DB59E0"/>
    <w:rsid w:val="00DB61BA"/>
    <w:rsid w:val="00DC3020"/>
    <w:rsid w:val="00DC47C1"/>
    <w:rsid w:val="00DD6AA6"/>
    <w:rsid w:val="00DE4ABD"/>
    <w:rsid w:val="00DF71E6"/>
    <w:rsid w:val="00E26101"/>
    <w:rsid w:val="00E31C04"/>
    <w:rsid w:val="00E31ED9"/>
    <w:rsid w:val="00E32D9F"/>
    <w:rsid w:val="00E437F4"/>
    <w:rsid w:val="00E43B80"/>
    <w:rsid w:val="00E555F0"/>
    <w:rsid w:val="00E704B6"/>
    <w:rsid w:val="00E70A3B"/>
    <w:rsid w:val="00E724B7"/>
    <w:rsid w:val="00E8190F"/>
    <w:rsid w:val="00EA0689"/>
    <w:rsid w:val="00EA6C19"/>
    <w:rsid w:val="00EB48FA"/>
    <w:rsid w:val="00EC11DD"/>
    <w:rsid w:val="00EC518B"/>
    <w:rsid w:val="00EE1766"/>
    <w:rsid w:val="00EE3662"/>
    <w:rsid w:val="00EF2C52"/>
    <w:rsid w:val="00EF5B33"/>
    <w:rsid w:val="00F023F0"/>
    <w:rsid w:val="00F03826"/>
    <w:rsid w:val="00F21273"/>
    <w:rsid w:val="00F33F82"/>
    <w:rsid w:val="00F3598E"/>
    <w:rsid w:val="00F44451"/>
    <w:rsid w:val="00F46D56"/>
    <w:rsid w:val="00F524A1"/>
    <w:rsid w:val="00F66773"/>
    <w:rsid w:val="00F73FD4"/>
    <w:rsid w:val="00F76251"/>
    <w:rsid w:val="00F765A9"/>
    <w:rsid w:val="00F902B5"/>
    <w:rsid w:val="00F95313"/>
    <w:rsid w:val="00FB49D1"/>
    <w:rsid w:val="00FD033E"/>
    <w:rsid w:val="00FE2021"/>
    <w:rsid w:val="00FF2309"/>
    <w:rsid w:val="23222387"/>
    <w:rsid w:val="5B1B4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EA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24"/>
        <w:lang w:val="es-ES" w:eastAsia="es-ES" w:bidi="ar-SA"/>
      </w:rPr>
    </w:rPrDefault>
    <w:pPrDefault/>
  </w:docDefaults>
  <w:latentStyles w:defLockedState="0" w:defUIPriority="0" w:defSemiHidden="0" w:defUnhideWhenUsed="0" w:defQFormat="0" w:count="267">
    <w:lsdException w:name="heading 2"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toc 4" w:semiHidden="1" w:uiPriority="39"/>
    <w:lsdException w:name="caption" w:semiHidden="1" w:unhideWhenUsed="1" w:qFormat="1"/>
    <w:lsdException w:name="page number"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qFormat="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style>
  <w:style w:type="paragraph" w:styleId="Ttulo1">
    <w:name w:val="heading 1"/>
    <w:basedOn w:val="Normal"/>
    <w:next w:val="Normal"/>
    <w:link w:val="Ttulo1Car"/>
    <w:pPr>
      <w:keepNext/>
      <w:numPr>
        <w:numId w:val="9"/>
      </w:numPr>
      <w:jc w:val="both"/>
      <w:outlineLvl w:val="0"/>
    </w:pPr>
    <w:rPr>
      <w:b/>
      <w:u w:val="single"/>
    </w:rPr>
  </w:style>
  <w:style w:type="paragraph" w:styleId="Ttulo2">
    <w:name w:val="heading 2"/>
    <w:basedOn w:val="Normal"/>
    <w:next w:val="Normal"/>
    <w:link w:val="Ttulo2Car"/>
    <w:qFormat/>
    <w:pPr>
      <w:keepNext/>
      <w:numPr>
        <w:ilvl w:val="1"/>
        <w:numId w:val="9"/>
      </w:numPr>
      <w:outlineLvl w:val="1"/>
    </w:pPr>
    <w:rPr>
      <w:b/>
    </w:rPr>
  </w:style>
  <w:style w:type="paragraph" w:styleId="Ttulo3">
    <w:name w:val="heading 3"/>
    <w:basedOn w:val="Normal"/>
    <w:next w:val="Normal"/>
    <w:pPr>
      <w:keepNext/>
      <w:numPr>
        <w:ilvl w:val="2"/>
        <w:numId w:val="9"/>
      </w:numPr>
      <w:jc w:val="both"/>
      <w:outlineLvl w:val="2"/>
    </w:pPr>
    <w:rPr>
      <w:u w:val="single"/>
    </w:rPr>
  </w:style>
  <w:style w:type="paragraph" w:styleId="Ttulo4">
    <w:name w:val="heading 4"/>
    <w:basedOn w:val="Normal"/>
    <w:next w:val="Normal"/>
    <w:pPr>
      <w:keepNext/>
      <w:numPr>
        <w:ilvl w:val="3"/>
        <w:numId w:val="9"/>
      </w:numPr>
      <w:jc w:val="both"/>
      <w:outlineLvl w:val="3"/>
    </w:pPr>
  </w:style>
  <w:style w:type="paragraph" w:styleId="Ttulo5">
    <w:name w:val="heading 5"/>
    <w:basedOn w:val="Normal"/>
    <w:next w:val="Normal"/>
    <w:link w:val="Ttulo5Car"/>
    <w:semiHidden/>
    <w:unhideWhenUsed/>
    <w:qFormat/>
    <w:rsid w:val="00256736"/>
    <w:pPr>
      <w:keepNext/>
      <w:keepLines/>
      <w:numPr>
        <w:ilvl w:val="4"/>
        <w:numId w:val="9"/>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semiHidden/>
    <w:unhideWhenUsed/>
    <w:qFormat/>
    <w:rsid w:val="00256736"/>
    <w:pPr>
      <w:keepNext/>
      <w:keepLines/>
      <w:numPr>
        <w:ilvl w:val="5"/>
        <w:numId w:val="9"/>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semiHidden/>
    <w:unhideWhenUsed/>
    <w:qFormat/>
    <w:rsid w:val="00256736"/>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semiHidden/>
    <w:unhideWhenUsed/>
    <w:qFormat/>
    <w:rsid w:val="00256736"/>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semiHidden/>
    <w:unhideWhenUsed/>
    <w:qFormat/>
    <w:rsid w:val="00256736"/>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pPr>
      <w:ind w:left="400"/>
    </w:pPr>
  </w:style>
  <w:style w:type="paragraph" w:styleId="TDC1">
    <w:name w:val="toc 1"/>
    <w:basedOn w:val="Normal"/>
    <w:next w:val="Normal"/>
    <w:uiPriority w:val="39"/>
    <w:pPr>
      <w:spacing w:before="360"/>
    </w:pPr>
    <w:rPr>
      <w:b/>
      <w:caps/>
    </w:rPr>
  </w:style>
  <w:style w:type="paragraph" w:styleId="TDC2">
    <w:name w:val="toc 2"/>
    <w:basedOn w:val="Normal"/>
    <w:next w:val="Normal"/>
    <w:uiPriority w:val="39"/>
    <w:pPr>
      <w:tabs>
        <w:tab w:val="right" w:leader="dot" w:pos="9627"/>
      </w:tabs>
      <w:spacing w:before="240"/>
    </w:pPr>
    <w:rPr>
      <w:b/>
      <w:caps/>
    </w:rPr>
  </w:style>
  <w:style w:type="paragraph" w:styleId="TDC4">
    <w:name w:val="toc 4"/>
    <w:basedOn w:val="Normal"/>
    <w:next w:val="Normal"/>
    <w:uiPriority w:val="39"/>
    <w:pPr>
      <w:ind w:left="708"/>
    </w:pPr>
  </w:style>
  <w:style w:type="paragraph" w:styleId="Textoindependiente2">
    <w:name w:val="Body Text 2"/>
    <w:basedOn w:val="Normal"/>
    <w:link w:val="Textoindependiente2Car"/>
    <w:pPr>
      <w:jc w:val="both"/>
    </w:pPr>
    <w:rPr>
      <w:b/>
      <w:u w:val="single"/>
    </w:rPr>
  </w:style>
  <w:style w:type="paragraph" w:styleId="Encabezado">
    <w:name w:val="header"/>
    <w:basedOn w:val="Normal"/>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style>
  <w:style w:type="paragraph" w:styleId="Textoindependiente3">
    <w:name w:val="Body Text 3"/>
    <w:basedOn w:val="Normal"/>
    <w:pPr>
      <w:jc w:val="both"/>
    </w:pPr>
    <w:rPr>
      <w:color w:val="0000FF"/>
    </w:rPr>
  </w:style>
  <w:style w:type="paragraph" w:styleId="Ttulo">
    <w:name w:val="Title"/>
    <w:basedOn w:val="Normal"/>
    <w:pPr>
      <w:jc w:val="center"/>
    </w:pPr>
    <w:rPr>
      <w:b/>
      <w:sz w:val="32"/>
      <w:u w:val="single"/>
    </w:rPr>
  </w:style>
  <w:style w:type="character" w:styleId="Hipervnculo">
    <w:name w:val="Hyperlink"/>
    <w:basedOn w:val="Fuentedeprrafopredeter"/>
    <w:uiPriority w:val="99"/>
    <w:rPr>
      <w:color w:val="0000FF"/>
      <w:u w:val="single"/>
    </w:rPr>
  </w:style>
  <w:style w:type="character" w:styleId="Nmerodepgina">
    <w:name w:val="page number"/>
    <w:basedOn w:val="Fuentedeprrafopredeter"/>
    <w:qFormat/>
  </w:style>
  <w:style w:type="paragraph" w:customStyle="1" w:styleId="EstiloCapitulo">
    <w:name w:val="EstiloCapitulo"/>
    <w:basedOn w:val="Normal"/>
    <w:pPr>
      <w:spacing w:before="100" w:after="100"/>
    </w:pPr>
    <w:rPr>
      <w:rFonts w:ascii="Arial" w:hAnsi="Arial"/>
    </w:rPr>
  </w:style>
  <w:style w:type="paragraph" w:customStyle="1" w:styleId="EstiloGillSansMT16ptNegritaCentradoIzquierda4cmDer">
    <w:name w:val="Estilo Gill Sans MT 16 pt Negrita Centrado Izquierda:  4 cm Der..."/>
    <w:basedOn w:val="Normal"/>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b/>
      <w:bCs/>
      <w:sz w:val="32"/>
    </w:rPr>
  </w:style>
  <w:style w:type="character" w:customStyle="1" w:styleId="Ttulo1Car">
    <w:name w:val="Título 1 Car"/>
    <w:basedOn w:val="Fuentedeprrafopredeter"/>
    <w:link w:val="Ttulo1"/>
    <w:rPr>
      <w:rFonts w:ascii="Gill Sans MT" w:hAnsi="Gill Sans MT"/>
      <w:b/>
      <w:sz w:val="24"/>
      <w:u w:val="single"/>
      <w:lang w:eastAsia="es-ES" w:bidi="ar-SA"/>
    </w:rPr>
  </w:style>
  <w:style w:type="character" w:customStyle="1" w:styleId="Ttulo2Car">
    <w:name w:val="Título 2 Car"/>
    <w:basedOn w:val="Fuentedeprrafopredeter"/>
    <w:link w:val="Ttulo2"/>
    <w:qFormat/>
    <w:rPr>
      <w:rFonts w:ascii="Gill Sans MT" w:hAnsi="Gill Sans MT"/>
      <w:b/>
      <w:sz w:val="24"/>
      <w:lang w:eastAsia="es-ES" w:bidi="ar-SA"/>
    </w:rPr>
  </w:style>
  <w:style w:type="character" w:styleId="Textodelmarcadordeposicin">
    <w:name w:val="Placeholder Text"/>
    <w:basedOn w:val="Fuentedeprrafopredeter"/>
    <w:uiPriority w:val="99"/>
    <w:semiHidden/>
    <w:qFormat/>
    <w:rPr>
      <w:color w:val="808080"/>
    </w:rPr>
  </w:style>
  <w:style w:type="paragraph" w:customStyle="1" w:styleId="paragraph">
    <w:name w:val="paragraph"/>
    <w:basedOn w:val="Normal"/>
    <w:qFormat/>
    <w:pPr>
      <w:spacing w:before="100" w:beforeAutospacing="1" w:after="100" w:afterAutospacing="1"/>
    </w:pPr>
    <w:rPr>
      <w:rFonts w:ascii="Times New Roman" w:hAnsi="Times New Roman"/>
      <w:szCs w:val="24"/>
    </w:rPr>
  </w:style>
  <w:style w:type="character" w:customStyle="1" w:styleId="eop">
    <w:name w:val="eop"/>
    <w:basedOn w:val="Fuentedeprrafopredeter"/>
    <w:qFormat/>
  </w:style>
  <w:style w:type="character" w:customStyle="1" w:styleId="normaltextrun">
    <w:name w:val="normaltextrun"/>
    <w:basedOn w:val="Fuentedeprrafopredeter"/>
  </w:style>
  <w:style w:type="table" w:customStyle="1" w:styleId="GridTable1Light">
    <w:name w:val="Grid Table 1 Light"/>
    <w:basedOn w:val="Tablanormal"/>
    <w:uiPriority w:val="46"/>
    <w:rsid w:val="006F2FF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rsid w:val="004A13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A1357"/>
    <w:pPr>
      <w:ind w:left="720"/>
      <w:contextualSpacing/>
    </w:pPr>
    <w:rPr>
      <w:rFonts w:eastAsia="Times New Roman" w:cs="Times New Roman"/>
      <w:lang w:val="es-ES_tradnl"/>
    </w:rPr>
  </w:style>
  <w:style w:type="character" w:customStyle="1" w:styleId="TextoindependienteCar">
    <w:name w:val="Texto independiente Car"/>
    <w:basedOn w:val="Fuentedeprrafopredeter"/>
    <w:link w:val="Textoindependiente"/>
    <w:rsid w:val="00057121"/>
    <w:rPr>
      <w:rFonts w:ascii="Gill Sans MT" w:hAnsi="Gill Sans MT"/>
      <w:sz w:val="24"/>
    </w:rPr>
  </w:style>
  <w:style w:type="character" w:customStyle="1" w:styleId="Textoindependiente2Car">
    <w:name w:val="Texto independiente 2 Car"/>
    <w:basedOn w:val="Fuentedeprrafopredeter"/>
    <w:link w:val="Textoindependiente2"/>
    <w:rsid w:val="00057121"/>
    <w:rPr>
      <w:rFonts w:ascii="Gill Sans MT" w:hAnsi="Gill Sans MT"/>
      <w:b/>
      <w:sz w:val="24"/>
      <w:u w:val="single"/>
    </w:rPr>
  </w:style>
  <w:style w:type="paragraph" w:customStyle="1" w:styleId="EstiloNegritaCentrado">
    <w:name w:val="Estilo Negrita Centrado"/>
    <w:basedOn w:val="Normal"/>
    <w:rsid w:val="00B01A83"/>
    <w:pPr>
      <w:jc w:val="center"/>
    </w:pPr>
    <w:rPr>
      <w:rFonts w:eastAsia="Times New Roman" w:cs="Times New Roman"/>
      <w:b/>
      <w:bCs/>
    </w:rPr>
  </w:style>
  <w:style w:type="paragraph" w:customStyle="1" w:styleId="EstiloPlanos">
    <w:name w:val="EstiloPlanos"/>
    <w:basedOn w:val="Normal"/>
    <w:rsid w:val="00B01A83"/>
    <w:pPr>
      <w:spacing w:before="120" w:after="120"/>
    </w:pPr>
    <w:rPr>
      <w:rFonts w:eastAsia="Times New Roman" w:cs="Times New Roman"/>
      <w:b/>
      <w:u w:val="single"/>
      <w:lang w:val="es-ES_tradnl"/>
    </w:rPr>
  </w:style>
  <w:style w:type="table" w:customStyle="1" w:styleId="Tablaconcuadrcula1clara1">
    <w:name w:val="Tabla con cuadrícula 1 clara1"/>
    <w:basedOn w:val="Tablanormal"/>
    <w:next w:val="GridTable1Light"/>
    <w:uiPriority w:val="46"/>
    <w:rsid w:val="00713267"/>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Ttulo5Car">
    <w:name w:val="Título 5 Car"/>
    <w:basedOn w:val="Fuentedeprrafopredeter"/>
    <w:link w:val="Ttulo5"/>
    <w:semiHidden/>
    <w:rsid w:val="00256736"/>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semiHidden/>
    <w:rsid w:val="00256736"/>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semiHidden/>
    <w:rsid w:val="00256736"/>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semiHidden/>
    <w:rsid w:val="0025673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semiHidden/>
    <w:rsid w:val="00256736"/>
    <w:rPr>
      <w:rFonts w:asciiTheme="majorHAnsi" w:eastAsiaTheme="majorEastAsia" w:hAnsiTheme="majorHAnsi" w:cstheme="majorBidi"/>
      <w:i/>
      <w:iCs/>
      <w:color w:val="272727" w:themeColor="text1" w:themeTint="D8"/>
      <w:sz w:val="21"/>
      <w:szCs w:val="21"/>
    </w:rPr>
  </w:style>
  <w:style w:type="character" w:customStyle="1" w:styleId="PiedepginaCar">
    <w:name w:val="Pie de página Car"/>
    <w:basedOn w:val="Fuentedeprrafopredeter"/>
    <w:link w:val="Piedepgina"/>
    <w:rsid w:val="00794296"/>
  </w:style>
  <w:style w:type="paragraph" w:customStyle="1" w:styleId="Tablatitle">
    <w:name w:val="Tabla title"/>
    <w:link w:val="TablatitleCar"/>
    <w:qFormat/>
    <w:rsid w:val="008C5A3B"/>
    <w:pPr>
      <w:tabs>
        <w:tab w:val="left" w:pos="567"/>
        <w:tab w:val="left" w:pos="709"/>
        <w:tab w:val="left" w:pos="851"/>
      </w:tabs>
    </w:pPr>
    <w:rPr>
      <w:rFonts w:cs="Calibri"/>
      <w:b/>
      <w:bCs/>
      <w:sz w:val="18"/>
      <w:szCs w:val="18"/>
    </w:rPr>
  </w:style>
  <w:style w:type="character" w:customStyle="1" w:styleId="TablatitleCar">
    <w:name w:val="Tabla title Car"/>
    <w:basedOn w:val="Fuentedeprrafopredeter"/>
    <w:link w:val="Tablatitle"/>
    <w:rsid w:val="008C5A3B"/>
    <w:rPr>
      <w:rFonts w:cs="Calibri"/>
      <w:b/>
      <w:bCs/>
      <w:sz w:val="18"/>
      <w:szCs w:val="18"/>
    </w:rPr>
  </w:style>
  <w:style w:type="paragraph" w:styleId="Textodeglobo">
    <w:name w:val="Balloon Text"/>
    <w:basedOn w:val="Normal"/>
    <w:link w:val="TextodegloboCar"/>
    <w:semiHidden/>
    <w:unhideWhenUsed/>
    <w:rsid w:val="00EF5B33"/>
    <w:rPr>
      <w:rFonts w:ascii="Tahoma" w:hAnsi="Tahoma" w:cs="Tahoma"/>
      <w:sz w:val="16"/>
      <w:szCs w:val="16"/>
    </w:rPr>
  </w:style>
  <w:style w:type="character" w:customStyle="1" w:styleId="TextodegloboCar">
    <w:name w:val="Texto de globo Car"/>
    <w:basedOn w:val="Fuentedeprrafopredeter"/>
    <w:link w:val="Textodeglobo"/>
    <w:semiHidden/>
    <w:rsid w:val="00EF5B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24"/>
        <w:lang w:val="es-ES" w:eastAsia="es-ES" w:bidi="ar-SA"/>
      </w:rPr>
    </w:rPrDefault>
    <w:pPrDefault/>
  </w:docDefaults>
  <w:latentStyles w:defLockedState="0" w:defUIPriority="0" w:defSemiHidden="0" w:defUnhideWhenUsed="0" w:defQFormat="0" w:count="267">
    <w:lsdException w:name="heading 2"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toc 4" w:semiHidden="1" w:uiPriority="39"/>
    <w:lsdException w:name="caption" w:semiHidden="1" w:unhideWhenUsed="1" w:qFormat="1"/>
    <w:lsdException w:name="page number"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qFormat="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style>
  <w:style w:type="paragraph" w:styleId="Ttulo1">
    <w:name w:val="heading 1"/>
    <w:basedOn w:val="Normal"/>
    <w:next w:val="Normal"/>
    <w:link w:val="Ttulo1Car"/>
    <w:pPr>
      <w:keepNext/>
      <w:numPr>
        <w:numId w:val="9"/>
      </w:numPr>
      <w:jc w:val="both"/>
      <w:outlineLvl w:val="0"/>
    </w:pPr>
    <w:rPr>
      <w:b/>
      <w:u w:val="single"/>
    </w:rPr>
  </w:style>
  <w:style w:type="paragraph" w:styleId="Ttulo2">
    <w:name w:val="heading 2"/>
    <w:basedOn w:val="Normal"/>
    <w:next w:val="Normal"/>
    <w:link w:val="Ttulo2Car"/>
    <w:qFormat/>
    <w:pPr>
      <w:keepNext/>
      <w:numPr>
        <w:ilvl w:val="1"/>
        <w:numId w:val="9"/>
      </w:numPr>
      <w:outlineLvl w:val="1"/>
    </w:pPr>
    <w:rPr>
      <w:b/>
    </w:rPr>
  </w:style>
  <w:style w:type="paragraph" w:styleId="Ttulo3">
    <w:name w:val="heading 3"/>
    <w:basedOn w:val="Normal"/>
    <w:next w:val="Normal"/>
    <w:pPr>
      <w:keepNext/>
      <w:numPr>
        <w:ilvl w:val="2"/>
        <w:numId w:val="9"/>
      </w:numPr>
      <w:jc w:val="both"/>
      <w:outlineLvl w:val="2"/>
    </w:pPr>
    <w:rPr>
      <w:u w:val="single"/>
    </w:rPr>
  </w:style>
  <w:style w:type="paragraph" w:styleId="Ttulo4">
    <w:name w:val="heading 4"/>
    <w:basedOn w:val="Normal"/>
    <w:next w:val="Normal"/>
    <w:pPr>
      <w:keepNext/>
      <w:numPr>
        <w:ilvl w:val="3"/>
        <w:numId w:val="9"/>
      </w:numPr>
      <w:jc w:val="both"/>
      <w:outlineLvl w:val="3"/>
    </w:pPr>
  </w:style>
  <w:style w:type="paragraph" w:styleId="Ttulo5">
    <w:name w:val="heading 5"/>
    <w:basedOn w:val="Normal"/>
    <w:next w:val="Normal"/>
    <w:link w:val="Ttulo5Car"/>
    <w:semiHidden/>
    <w:unhideWhenUsed/>
    <w:qFormat/>
    <w:rsid w:val="00256736"/>
    <w:pPr>
      <w:keepNext/>
      <w:keepLines/>
      <w:numPr>
        <w:ilvl w:val="4"/>
        <w:numId w:val="9"/>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semiHidden/>
    <w:unhideWhenUsed/>
    <w:qFormat/>
    <w:rsid w:val="00256736"/>
    <w:pPr>
      <w:keepNext/>
      <w:keepLines/>
      <w:numPr>
        <w:ilvl w:val="5"/>
        <w:numId w:val="9"/>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semiHidden/>
    <w:unhideWhenUsed/>
    <w:qFormat/>
    <w:rsid w:val="00256736"/>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semiHidden/>
    <w:unhideWhenUsed/>
    <w:qFormat/>
    <w:rsid w:val="00256736"/>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semiHidden/>
    <w:unhideWhenUsed/>
    <w:qFormat/>
    <w:rsid w:val="00256736"/>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pPr>
      <w:ind w:left="400"/>
    </w:pPr>
  </w:style>
  <w:style w:type="paragraph" w:styleId="TDC1">
    <w:name w:val="toc 1"/>
    <w:basedOn w:val="Normal"/>
    <w:next w:val="Normal"/>
    <w:uiPriority w:val="39"/>
    <w:pPr>
      <w:spacing w:before="360"/>
    </w:pPr>
    <w:rPr>
      <w:b/>
      <w:caps/>
    </w:rPr>
  </w:style>
  <w:style w:type="paragraph" w:styleId="TDC2">
    <w:name w:val="toc 2"/>
    <w:basedOn w:val="Normal"/>
    <w:next w:val="Normal"/>
    <w:uiPriority w:val="39"/>
    <w:pPr>
      <w:tabs>
        <w:tab w:val="right" w:leader="dot" w:pos="9627"/>
      </w:tabs>
      <w:spacing w:before="240"/>
    </w:pPr>
    <w:rPr>
      <w:b/>
      <w:caps/>
    </w:rPr>
  </w:style>
  <w:style w:type="paragraph" w:styleId="TDC4">
    <w:name w:val="toc 4"/>
    <w:basedOn w:val="Normal"/>
    <w:next w:val="Normal"/>
    <w:uiPriority w:val="39"/>
    <w:pPr>
      <w:ind w:left="708"/>
    </w:pPr>
  </w:style>
  <w:style w:type="paragraph" w:styleId="Textoindependiente2">
    <w:name w:val="Body Text 2"/>
    <w:basedOn w:val="Normal"/>
    <w:link w:val="Textoindependiente2Car"/>
    <w:pPr>
      <w:jc w:val="both"/>
    </w:pPr>
    <w:rPr>
      <w:b/>
      <w:u w:val="single"/>
    </w:rPr>
  </w:style>
  <w:style w:type="paragraph" w:styleId="Encabezado">
    <w:name w:val="header"/>
    <w:basedOn w:val="Normal"/>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style>
  <w:style w:type="paragraph" w:styleId="Textoindependiente3">
    <w:name w:val="Body Text 3"/>
    <w:basedOn w:val="Normal"/>
    <w:pPr>
      <w:jc w:val="both"/>
    </w:pPr>
    <w:rPr>
      <w:color w:val="0000FF"/>
    </w:rPr>
  </w:style>
  <w:style w:type="paragraph" w:styleId="Ttulo">
    <w:name w:val="Title"/>
    <w:basedOn w:val="Normal"/>
    <w:pPr>
      <w:jc w:val="center"/>
    </w:pPr>
    <w:rPr>
      <w:b/>
      <w:sz w:val="32"/>
      <w:u w:val="single"/>
    </w:rPr>
  </w:style>
  <w:style w:type="character" w:styleId="Hipervnculo">
    <w:name w:val="Hyperlink"/>
    <w:basedOn w:val="Fuentedeprrafopredeter"/>
    <w:uiPriority w:val="99"/>
    <w:rPr>
      <w:color w:val="0000FF"/>
      <w:u w:val="single"/>
    </w:rPr>
  </w:style>
  <w:style w:type="character" w:styleId="Nmerodepgina">
    <w:name w:val="page number"/>
    <w:basedOn w:val="Fuentedeprrafopredeter"/>
    <w:qFormat/>
  </w:style>
  <w:style w:type="paragraph" w:customStyle="1" w:styleId="EstiloCapitulo">
    <w:name w:val="EstiloCapitulo"/>
    <w:basedOn w:val="Normal"/>
    <w:pPr>
      <w:spacing w:before="100" w:after="100"/>
    </w:pPr>
    <w:rPr>
      <w:rFonts w:ascii="Arial" w:hAnsi="Arial"/>
    </w:rPr>
  </w:style>
  <w:style w:type="paragraph" w:customStyle="1" w:styleId="EstiloGillSansMT16ptNegritaCentradoIzquierda4cmDer">
    <w:name w:val="Estilo Gill Sans MT 16 pt Negrita Centrado Izquierda:  4 cm Der..."/>
    <w:basedOn w:val="Normal"/>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b/>
      <w:bCs/>
      <w:sz w:val="32"/>
    </w:rPr>
  </w:style>
  <w:style w:type="character" w:customStyle="1" w:styleId="Ttulo1Car">
    <w:name w:val="Título 1 Car"/>
    <w:basedOn w:val="Fuentedeprrafopredeter"/>
    <w:link w:val="Ttulo1"/>
    <w:rPr>
      <w:rFonts w:ascii="Gill Sans MT" w:hAnsi="Gill Sans MT"/>
      <w:b/>
      <w:sz w:val="24"/>
      <w:u w:val="single"/>
      <w:lang w:eastAsia="es-ES" w:bidi="ar-SA"/>
    </w:rPr>
  </w:style>
  <w:style w:type="character" w:customStyle="1" w:styleId="Ttulo2Car">
    <w:name w:val="Título 2 Car"/>
    <w:basedOn w:val="Fuentedeprrafopredeter"/>
    <w:link w:val="Ttulo2"/>
    <w:qFormat/>
    <w:rPr>
      <w:rFonts w:ascii="Gill Sans MT" w:hAnsi="Gill Sans MT"/>
      <w:b/>
      <w:sz w:val="24"/>
      <w:lang w:eastAsia="es-ES" w:bidi="ar-SA"/>
    </w:rPr>
  </w:style>
  <w:style w:type="character" w:styleId="Textodelmarcadordeposicin">
    <w:name w:val="Placeholder Text"/>
    <w:basedOn w:val="Fuentedeprrafopredeter"/>
    <w:uiPriority w:val="99"/>
    <w:semiHidden/>
    <w:qFormat/>
    <w:rPr>
      <w:color w:val="808080"/>
    </w:rPr>
  </w:style>
  <w:style w:type="paragraph" w:customStyle="1" w:styleId="paragraph">
    <w:name w:val="paragraph"/>
    <w:basedOn w:val="Normal"/>
    <w:qFormat/>
    <w:pPr>
      <w:spacing w:before="100" w:beforeAutospacing="1" w:after="100" w:afterAutospacing="1"/>
    </w:pPr>
    <w:rPr>
      <w:rFonts w:ascii="Times New Roman" w:hAnsi="Times New Roman"/>
      <w:szCs w:val="24"/>
    </w:rPr>
  </w:style>
  <w:style w:type="character" w:customStyle="1" w:styleId="eop">
    <w:name w:val="eop"/>
    <w:basedOn w:val="Fuentedeprrafopredeter"/>
    <w:qFormat/>
  </w:style>
  <w:style w:type="character" w:customStyle="1" w:styleId="normaltextrun">
    <w:name w:val="normaltextrun"/>
    <w:basedOn w:val="Fuentedeprrafopredeter"/>
  </w:style>
  <w:style w:type="table" w:customStyle="1" w:styleId="GridTable1Light">
    <w:name w:val="Grid Table 1 Light"/>
    <w:basedOn w:val="Tablanormal"/>
    <w:uiPriority w:val="46"/>
    <w:rsid w:val="006F2FF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rsid w:val="004A13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A1357"/>
    <w:pPr>
      <w:ind w:left="720"/>
      <w:contextualSpacing/>
    </w:pPr>
    <w:rPr>
      <w:rFonts w:eastAsia="Times New Roman" w:cs="Times New Roman"/>
      <w:lang w:val="es-ES_tradnl"/>
    </w:rPr>
  </w:style>
  <w:style w:type="character" w:customStyle="1" w:styleId="TextoindependienteCar">
    <w:name w:val="Texto independiente Car"/>
    <w:basedOn w:val="Fuentedeprrafopredeter"/>
    <w:link w:val="Textoindependiente"/>
    <w:rsid w:val="00057121"/>
    <w:rPr>
      <w:rFonts w:ascii="Gill Sans MT" w:hAnsi="Gill Sans MT"/>
      <w:sz w:val="24"/>
    </w:rPr>
  </w:style>
  <w:style w:type="character" w:customStyle="1" w:styleId="Textoindependiente2Car">
    <w:name w:val="Texto independiente 2 Car"/>
    <w:basedOn w:val="Fuentedeprrafopredeter"/>
    <w:link w:val="Textoindependiente2"/>
    <w:rsid w:val="00057121"/>
    <w:rPr>
      <w:rFonts w:ascii="Gill Sans MT" w:hAnsi="Gill Sans MT"/>
      <w:b/>
      <w:sz w:val="24"/>
      <w:u w:val="single"/>
    </w:rPr>
  </w:style>
  <w:style w:type="paragraph" w:customStyle="1" w:styleId="EstiloNegritaCentrado">
    <w:name w:val="Estilo Negrita Centrado"/>
    <w:basedOn w:val="Normal"/>
    <w:rsid w:val="00B01A83"/>
    <w:pPr>
      <w:jc w:val="center"/>
    </w:pPr>
    <w:rPr>
      <w:rFonts w:eastAsia="Times New Roman" w:cs="Times New Roman"/>
      <w:b/>
      <w:bCs/>
    </w:rPr>
  </w:style>
  <w:style w:type="paragraph" w:customStyle="1" w:styleId="EstiloPlanos">
    <w:name w:val="EstiloPlanos"/>
    <w:basedOn w:val="Normal"/>
    <w:rsid w:val="00B01A83"/>
    <w:pPr>
      <w:spacing w:before="120" w:after="120"/>
    </w:pPr>
    <w:rPr>
      <w:rFonts w:eastAsia="Times New Roman" w:cs="Times New Roman"/>
      <w:b/>
      <w:u w:val="single"/>
      <w:lang w:val="es-ES_tradnl"/>
    </w:rPr>
  </w:style>
  <w:style w:type="table" w:customStyle="1" w:styleId="Tablaconcuadrcula1clara1">
    <w:name w:val="Tabla con cuadrícula 1 clara1"/>
    <w:basedOn w:val="Tablanormal"/>
    <w:next w:val="GridTable1Light"/>
    <w:uiPriority w:val="46"/>
    <w:rsid w:val="00713267"/>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Ttulo5Car">
    <w:name w:val="Título 5 Car"/>
    <w:basedOn w:val="Fuentedeprrafopredeter"/>
    <w:link w:val="Ttulo5"/>
    <w:semiHidden/>
    <w:rsid w:val="00256736"/>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semiHidden/>
    <w:rsid w:val="00256736"/>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semiHidden/>
    <w:rsid w:val="00256736"/>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semiHidden/>
    <w:rsid w:val="0025673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semiHidden/>
    <w:rsid w:val="00256736"/>
    <w:rPr>
      <w:rFonts w:asciiTheme="majorHAnsi" w:eastAsiaTheme="majorEastAsia" w:hAnsiTheme="majorHAnsi" w:cstheme="majorBidi"/>
      <w:i/>
      <w:iCs/>
      <w:color w:val="272727" w:themeColor="text1" w:themeTint="D8"/>
      <w:sz w:val="21"/>
      <w:szCs w:val="21"/>
    </w:rPr>
  </w:style>
  <w:style w:type="character" w:customStyle="1" w:styleId="PiedepginaCar">
    <w:name w:val="Pie de página Car"/>
    <w:basedOn w:val="Fuentedeprrafopredeter"/>
    <w:link w:val="Piedepgina"/>
    <w:rsid w:val="00794296"/>
  </w:style>
  <w:style w:type="paragraph" w:customStyle="1" w:styleId="Tablatitle">
    <w:name w:val="Tabla title"/>
    <w:link w:val="TablatitleCar"/>
    <w:qFormat/>
    <w:rsid w:val="008C5A3B"/>
    <w:pPr>
      <w:tabs>
        <w:tab w:val="left" w:pos="567"/>
        <w:tab w:val="left" w:pos="709"/>
        <w:tab w:val="left" w:pos="851"/>
      </w:tabs>
    </w:pPr>
    <w:rPr>
      <w:rFonts w:cs="Calibri"/>
      <w:b/>
      <w:bCs/>
      <w:sz w:val="18"/>
      <w:szCs w:val="18"/>
    </w:rPr>
  </w:style>
  <w:style w:type="character" w:customStyle="1" w:styleId="TablatitleCar">
    <w:name w:val="Tabla title Car"/>
    <w:basedOn w:val="Fuentedeprrafopredeter"/>
    <w:link w:val="Tablatitle"/>
    <w:rsid w:val="008C5A3B"/>
    <w:rPr>
      <w:rFonts w:cs="Calibri"/>
      <w:b/>
      <w:bCs/>
      <w:sz w:val="18"/>
      <w:szCs w:val="18"/>
    </w:rPr>
  </w:style>
  <w:style w:type="paragraph" w:styleId="Textodeglobo">
    <w:name w:val="Balloon Text"/>
    <w:basedOn w:val="Normal"/>
    <w:link w:val="TextodegloboCar"/>
    <w:semiHidden/>
    <w:unhideWhenUsed/>
    <w:rsid w:val="00EF5B33"/>
    <w:rPr>
      <w:rFonts w:ascii="Tahoma" w:hAnsi="Tahoma" w:cs="Tahoma"/>
      <w:sz w:val="16"/>
      <w:szCs w:val="16"/>
    </w:rPr>
  </w:style>
  <w:style w:type="character" w:customStyle="1" w:styleId="TextodegloboCar">
    <w:name w:val="Texto de globo Car"/>
    <w:basedOn w:val="Fuentedeprrafopredeter"/>
    <w:link w:val="Textodeglobo"/>
    <w:semiHidden/>
    <w:rsid w:val="00EF5B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524411">
      <w:bodyDiv w:val="1"/>
      <w:marLeft w:val="0"/>
      <w:marRight w:val="0"/>
      <w:marTop w:val="0"/>
      <w:marBottom w:val="0"/>
      <w:divBdr>
        <w:top w:val="none" w:sz="0" w:space="0" w:color="auto"/>
        <w:left w:val="none" w:sz="0" w:space="0" w:color="auto"/>
        <w:bottom w:val="none" w:sz="0" w:space="0" w:color="auto"/>
        <w:right w:val="none" w:sz="0" w:space="0" w:color="auto"/>
      </w:divBdr>
    </w:div>
    <w:div w:id="615141195">
      <w:bodyDiv w:val="1"/>
      <w:marLeft w:val="0"/>
      <w:marRight w:val="0"/>
      <w:marTop w:val="0"/>
      <w:marBottom w:val="0"/>
      <w:divBdr>
        <w:top w:val="none" w:sz="0" w:space="0" w:color="auto"/>
        <w:left w:val="none" w:sz="0" w:space="0" w:color="auto"/>
        <w:bottom w:val="none" w:sz="0" w:space="0" w:color="auto"/>
        <w:right w:val="none" w:sz="0" w:space="0" w:color="auto"/>
      </w:divBdr>
    </w:div>
    <w:div w:id="1204363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xtagarciab\Downloads\Planes%20largos%20(cortos+pliego)\Plan%20SS%20largo%20EBS%201.dot"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8c37f1-96c8-4b96-b6fa-8f72a289f50a}"/>
        <w:category>
          <w:name w:val="General"/>
          <w:gallery w:val="placeholder"/>
        </w:category>
        <w:types>
          <w:type w:val="bbPlcHdr"/>
        </w:types>
        <w:behaviors>
          <w:behavior w:val="content"/>
        </w:behaviors>
        <w:guid w:val="{838C37F1-96C8-4B96-B6FA-8F72A289F50A}"/>
      </w:docPartPr>
      <w:docPartBody>
        <w:p w:rsidR="006C4339" w:rsidRDefault="00B2222B" w:rsidP="00B2222B">
          <w:pPr>
            <w:pStyle w:val="838c37f1-96c8-4b96-b6fa-8f72a289f50a"/>
          </w:pPr>
          <w:r w:rsidRPr="00FE2021">
            <w:rPr>
              <w:color w:val="FFFFFF"/>
              <w:lang w:val="en-GB"/>
            </w:rPr>
            <w:t xml:space="preserve">&lt;Content Select=”./ProjectName” </w:t>
          </w:r>
          <w:r w:rsidRPr="00FE2021">
            <w:rPr>
              <w:lang w:val="en-GB"/>
            </w:rPr>
            <w:t>Optional="true"</w:t>
          </w:r>
          <w:r w:rsidRPr="00FE2021">
            <w:rPr>
              <w:color w:val="FFFFFF"/>
              <w:lang w:val="en-GB"/>
            </w:rPr>
            <w:t>/&gt;</w:t>
          </w:r>
        </w:p>
      </w:docPartBody>
    </w:docPart>
    <w:docPart>
      <w:docPartPr>
        <w:name w:val="{f026832e-5b73-4b78-8601-592a5d4daabb}"/>
        <w:category>
          <w:name w:val="General"/>
          <w:gallery w:val="placeholder"/>
        </w:category>
        <w:types>
          <w:type w:val="bbPlcHdr"/>
        </w:types>
        <w:behaviors>
          <w:behavior w:val="content"/>
        </w:behaviors>
        <w:guid w:val="{F026832E-5B73-4B78-8601-592A5D4DAABB}"/>
      </w:docPartPr>
      <w:docPartBody>
        <w:p w:rsidR="006C4339" w:rsidRDefault="00B2222B" w:rsidP="00B2222B">
          <w:pPr>
            <w:pStyle w:val="f026832e-5b73-4b78-8601-592a5d4daabb"/>
          </w:pPr>
          <w:r w:rsidRPr="00FE2021">
            <w:rPr>
              <w:lang w:val="en-GB"/>
            </w:rPr>
            <w:t>&lt;Content Select=”./CreatorName” Optional="true"/&gt;</w:t>
          </w:r>
        </w:p>
      </w:docPartBody>
    </w:docPart>
    <w:docPart>
      <w:docPartPr>
        <w:name w:val="{d53d18ba-a4c0-4cd7-b1bb-d0c10a3b8838}"/>
        <w:category>
          <w:name w:val="General"/>
          <w:gallery w:val="placeholder"/>
        </w:category>
        <w:types>
          <w:type w:val="bbPlcHdr"/>
        </w:types>
        <w:behaviors>
          <w:behavior w:val="content"/>
        </w:behaviors>
        <w:guid w:val="{D53D18BA-A4C0-4CD7-B1BB-D0C10A3B8838}"/>
      </w:docPartPr>
      <w:docPartBody>
        <w:p w:rsidR="006C4339" w:rsidRDefault="00B2222B" w:rsidP="00B2222B">
          <w:pPr>
            <w:pStyle w:val="d53d18ba-a4c0-4cd7-b1bb-d0c10a3b8838"/>
          </w:pPr>
          <w:r w:rsidRPr="00FE2021">
            <w:rPr>
              <w:rStyle w:val="Textodelmarcadordeposicin"/>
              <w:color w:val="000000" w:themeColor="text1"/>
              <w:lang w:val="en-GB"/>
            </w:rPr>
            <w:t xml:space="preserve">&lt;Content Select=”./ApproverName” </w:t>
          </w:r>
          <w:r w:rsidRPr="00FE2021">
            <w:rPr>
              <w:lang w:val="en-GB"/>
            </w:rPr>
            <w:t>Optional="true"</w:t>
          </w:r>
          <w:r w:rsidRPr="00FE2021">
            <w:rPr>
              <w:rStyle w:val="Textodelmarcadordeposicin"/>
              <w:color w:val="000000" w:themeColor="text1"/>
              <w:lang w:val="en-GB"/>
            </w:rPr>
            <w:t>/&gt;</w:t>
          </w:r>
        </w:p>
      </w:docPartBody>
    </w:docPart>
    <w:docPart>
      <w:docPartPr>
        <w:name w:val="{3488dd6e-7064-4ca2-87af-104ca14e9b3a}"/>
        <w:category>
          <w:name w:val="General"/>
          <w:gallery w:val="placeholder"/>
        </w:category>
        <w:types>
          <w:type w:val="bbPlcHdr"/>
        </w:types>
        <w:behaviors>
          <w:behavior w:val="content"/>
        </w:behaviors>
        <w:guid w:val="{3488DD6E-7064-4CA2-87AF-104CA14E9B3A}"/>
      </w:docPartPr>
      <w:docPartBody>
        <w:p w:rsidR="006C4339" w:rsidRDefault="00B2222B" w:rsidP="00B2222B">
          <w:pPr>
            <w:pStyle w:val="3488dd6e-7064-4ca2-87af-104ca14e9b3a"/>
          </w:pPr>
          <w:r w:rsidRPr="00FE2021">
            <w:rPr>
              <w:sz w:val="18"/>
              <w:szCs w:val="18"/>
            </w:rPr>
            <w:t>&lt;Content Select=”./CreatorName”/&gt;</w:t>
          </w:r>
        </w:p>
      </w:docPartBody>
    </w:docPart>
    <w:docPart>
      <w:docPartPr>
        <w:name w:val="{c88e152a-652c-4443-8530-dd30a4bfa79a}"/>
        <w:category>
          <w:name w:val="General"/>
          <w:gallery w:val="placeholder"/>
        </w:category>
        <w:types>
          <w:type w:val="bbPlcHdr"/>
        </w:types>
        <w:behaviors>
          <w:behavior w:val="content"/>
        </w:behaviors>
        <w:guid w:val="{C88E152A-652C-4443-8530-DD30A4BFA79A}"/>
      </w:docPartPr>
      <w:docPartBody>
        <w:p w:rsidR="006C4339" w:rsidRDefault="00B2222B" w:rsidP="00B2222B">
          <w:pPr>
            <w:pStyle w:val="c88e152a-652c-4443-8530-dd30a4bfa79a"/>
          </w:pPr>
          <w:r w:rsidRPr="00FE2021">
            <w:rPr>
              <w:sz w:val="18"/>
              <w:szCs w:val="18"/>
            </w:rPr>
            <w:t>&lt;</w:t>
          </w:r>
          <w:r w:rsidRPr="00FE2021">
            <w:rPr>
              <w:rStyle w:val="Textodelmarcadordeposicin"/>
              <w:color w:val="000000" w:themeColor="text1"/>
              <w:sz w:val="18"/>
              <w:szCs w:val="18"/>
            </w:rPr>
            <w:t xml:space="preserve">Content Select=”./ExecutionBudget” </w:t>
          </w:r>
          <w:r w:rsidRPr="00FE2021">
            <w:rPr>
              <w:sz w:val="18"/>
              <w:szCs w:val="18"/>
            </w:rPr>
            <w:t>Optional="true"</w:t>
          </w:r>
          <w:r w:rsidRPr="00FE2021">
            <w:rPr>
              <w:rStyle w:val="Textodelmarcadordeposicin"/>
              <w:color w:val="000000" w:themeColor="text1"/>
              <w:sz w:val="18"/>
              <w:szCs w:val="18"/>
            </w:rPr>
            <w:t>/&gt;</w:t>
          </w:r>
        </w:p>
      </w:docPartBody>
    </w:docPart>
    <w:docPart>
      <w:docPartPr>
        <w:name w:val="{c639daf9-22db-440f-8ba3-edd945bca3fe}"/>
        <w:category>
          <w:name w:val="General"/>
          <w:gallery w:val="placeholder"/>
        </w:category>
        <w:types>
          <w:type w:val="bbPlcHdr"/>
        </w:types>
        <w:behaviors>
          <w:behavior w:val="content"/>
        </w:behaviors>
        <w:guid w:val="{C639DAF9-22DB-440F-8BA3-EDD945BCA3FE}"/>
      </w:docPartPr>
      <w:docPartBody>
        <w:p w:rsidR="006C4339" w:rsidRDefault="00B2222B" w:rsidP="00B2222B">
          <w:pPr>
            <w:pStyle w:val="c639daf9-22db-440f-8ba3-edd945bca3fe"/>
          </w:pPr>
          <w:r w:rsidRPr="00FE2021">
            <w:rPr>
              <w:rStyle w:val="Textodelmarcadordeposicin"/>
              <w:color w:val="000000" w:themeColor="text1"/>
              <w:sz w:val="18"/>
              <w:szCs w:val="18"/>
            </w:rPr>
            <w:t xml:space="preserve">&lt;Content Select=”./ExecutionTimeMonths” </w:t>
          </w:r>
          <w:r w:rsidRPr="00FE2021">
            <w:rPr>
              <w:sz w:val="18"/>
              <w:szCs w:val="18"/>
            </w:rPr>
            <w:t>Optional="true"</w:t>
          </w:r>
          <w:r w:rsidRPr="00FE2021">
            <w:rPr>
              <w:rStyle w:val="Textodelmarcadordeposicin"/>
              <w:color w:val="000000" w:themeColor="text1"/>
              <w:sz w:val="18"/>
              <w:szCs w:val="18"/>
            </w:rPr>
            <w:t>/&gt;</w:t>
          </w:r>
        </w:p>
      </w:docPartBody>
    </w:docPart>
    <w:docPart>
      <w:docPartPr>
        <w:name w:val="{6ef570a1-0543-487c-b3d0-a6dc4f5150cf}"/>
        <w:category>
          <w:name w:val="General"/>
          <w:gallery w:val="placeholder"/>
        </w:category>
        <w:types>
          <w:type w:val="bbPlcHdr"/>
        </w:types>
        <w:behaviors>
          <w:behavior w:val="content"/>
        </w:behaviors>
        <w:guid w:val="{6EF570A1-0543-487C-B3D0-A6DC4F5150CF}"/>
      </w:docPartPr>
      <w:docPartBody>
        <w:p w:rsidR="006C4339" w:rsidRDefault="00B2222B" w:rsidP="00B2222B">
          <w:pPr>
            <w:pStyle w:val="6ef570a1-0543-487c-b3d0-a6dc4f5150cf"/>
          </w:pPr>
          <w:r w:rsidRPr="00FE2021">
            <w:rPr>
              <w:rStyle w:val="Textodelmarcadordeposicin"/>
              <w:color w:val="000000" w:themeColor="text1"/>
              <w:sz w:val="18"/>
              <w:szCs w:val="18"/>
            </w:rPr>
            <w:t xml:space="preserve">&lt;Content Select=”./MaximunWorkers” </w:t>
          </w:r>
          <w:r w:rsidRPr="00FE2021">
            <w:rPr>
              <w:sz w:val="18"/>
              <w:szCs w:val="18"/>
            </w:rPr>
            <w:t>Optional="true"</w:t>
          </w:r>
          <w:r w:rsidRPr="00FE2021">
            <w:rPr>
              <w:rStyle w:val="Textodelmarcadordeposicin"/>
              <w:color w:val="000000" w:themeColor="text1"/>
              <w:sz w:val="18"/>
              <w:szCs w:val="18"/>
            </w:rPr>
            <w:t>/&gt;</w:t>
          </w:r>
        </w:p>
      </w:docPartBody>
    </w:docPart>
    <w:docPart>
      <w:docPartPr>
        <w:name w:val="{faa8f424-77e1-4161-af2c-96175c724f7c}"/>
        <w:category>
          <w:name w:val="General"/>
          <w:gallery w:val="placeholder"/>
        </w:category>
        <w:types>
          <w:type w:val="bbPlcHdr"/>
        </w:types>
        <w:behaviors>
          <w:behavior w:val="content"/>
        </w:behaviors>
        <w:guid w:val="{FAA8F424-77E1-4161-AF2C-96175C724F7C}"/>
      </w:docPartPr>
      <w:docPartBody>
        <w:p w:rsidR="006C4339" w:rsidRDefault="00B2222B" w:rsidP="00B2222B">
          <w:pPr>
            <w:pStyle w:val="faa8f424-77e1-4161-af2c-96175c724f7c"/>
          </w:pPr>
          <w:r w:rsidRPr="00FE2021">
            <w:rPr>
              <w:rStyle w:val="Textodelmarcadordeposicin"/>
              <w:color w:val="000000" w:themeColor="text1"/>
              <w:sz w:val="18"/>
              <w:szCs w:val="18"/>
            </w:rPr>
            <w:t xml:space="preserve">&lt;Content Select=”./WorkerAverage” </w:t>
          </w:r>
          <w:r w:rsidRPr="00FE2021">
            <w:rPr>
              <w:sz w:val="18"/>
              <w:szCs w:val="18"/>
            </w:rPr>
            <w:t>Optional="true"</w:t>
          </w:r>
          <w:r w:rsidRPr="00FE2021">
            <w:rPr>
              <w:rStyle w:val="Textodelmarcadordeposicin"/>
              <w:color w:val="000000" w:themeColor="text1"/>
              <w:sz w:val="18"/>
              <w:szCs w:val="18"/>
            </w:rPr>
            <w:t>/&gt;</w:t>
          </w:r>
        </w:p>
      </w:docPartBody>
    </w:docPart>
    <w:docPart>
      <w:docPartPr>
        <w:name w:val="B056C3FBD11F40D3BA3763428897F59F"/>
        <w:category>
          <w:name w:val="General"/>
          <w:gallery w:val="placeholder"/>
        </w:category>
        <w:types>
          <w:type w:val="bbPlcHdr"/>
        </w:types>
        <w:behaviors>
          <w:behavior w:val="content"/>
        </w:behaviors>
        <w:guid w:val="{F2557963-CEBA-4811-8E38-B6E1D7742225}"/>
      </w:docPartPr>
      <w:docPartBody>
        <w:p w:rsidR="00F31B02" w:rsidRDefault="00B2222B" w:rsidP="00B2222B">
          <w:pPr>
            <w:pStyle w:val="B056C3FBD11F40D3BA3763428897F59F"/>
          </w:pPr>
          <w:r w:rsidRPr="00E724B7">
            <w:rPr>
              <w:sz w:val="18"/>
              <w:szCs w:val="18"/>
            </w:rPr>
            <w:t>&lt;Content Select=”./Date”/&gt;</w:t>
          </w:r>
        </w:p>
      </w:docPartBody>
    </w:docPart>
    <w:docPart>
      <w:docPartPr>
        <w:name w:val="97DCDD680D304C03AFE8B9E5F8AB4F23"/>
        <w:category>
          <w:name w:val="General"/>
          <w:gallery w:val="placeholder"/>
        </w:category>
        <w:types>
          <w:type w:val="bbPlcHdr"/>
        </w:types>
        <w:behaviors>
          <w:behavior w:val="content"/>
        </w:behaviors>
        <w:guid w:val="{CBA7CCF4-DEBF-4C78-8C09-7D516C802E30}"/>
      </w:docPartPr>
      <w:docPartBody>
        <w:p w:rsidR="00374AFF" w:rsidRDefault="00B2222B" w:rsidP="00B2222B">
          <w:pPr>
            <w:pStyle w:val="97DCDD680D304C03AFE8B9E5F8AB4F23"/>
          </w:pPr>
          <w:r w:rsidRPr="00FE2021">
            <w:rPr>
              <w:sz w:val="18"/>
              <w:szCs w:val="18"/>
              <w:lang w:val="en-GB"/>
            </w:rPr>
            <w:t>&lt;Content Select=”./ProjectName” Optional=”true”/&gt;</w:t>
          </w:r>
        </w:p>
      </w:docPartBody>
    </w:docPart>
    <w:docPart>
      <w:docPartPr>
        <w:name w:val="DF02267524364882A57EF2B0F7CA7FE9"/>
        <w:category>
          <w:name w:val="General"/>
          <w:gallery w:val="placeholder"/>
        </w:category>
        <w:types>
          <w:type w:val="bbPlcHdr"/>
        </w:types>
        <w:behaviors>
          <w:behavior w:val="content"/>
        </w:behaviors>
        <w:guid w:val="{F36622AC-60CF-4B13-B3EA-EB15156C240F}"/>
      </w:docPartPr>
      <w:docPartBody>
        <w:p w:rsidR="00374AFF" w:rsidRDefault="00B2222B" w:rsidP="00B2222B">
          <w:pPr>
            <w:pStyle w:val="DF02267524364882A57EF2B0F7CA7FE9"/>
          </w:pPr>
          <w:r w:rsidRPr="00FE2021">
            <w:rPr>
              <w:sz w:val="18"/>
              <w:szCs w:val="18"/>
              <w:lang w:val="en-GB"/>
            </w:rPr>
            <w:t>&lt;Content Select=”./WorkDescription” Optional="true"/&gt;</w:t>
          </w:r>
        </w:p>
      </w:docPartBody>
    </w:docPart>
    <w:docPart>
      <w:docPartPr>
        <w:name w:val="4C4A714F611145F0996EB37742D35E52"/>
        <w:category>
          <w:name w:val="General"/>
          <w:gallery w:val="placeholder"/>
        </w:category>
        <w:types>
          <w:type w:val="bbPlcHdr"/>
        </w:types>
        <w:behaviors>
          <w:behavior w:val="content"/>
        </w:behaviors>
        <w:guid w:val="{37B9977B-45DD-4A02-829A-165BC2BAB270}"/>
      </w:docPartPr>
      <w:docPartBody>
        <w:p w:rsidR="00374AFF" w:rsidRDefault="00B2222B" w:rsidP="00B2222B">
          <w:pPr>
            <w:pStyle w:val="4C4A714F611145F0996EB37742D35E52"/>
          </w:pPr>
          <w:r w:rsidRPr="00FE2021">
            <w:rPr>
              <w:sz w:val="18"/>
              <w:szCs w:val="18"/>
            </w:rPr>
            <w:t>&lt;Content Select=”./WorkLocation” Optional="true"/&gt;</w:t>
          </w:r>
        </w:p>
      </w:docPartBody>
    </w:docPart>
    <w:docPart>
      <w:docPartPr>
        <w:name w:val="BFB50763B5CC45C7A0056082F0EF8919"/>
        <w:category>
          <w:name w:val="General"/>
          <w:gallery w:val="placeholder"/>
        </w:category>
        <w:types>
          <w:type w:val="bbPlcHdr"/>
        </w:types>
        <w:behaviors>
          <w:behavior w:val="content"/>
        </w:behaviors>
        <w:guid w:val="{705F6CC9-D61F-4A97-BE1D-96ADFDC15BE2}"/>
      </w:docPartPr>
      <w:docPartBody>
        <w:p w:rsidR="00374AFF" w:rsidRDefault="00B2222B" w:rsidP="00B2222B">
          <w:pPr>
            <w:pStyle w:val="BFB50763B5CC45C7A0056082F0EF8919"/>
          </w:pPr>
          <w:r w:rsidRPr="00FE2021">
            <w:rPr>
              <w:sz w:val="18"/>
              <w:szCs w:val="18"/>
            </w:rPr>
            <w:t>&lt;Content Select=”Municipality” Optional=”true”/&gt;</w:t>
          </w:r>
        </w:p>
      </w:docPartBody>
    </w:docPart>
    <w:docPart>
      <w:docPartPr>
        <w:name w:val="2AC772B3BDA24CCE8579ACBC8FECD8B2"/>
        <w:category>
          <w:name w:val="General"/>
          <w:gallery w:val="placeholder"/>
        </w:category>
        <w:types>
          <w:type w:val="bbPlcHdr"/>
        </w:types>
        <w:behaviors>
          <w:behavior w:val="content"/>
        </w:behaviors>
        <w:guid w:val="{32FE0D57-1E25-48BE-8783-C8C40F93A4A4}"/>
      </w:docPartPr>
      <w:docPartBody>
        <w:p w:rsidR="004B0D5B" w:rsidRDefault="00B2222B" w:rsidP="00B2222B">
          <w:pPr>
            <w:pStyle w:val="2AC772B3BDA24CCE8579ACBC8FECD8B2"/>
          </w:pPr>
          <w:r>
            <w:rPr>
              <w:lang w:val="en-GB"/>
            </w:rPr>
            <w:t>&lt;BlockContent Select=”./</w:t>
          </w:r>
          <w:r>
            <w:rPr>
              <w:rFonts w:ascii="Consolas" w:hAnsi="Consolas" w:cs="Consolas"/>
              <w:bCs/>
              <w:color w:val="000000"/>
              <w:szCs w:val="24"/>
              <w:lang w:val="en-GB"/>
            </w:rPr>
            <w:t>AnagramaHtml</w:t>
          </w:r>
          <w:r>
            <w:rPr>
              <w:lang w:val="en-GB"/>
            </w:rPr>
            <w:t>” Optional="true"/&gt;</w:t>
          </w:r>
        </w:p>
      </w:docPartBody>
    </w:docPart>
    <w:docPart>
      <w:docPartPr>
        <w:name w:val="2B90B50867B54FEC8CBCEE5FF1CD2C49"/>
        <w:category>
          <w:name w:val="General"/>
          <w:gallery w:val="placeholder"/>
        </w:category>
        <w:types>
          <w:type w:val="bbPlcHdr"/>
        </w:types>
        <w:behaviors>
          <w:behavior w:val="content"/>
        </w:behaviors>
        <w:guid w:val="{157AB6CF-E6B9-420E-8225-33A46E70E641}"/>
      </w:docPartPr>
      <w:docPartBody>
        <w:p w:rsidR="006509A7" w:rsidRDefault="00B2222B" w:rsidP="00B2222B">
          <w:pPr>
            <w:pStyle w:val="2B90B50867B54FEC8CBCEE5FF1CD2C49"/>
          </w:pPr>
          <w:r w:rsidRPr="00FE2021">
            <w:rPr>
              <w:sz w:val="18"/>
              <w:szCs w:val="18"/>
              <w:lang w:val="en-GB"/>
            </w:rPr>
            <w:t>&lt;BlockContent Select=”./EmergencyPlanDescriptionHtml” Optional=”true”/&gt;</w:t>
          </w:r>
        </w:p>
      </w:docPartBody>
    </w:docPart>
    <w:docPart>
      <w:docPartPr>
        <w:name w:val="A22C3508C45349548FD0203757DECA0C"/>
        <w:category>
          <w:name w:val="General"/>
          <w:gallery w:val="placeholder"/>
        </w:category>
        <w:types>
          <w:type w:val="bbPlcHdr"/>
        </w:types>
        <w:behaviors>
          <w:behavior w:val="content"/>
        </w:behaviors>
        <w:guid w:val="{08CAEA16-A0FE-437D-929C-EFF26C1F4BF5}"/>
      </w:docPartPr>
      <w:docPartBody>
        <w:p w:rsidR="006509A7" w:rsidRDefault="00B2222B" w:rsidP="00B2222B">
          <w:pPr>
            <w:pStyle w:val="A22C3508C45349548FD0203757DECA0C"/>
          </w:pPr>
          <w:r w:rsidRPr="00FE2021">
            <w:rPr>
              <w:sz w:val="18"/>
              <w:szCs w:val="18"/>
            </w:rPr>
            <w:t>&lt;BlockContent Select="</w:t>
          </w:r>
          <w:r w:rsidRPr="00FE2021">
            <w:rPr>
              <w:color w:val="000000" w:themeColor="text1"/>
              <w:sz w:val="18"/>
              <w:szCs w:val="18"/>
            </w:rPr>
            <w:t>./</w:t>
          </w:r>
          <w:r w:rsidRPr="00FE2021">
            <w:rPr>
              <w:sz w:val="18"/>
              <w:szCs w:val="18"/>
            </w:rPr>
            <w:t>OrganizationalStructure</w:t>
          </w:r>
          <w:r w:rsidRPr="00FE2021">
            <w:rPr>
              <w:color w:val="000000" w:themeColor="text1"/>
              <w:sz w:val="18"/>
              <w:szCs w:val="18"/>
            </w:rPr>
            <w:t>Html</w:t>
          </w:r>
          <w:r w:rsidRPr="00FE2021">
            <w:rPr>
              <w:sz w:val="18"/>
              <w:szCs w:val="18"/>
            </w:rPr>
            <w:t xml:space="preserve"> " /&gt;</w:t>
          </w:r>
        </w:p>
      </w:docPartBody>
    </w:docPart>
    <w:docPart>
      <w:docPartPr>
        <w:name w:val="CFE2DE5D662A477D89DB7DF316C6C50B"/>
        <w:category>
          <w:name w:val="General"/>
          <w:gallery w:val="placeholder"/>
        </w:category>
        <w:types>
          <w:type w:val="bbPlcHdr"/>
        </w:types>
        <w:behaviors>
          <w:behavior w:val="content"/>
        </w:behaviors>
        <w:guid w:val="{DEFA3C4C-2842-45BD-BF40-93DC4BEF25A7}"/>
      </w:docPartPr>
      <w:docPartBody>
        <w:p w:rsidR="006509A7" w:rsidRDefault="00B2222B" w:rsidP="00B2222B">
          <w:pPr>
            <w:pStyle w:val="CFE2DE5D662A477D89DB7DF316C6C50B"/>
          </w:pPr>
          <w:r w:rsidRPr="00FE2021">
            <w:rPr>
              <w:sz w:val="18"/>
              <w:szCs w:val="18"/>
            </w:rPr>
            <w:t>&lt;BlockContent Select="</w:t>
          </w:r>
          <w:r w:rsidRPr="00FE2021">
            <w:rPr>
              <w:color w:val="000000" w:themeColor="text1"/>
              <w:sz w:val="18"/>
              <w:szCs w:val="18"/>
            </w:rPr>
            <w:t>./AffectedServicesDescriptionHtml</w:t>
          </w:r>
          <w:r w:rsidRPr="00FE2021">
            <w:rPr>
              <w:sz w:val="18"/>
              <w:szCs w:val="18"/>
            </w:rPr>
            <w:t xml:space="preserve"> " /&gt;</w:t>
          </w:r>
        </w:p>
      </w:docPartBody>
    </w:docPart>
    <w:docPart>
      <w:docPartPr>
        <w:name w:val="E5329C18B74941FEAB634AA86C41B36F"/>
        <w:category>
          <w:name w:val="General"/>
          <w:gallery w:val="placeholder"/>
        </w:category>
        <w:types>
          <w:type w:val="bbPlcHdr"/>
        </w:types>
        <w:behaviors>
          <w:behavior w:val="content"/>
        </w:behaviors>
        <w:guid w:val="{359AFB42-058B-4B19-9371-A11BF8480D67}"/>
      </w:docPartPr>
      <w:docPartBody>
        <w:p w:rsidR="006509A7" w:rsidRDefault="00B2222B" w:rsidP="00B2222B">
          <w:pPr>
            <w:pStyle w:val="E5329C18B74941FEAB634AA86C41B36F"/>
          </w:pPr>
          <w:r w:rsidRPr="00FE2021">
            <w:rPr>
              <w:sz w:val="18"/>
              <w:szCs w:val="18"/>
            </w:rPr>
            <w:t>&lt;BlockContent Select=”./ActivityDescriptionHtml” Optional=”true”/&gt;</w:t>
          </w:r>
        </w:p>
      </w:docPartBody>
    </w:docPart>
    <w:docPart>
      <w:docPartPr>
        <w:name w:val="DCBA52E517BB4F2890DB4FB58B698B2D"/>
        <w:category>
          <w:name w:val="General"/>
          <w:gallery w:val="placeholder"/>
        </w:category>
        <w:types>
          <w:type w:val="bbPlcHdr"/>
        </w:types>
        <w:behaviors>
          <w:behavior w:val="content"/>
        </w:behaviors>
        <w:guid w:val="{1E75AFC8-DE71-4862-A1BE-9885D197E1C0}"/>
      </w:docPartPr>
      <w:docPartBody>
        <w:p w:rsidR="006A2AF8" w:rsidRDefault="00D758D7" w:rsidP="00D758D7">
          <w:pPr>
            <w:pStyle w:val="DCBA52E517BB4F2890DB4FB58B698B2D"/>
          </w:pPr>
          <w:r w:rsidRPr="001D7632">
            <w:rPr>
              <w:rStyle w:val="Textodelmarcadordeposicin"/>
            </w:rPr>
            <w:t>Haga clic o pulse aquí para escribir texto.</w:t>
          </w:r>
        </w:p>
      </w:docPartBody>
    </w:docPart>
    <w:docPart>
      <w:docPartPr>
        <w:name w:val="F4299C91261342C8B6A99599F2C6A6D3"/>
        <w:category>
          <w:name w:val="General"/>
          <w:gallery w:val="placeholder"/>
        </w:category>
        <w:types>
          <w:type w:val="bbPlcHdr"/>
        </w:types>
        <w:behaviors>
          <w:behavior w:val="content"/>
        </w:behaviors>
        <w:guid w:val="{574E9E77-5612-4D97-BFCE-3D1C16D4A6B1}"/>
      </w:docPartPr>
      <w:docPartBody>
        <w:p w:rsidR="00F06706" w:rsidRDefault="00467E11" w:rsidP="00467E11">
          <w:pPr>
            <w:pStyle w:val="F4299C91261342C8B6A99599F2C6A6D3"/>
          </w:pPr>
          <w:r>
            <w:rPr>
              <w:rStyle w:val="Textodelmarcadordeposicin"/>
            </w:rPr>
            <w:t>Haga clic o pulse aquí para escribir texto.</w:t>
          </w:r>
        </w:p>
      </w:docPartBody>
    </w:docPart>
    <w:docPart>
      <w:docPartPr>
        <w:name w:val="17E7606162CC41A89F2377429349574B"/>
        <w:category>
          <w:name w:val="General"/>
          <w:gallery w:val="placeholder"/>
        </w:category>
        <w:types>
          <w:type w:val="bbPlcHdr"/>
        </w:types>
        <w:behaviors>
          <w:behavior w:val="content"/>
        </w:behaviors>
        <w:guid w:val="{1D2DAD9E-4CA4-43AF-A3B3-AF0E526015AE}"/>
      </w:docPartPr>
      <w:docPartBody>
        <w:p w:rsidR="00F06706" w:rsidRDefault="00B2222B" w:rsidP="00B2222B">
          <w:pPr>
            <w:pStyle w:val="17E7606162CC41A89F2377429349574B"/>
          </w:pPr>
          <w:r w:rsidRPr="00D7269B">
            <w:rPr>
              <w:b/>
              <w:bCs/>
              <w:sz w:val="18"/>
              <w:szCs w:val="18"/>
              <w:lang w:val="en-GB"/>
            </w:rPr>
            <w:t>&lt;Content Select=”./Title” Optional=”true”/&gt;</w:t>
          </w:r>
        </w:p>
      </w:docPartBody>
    </w:docPart>
    <w:docPart>
      <w:docPartPr>
        <w:name w:val="BE92A09AC6364A849EB0D2DFCCFB63BF"/>
        <w:category>
          <w:name w:val="General"/>
          <w:gallery w:val="placeholder"/>
        </w:category>
        <w:types>
          <w:type w:val="bbPlcHdr"/>
        </w:types>
        <w:behaviors>
          <w:behavior w:val="content"/>
        </w:behaviors>
        <w:guid w:val="{22B9CF4F-F9D0-445F-BB5B-32C9F8BA33DA}"/>
      </w:docPartPr>
      <w:docPartBody>
        <w:p w:rsidR="00F06706" w:rsidRDefault="00B2222B" w:rsidP="00B2222B">
          <w:pPr>
            <w:pStyle w:val="BE92A09AC6364A849EB0D2DFCCFB63BF"/>
          </w:pPr>
          <w:r w:rsidRPr="00D7269B">
            <w:rPr>
              <w:color w:val="000000" w:themeColor="text1"/>
              <w:sz w:val="18"/>
              <w:szCs w:val="18"/>
              <w:lang w:val="en-US"/>
            </w:rPr>
            <w:t>&lt;EndRepeat/&gt;</w:t>
          </w:r>
        </w:p>
      </w:docPartBody>
    </w:docPart>
    <w:docPart>
      <w:docPartPr>
        <w:name w:val="766EC1085B954F4C8FA2E7A71E76E84A"/>
        <w:category>
          <w:name w:val="General"/>
          <w:gallery w:val="placeholder"/>
        </w:category>
        <w:types>
          <w:type w:val="bbPlcHdr"/>
        </w:types>
        <w:behaviors>
          <w:behavior w:val="content"/>
        </w:behaviors>
        <w:guid w:val="{ACE74EB8-9591-4BC6-A36E-8B8DA04CADF0}"/>
      </w:docPartPr>
      <w:docPartBody>
        <w:p w:rsidR="00F06706" w:rsidRDefault="00467E11" w:rsidP="00467E11">
          <w:pPr>
            <w:pStyle w:val="766EC1085B954F4C8FA2E7A71E76E84A"/>
          </w:pPr>
          <w:r>
            <w:rPr>
              <w:rStyle w:val="Textodelmarcadordeposicin"/>
            </w:rPr>
            <w:t>Haga clic o pulse aquí para escribir texto.</w:t>
          </w:r>
        </w:p>
      </w:docPartBody>
    </w:docPart>
    <w:docPart>
      <w:docPartPr>
        <w:name w:val="C86FE267AEC74C71A4B7AADB727CFB5F"/>
        <w:category>
          <w:name w:val="General"/>
          <w:gallery w:val="placeholder"/>
        </w:category>
        <w:types>
          <w:type w:val="bbPlcHdr"/>
        </w:types>
        <w:behaviors>
          <w:behavior w:val="content"/>
        </w:behaviors>
        <w:guid w:val="{72C2D903-3F8B-41D1-B32E-DAF77D9B3030}"/>
      </w:docPartPr>
      <w:docPartBody>
        <w:p w:rsidR="00F06706" w:rsidRDefault="00B2222B" w:rsidP="00B2222B">
          <w:pPr>
            <w:pStyle w:val="C86FE267AEC74C71A4B7AADB727CFB5F"/>
          </w:pPr>
          <w:r w:rsidRPr="00FE2021">
            <w:rPr>
              <w:b/>
              <w:bCs/>
              <w:sz w:val="16"/>
              <w:szCs w:val="16"/>
              <w:lang w:val="en-GB"/>
            </w:rPr>
            <w:t>&lt;Repeat Select=”./SubChaptersHtml/PlanSubChapterDocumentDto” Optional=”true” /&gt;</w:t>
          </w:r>
        </w:p>
      </w:docPartBody>
    </w:docPart>
    <w:docPart>
      <w:docPartPr>
        <w:name w:val="A61BE26450F34359B13FB66FC5499270"/>
        <w:category>
          <w:name w:val="General"/>
          <w:gallery w:val="placeholder"/>
        </w:category>
        <w:types>
          <w:type w:val="bbPlcHdr"/>
        </w:types>
        <w:behaviors>
          <w:behavior w:val="content"/>
        </w:behaviors>
        <w:guid w:val="{C5486AD4-B53C-46F8-9F22-11BB7E9D57A8}"/>
      </w:docPartPr>
      <w:docPartBody>
        <w:p w:rsidR="00F06706" w:rsidRDefault="00467E11" w:rsidP="00467E11">
          <w:pPr>
            <w:pStyle w:val="A61BE26450F34359B13FB66FC5499270"/>
          </w:pPr>
          <w:r w:rsidRPr="00682554">
            <w:rPr>
              <w:rStyle w:val="Textodelmarcadordeposicin"/>
            </w:rPr>
            <w:t>Haga clic o pulse aquí para escribir texto.</w:t>
          </w:r>
        </w:p>
      </w:docPartBody>
    </w:docPart>
    <w:docPart>
      <w:docPartPr>
        <w:name w:val="615AEBAC532B4076B8CB22C59AD47CD3"/>
        <w:category>
          <w:name w:val="General"/>
          <w:gallery w:val="placeholder"/>
        </w:category>
        <w:types>
          <w:type w:val="bbPlcHdr"/>
        </w:types>
        <w:behaviors>
          <w:behavior w:val="content"/>
        </w:behaviors>
        <w:guid w:val="{251DB186-5BC3-40AF-B0C2-E4B419627E66}"/>
      </w:docPartPr>
      <w:docPartBody>
        <w:p w:rsidR="00F06706" w:rsidRDefault="00B2222B" w:rsidP="00B2222B">
          <w:pPr>
            <w:pStyle w:val="615AEBAC532B4076B8CB22C59AD47CD3"/>
          </w:pPr>
          <w:r w:rsidRPr="00D4641E">
            <w:rPr>
              <w:rFonts w:ascii="Verdana" w:hAnsi="Verdana"/>
              <w:b/>
              <w:bCs/>
              <w:sz w:val="22"/>
              <w:szCs w:val="22"/>
              <w:lang w:val="en-GB"/>
            </w:rPr>
            <w:t>&lt;Content Select=”./Title” Optional=”true”/&gt;</w:t>
          </w:r>
        </w:p>
      </w:docPartBody>
    </w:docPart>
    <w:docPart>
      <w:docPartPr>
        <w:name w:val="7D98CA0086B443EC90A217B3BA1BF14D"/>
        <w:category>
          <w:name w:val="General"/>
          <w:gallery w:val="placeholder"/>
        </w:category>
        <w:types>
          <w:type w:val="bbPlcHdr"/>
        </w:types>
        <w:behaviors>
          <w:behavior w:val="content"/>
        </w:behaviors>
        <w:guid w:val="{EE278468-1936-457E-A0EB-EFE3C52E764F}"/>
      </w:docPartPr>
      <w:docPartBody>
        <w:p w:rsidR="002A0138" w:rsidRDefault="00B2222B" w:rsidP="00B2222B">
          <w:pPr>
            <w:pStyle w:val="7D98CA0086B443EC90A217B3BA1BF14D"/>
          </w:pPr>
          <w:r w:rsidRPr="008D3525">
            <w:rPr>
              <w:sz w:val="16"/>
              <w:szCs w:val="16"/>
            </w:rPr>
            <w:t>&lt;EndConditional/&gt;</w:t>
          </w:r>
        </w:p>
      </w:docPartBody>
    </w:docPart>
    <w:docPart>
      <w:docPartPr>
        <w:name w:val="BBE4506573174672A35B233F07DB71D1"/>
        <w:category>
          <w:name w:val="General"/>
          <w:gallery w:val="placeholder"/>
        </w:category>
        <w:types>
          <w:type w:val="bbPlcHdr"/>
        </w:types>
        <w:behaviors>
          <w:behavior w:val="content"/>
        </w:behaviors>
        <w:guid w:val="{66A26CDF-400F-41E1-8CD2-EE0F3158F302}"/>
      </w:docPartPr>
      <w:docPartBody>
        <w:p w:rsidR="009524C9" w:rsidRDefault="00B2222B" w:rsidP="00B2222B">
          <w:pPr>
            <w:pStyle w:val="BBE4506573174672A35B233F07DB71D1"/>
          </w:pPr>
          <w:r w:rsidRPr="002265DA">
            <w:rPr>
              <w:color w:val="000000" w:themeColor="text1"/>
              <w:sz w:val="16"/>
              <w:szCs w:val="10"/>
              <w:lang w:val="en-GB"/>
            </w:rPr>
            <w:t>&lt;EndConditional/&gt;</w:t>
          </w:r>
        </w:p>
      </w:docPartBody>
    </w:docPart>
    <w:docPart>
      <w:docPartPr>
        <w:name w:val="579CA0CA60324E979DD68EF0EBAA0FB6"/>
        <w:category>
          <w:name w:val="General"/>
          <w:gallery w:val="placeholder"/>
        </w:category>
        <w:types>
          <w:type w:val="bbPlcHdr"/>
        </w:types>
        <w:behaviors>
          <w:behavior w:val="content"/>
        </w:behaviors>
        <w:guid w:val="{84D36157-3A8C-44E9-8D61-F88F2120C004}"/>
      </w:docPartPr>
      <w:docPartBody>
        <w:p w:rsidR="003F2EE7" w:rsidRDefault="00B2222B" w:rsidP="00B2222B">
          <w:pPr>
            <w:pStyle w:val="579CA0CA60324E979DD68EF0EBAA0FB6"/>
          </w:pPr>
          <w:r w:rsidRPr="002E6076">
            <w:rPr>
              <w:sz w:val="18"/>
              <w:szCs w:val="18"/>
              <w:lang w:val="en-GB"/>
            </w:rPr>
            <w:t>&lt;BlockContent Select=”./</w:t>
          </w:r>
          <w:r w:rsidRPr="002E6076">
            <w:rPr>
              <w:rFonts w:cs="Consolas"/>
              <w:color w:val="000000"/>
              <w:sz w:val="18"/>
              <w:szCs w:val="18"/>
            </w:rPr>
            <w:t>AssistanceCentersHtml</w:t>
          </w:r>
          <w:r w:rsidRPr="002E6076">
            <w:rPr>
              <w:sz w:val="18"/>
              <w:szCs w:val="18"/>
              <w:lang w:val="en-GB"/>
            </w:rPr>
            <w:t>” Optional=”true”/&gt;</w:t>
          </w:r>
        </w:p>
      </w:docPartBody>
    </w:docPart>
    <w:docPart>
      <w:docPartPr>
        <w:name w:val="62F03C37012E4AFA876B134B14967D21"/>
        <w:category>
          <w:name w:val="General"/>
          <w:gallery w:val="placeholder"/>
        </w:category>
        <w:types>
          <w:type w:val="bbPlcHdr"/>
        </w:types>
        <w:behaviors>
          <w:behavior w:val="content"/>
        </w:behaviors>
        <w:guid w:val="{1C56EDAD-FB86-41D0-9914-0BDA31EB9408}"/>
      </w:docPartPr>
      <w:docPartBody>
        <w:p w:rsidR="001150E1" w:rsidRDefault="00B2222B" w:rsidP="00B2222B">
          <w:pPr>
            <w:pStyle w:val="62F03C37012E4AFA876B134B14967D21"/>
          </w:pPr>
          <w:r w:rsidRPr="009D4162">
            <w:rPr>
              <w:bCs/>
              <w:color w:val="FFFFFF" w:themeColor="background1"/>
              <w:sz w:val="2"/>
              <w:szCs w:val="2"/>
              <w:lang w:val="en-GB"/>
            </w:rPr>
            <w:t>&lt;Content Select=”./Title” Optional=”true”/&gt;</w:t>
          </w:r>
        </w:p>
      </w:docPartBody>
    </w:docPart>
    <w:docPart>
      <w:docPartPr>
        <w:name w:val="1D3E122981EF43758535A4097FC83272"/>
        <w:category>
          <w:name w:val="General"/>
          <w:gallery w:val="placeholder"/>
        </w:category>
        <w:types>
          <w:type w:val="bbPlcHdr"/>
        </w:types>
        <w:behaviors>
          <w:behavior w:val="content"/>
        </w:behaviors>
        <w:guid w:val="{73601051-D566-4A1C-A99A-F8684A2D0AF5}"/>
      </w:docPartPr>
      <w:docPartBody>
        <w:p w:rsidR="004057B8" w:rsidRDefault="00B2222B" w:rsidP="00B2222B">
          <w:pPr>
            <w:pStyle w:val="1D3E122981EF43758535A4097FC83272"/>
          </w:pPr>
          <w:r w:rsidRPr="00FB7E4E">
            <w:rPr>
              <w:rFonts w:cstheme="minorHAnsi"/>
              <w:sz w:val="18"/>
              <w:szCs w:val="18"/>
              <w:lang w:val="en-GB"/>
            </w:rPr>
            <w:t>&lt;Content Select=”./</w:t>
          </w:r>
          <w:r w:rsidRPr="00FB7E4E">
            <w:rPr>
              <w:rFonts w:cstheme="minorHAnsi"/>
              <w:color w:val="000000"/>
              <w:sz w:val="18"/>
              <w:szCs w:val="18"/>
            </w:rPr>
            <w:t xml:space="preserve"> WordDescriptionHtml</w:t>
          </w:r>
          <w:r w:rsidRPr="00FB7E4E">
            <w:rPr>
              <w:rFonts w:cstheme="minorHAnsi"/>
              <w:sz w:val="18"/>
              <w:szCs w:val="18"/>
              <w:lang w:val="en-GB"/>
            </w:rPr>
            <w:t>” Optional=”true”/&gt;</w:t>
          </w:r>
        </w:p>
      </w:docPartBody>
    </w:docPart>
    <w:docPart>
      <w:docPartPr>
        <w:name w:val="158F48FD7A024049A66D31B61C8A10FC"/>
        <w:category>
          <w:name w:val="General"/>
          <w:gallery w:val="placeholder"/>
        </w:category>
        <w:types>
          <w:type w:val="bbPlcHdr"/>
        </w:types>
        <w:behaviors>
          <w:behavior w:val="content"/>
        </w:behaviors>
        <w:guid w:val="{91EA0DC4-56C7-4E26-A9CA-B51827FE02B9}"/>
      </w:docPartPr>
      <w:docPartBody>
        <w:p w:rsidR="004057B8" w:rsidRDefault="00B2222B" w:rsidP="00B2222B">
          <w:pPr>
            <w:pStyle w:val="158F48FD7A024049A66D31B61C8A10FC"/>
          </w:pPr>
          <w:r w:rsidRPr="00FB7E4E">
            <w:rPr>
              <w:rFonts w:cstheme="minorHAnsi"/>
              <w:sz w:val="18"/>
              <w:szCs w:val="18"/>
              <w:lang w:val="en-GB"/>
            </w:rPr>
            <w:t>&lt;Content Select=”./</w:t>
          </w:r>
          <w:r w:rsidRPr="00FB7E4E">
            <w:rPr>
              <w:rFonts w:cstheme="minorHAnsi"/>
              <w:color w:val="000000"/>
              <w:sz w:val="18"/>
              <w:szCs w:val="18"/>
            </w:rPr>
            <w:t xml:space="preserve"> WordDescriptionHtml</w:t>
          </w:r>
          <w:r w:rsidRPr="00FB7E4E">
            <w:rPr>
              <w:rFonts w:cstheme="minorHAnsi"/>
              <w:sz w:val="18"/>
              <w:szCs w:val="18"/>
              <w:lang w:val="en-GB"/>
            </w:rPr>
            <w:t>” Optional=”true”/&gt;</w:t>
          </w:r>
        </w:p>
      </w:docPartBody>
    </w:docPart>
    <w:docPart>
      <w:docPartPr>
        <w:name w:val="22FDBFE44A5C4B52988EE905363077D6"/>
        <w:category>
          <w:name w:val="General"/>
          <w:gallery w:val="placeholder"/>
        </w:category>
        <w:types>
          <w:type w:val="bbPlcHdr"/>
        </w:types>
        <w:behaviors>
          <w:behavior w:val="content"/>
        </w:behaviors>
        <w:guid w:val="{27C64BB6-68E9-42D0-8AC4-ADC657947EC5}"/>
      </w:docPartPr>
      <w:docPartBody>
        <w:p w:rsidR="00DC7F2B" w:rsidRDefault="00B2222B" w:rsidP="00B2222B">
          <w:pPr>
            <w:pStyle w:val="22FDBFE44A5C4B52988EE905363077D6"/>
          </w:pPr>
          <w:r w:rsidRPr="008D3525">
            <w:rPr>
              <w:sz w:val="16"/>
              <w:szCs w:val="16"/>
              <w:lang w:val="en-GB"/>
            </w:rPr>
            <w:t>&lt;Conditional Select=”../../../../</w:t>
          </w:r>
          <w:r w:rsidRPr="008D3525">
            <w:rPr>
              <w:rFonts w:cs="Consolas"/>
              <w:color w:val="000000"/>
              <w:sz w:val="16"/>
              <w:szCs w:val="16"/>
              <w:lang w:val="en-GB"/>
            </w:rPr>
            <w:t>IsEvaluation</w:t>
          </w:r>
          <w:r w:rsidRPr="008D3525">
            <w:rPr>
              <w:sz w:val="16"/>
              <w:szCs w:val="16"/>
              <w:lang w:val="en-GB"/>
            </w:rPr>
            <w:t>” Match=”true”/&gt;</w:t>
          </w:r>
        </w:p>
      </w:docPartBody>
    </w:docPart>
    <w:docPart>
      <w:docPartPr>
        <w:name w:val="5A35F08036094B78979C99190129973E"/>
        <w:category>
          <w:name w:val="General"/>
          <w:gallery w:val="placeholder"/>
        </w:category>
        <w:types>
          <w:type w:val="bbPlcHdr"/>
        </w:types>
        <w:behaviors>
          <w:behavior w:val="content"/>
        </w:behaviors>
        <w:guid w:val="{0207FCEB-BA60-4AA7-A0D4-E384005FAC6D}"/>
      </w:docPartPr>
      <w:docPartBody>
        <w:p w:rsidR="00DC7F2B" w:rsidRDefault="004057B8" w:rsidP="004057B8">
          <w:pPr>
            <w:pStyle w:val="5A35F08036094B78979C99190129973E"/>
          </w:pPr>
          <w:r>
            <w:rPr>
              <w:rStyle w:val="Textodelmarcadordeposicin"/>
            </w:rPr>
            <w:t>Haga clic o pulse aquí para escribir texto.</w:t>
          </w:r>
        </w:p>
      </w:docPartBody>
    </w:docPart>
    <w:docPart>
      <w:docPartPr>
        <w:name w:val="52AD35ECA5F74CA09E01711668F9A667"/>
        <w:category>
          <w:name w:val="General"/>
          <w:gallery w:val="placeholder"/>
        </w:category>
        <w:types>
          <w:type w:val="bbPlcHdr"/>
        </w:types>
        <w:behaviors>
          <w:behavior w:val="content"/>
        </w:behaviors>
        <w:guid w:val="{2E6C3BD4-5424-4FCD-9C41-5A639829C8E1}"/>
      </w:docPartPr>
      <w:docPartBody>
        <w:p w:rsidR="00DC7F2B" w:rsidRDefault="00B2222B" w:rsidP="00B2222B">
          <w:pPr>
            <w:pStyle w:val="52AD35ECA5F74CA09E01711668F9A667"/>
          </w:pPr>
          <w:r w:rsidRPr="008D3525">
            <w:rPr>
              <w:sz w:val="16"/>
              <w:szCs w:val="16"/>
              <w:lang w:val="en-GB"/>
            </w:rPr>
            <w:t>&lt;Conditional Select=”./</w:t>
          </w:r>
          <w:r w:rsidRPr="008D3525">
            <w:rPr>
              <w:rFonts w:cs="Consolas"/>
              <w:color w:val="000000"/>
              <w:sz w:val="16"/>
              <w:szCs w:val="16"/>
              <w:lang w:val="en-GB"/>
            </w:rPr>
            <w:t>ActivityRisksRender</w:t>
          </w:r>
          <w:r w:rsidRPr="008D3525">
            <w:rPr>
              <w:sz w:val="16"/>
              <w:szCs w:val="16"/>
              <w:lang w:val="en-GB"/>
            </w:rPr>
            <w:t>” Match=”true”/&gt;</w:t>
          </w:r>
        </w:p>
      </w:docPartBody>
    </w:docPart>
    <w:docPart>
      <w:docPartPr>
        <w:name w:val="B48F3F6F8AF442009E4E0F577B10138B"/>
        <w:category>
          <w:name w:val="General"/>
          <w:gallery w:val="placeholder"/>
        </w:category>
        <w:types>
          <w:type w:val="bbPlcHdr"/>
        </w:types>
        <w:behaviors>
          <w:behavior w:val="content"/>
        </w:behaviors>
        <w:guid w:val="{C457C085-8FBF-4D75-B67A-AFA2332C42F8}"/>
      </w:docPartPr>
      <w:docPartBody>
        <w:p w:rsidR="00DC7F2B" w:rsidRDefault="00B2222B" w:rsidP="00B2222B">
          <w:pPr>
            <w:pStyle w:val="B48F3F6F8AF442009E4E0F577B10138B"/>
          </w:pPr>
          <w:r w:rsidRPr="008C5A3B">
            <w:rPr>
              <w:rStyle w:val="eop"/>
              <w:lang w:val="en-GB"/>
            </w:rPr>
            <w:t>&lt;Content Select=”../.</w:t>
          </w:r>
          <w:r w:rsidRPr="008C5A3B">
            <w:rPr>
              <w:rStyle w:val="eop"/>
              <w:lang w:val="en-US"/>
            </w:rPr>
            <w:t>./../../ChapterIndex</w:t>
          </w:r>
          <w:r w:rsidRPr="008C5A3B">
            <w:rPr>
              <w:rStyle w:val="eop"/>
              <w:lang w:val="en-GB"/>
            </w:rPr>
            <w:t xml:space="preserve">” </w:t>
          </w:r>
          <w:r w:rsidRPr="008C5A3B">
            <w:rPr>
              <w:lang w:val="en-GB"/>
            </w:rPr>
            <w:t>Optional="true"</w:t>
          </w:r>
          <w:r w:rsidRPr="008C5A3B">
            <w:rPr>
              <w:rStyle w:val="eop"/>
              <w:lang w:val="en-GB"/>
            </w:rPr>
            <w:t>/&gt;</w:t>
          </w:r>
        </w:p>
      </w:docPartBody>
    </w:docPart>
    <w:docPart>
      <w:docPartPr>
        <w:name w:val="CC04295DE9E949EEAC5B47FF7A93AB96"/>
        <w:category>
          <w:name w:val="General"/>
          <w:gallery w:val="placeholder"/>
        </w:category>
        <w:types>
          <w:type w:val="bbPlcHdr"/>
        </w:types>
        <w:behaviors>
          <w:behavior w:val="content"/>
        </w:behaviors>
        <w:guid w:val="{1BE9A57C-EA26-4C07-9A6E-A8E33F476A18}"/>
      </w:docPartPr>
      <w:docPartBody>
        <w:p w:rsidR="00DC7F2B" w:rsidRDefault="00B2222B" w:rsidP="00B2222B">
          <w:pPr>
            <w:pStyle w:val="CC04295DE9E949EEAC5B47FF7A93AB96"/>
          </w:pPr>
          <w:r w:rsidRPr="008C5A3B">
            <w:rPr>
              <w:rStyle w:val="eop"/>
              <w:lang w:val="en-GB"/>
            </w:rPr>
            <w:t xml:space="preserve">&lt;Content Select=”../../../../Title” </w:t>
          </w:r>
          <w:r w:rsidRPr="008C5A3B">
            <w:rPr>
              <w:lang w:val="en-GB"/>
            </w:rPr>
            <w:t>Optional="true"</w:t>
          </w:r>
          <w:r w:rsidRPr="008C5A3B">
            <w:rPr>
              <w:rStyle w:val="eop"/>
              <w:lang w:val="en-GB"/>
            </w:rPr>
            <w:t>/&gt;</w:t>
          </w:r>
        </w:p>
      </w:docPartBody>
    </w:docPart>
    <w:docPart>
      <w:docPartPr>
        <w:name w:val="AD24B7AA18C7427BB2715618CD6FD78B"/>
        <w:category>
          <w:name w:val="General"/>
          <w:gallery w:val="placeholder"/>
        </w:category>
        <w:types>
          <w:type w:val="bbPlcHdr"/>
        </w:types>
        <w:behaviors>
          <w:behavior w:val="content"/>
        </w:behaviors>
        <w:guid w:val="{8964DBF9-0B20-4894-9DB7-31F6F89B4EE1}"/>
      </w:docPartPr>
      <w:docPartBody>
        <w:p w:rsidR="00DC7F2B" w:rsidRDefault="00B2222B" w:rsidP="00B2222B">
          <w:pPr>
            <w:pStyle w:val="AD24B7AA18C7427BB2715618CD6FD78B"/>
          </w:pPr>
          <w:r w:rsidRPr="008C5A3B">
            <w:rPr>
              <w:rStyle w:val="eop"/>
              <w:lang w:val="en-GB"/>
            </w:rPr>
            <w:t>&lt;Content Select=”../.</w:t>
          </w:r>
          <w:r w:rsidRPr="008C5A3B">
            <w:rPr>
              <w:rStyle w:val="eop"/>
              <w:lang w:val="en-US"/>
            </w:rPr>
            <w:t>./SubchapterIndex</w:t>
          </w:r>
          <w:r w:rsidRPr="008C5A3B">
            <w:rPr>
              <w:rStyle w:val="eop"/>
              <w:lang w:val="en-GB"/>
            </w:rPr>
            <w:t xml:space="preserve">” </w:t>
          </w:r>
          <w:r w:rsidRPr="008C5A3B">
            <w:rPr>
              <w:lang w:val="en-GB"/>
            </w:rPr>
            <w:t>Optional="true"</w:t>
          </w:r>
          <w:r w:rsidRPr="008C5A3B">
            <w:rPr>
              <w:rStyle w:val="eop"/>
              <w:lang w:val="en-GB"/>
            </w:rPr>
            <w:t>/&gt;</w:t>
          </w:r>
        </w:p>
      </w:docPartBody>
    </w:docPart>
    <w:docPart>
      <w:docPartPr>
        <w:name w:val="DC8FDB350F2F437A8295D00AE69BABF2"/>
        <w:category>
          <w:name w:val="General"/>
          <w:gallery w:val="placeholder"/>
        </w:category>
        <w:types>
          <w:type w:val="bbPlcHdr"/>
        </w:types>
        <w:behaviors>
          <w:behavior w:val="content"/>
        </w:behaviors>
        <w:guid w:val="{6CDEEFE6-DA40-4AAB-9F42-643DEFA91C32}"/>
      </w:docPartPr>
      <w:docPartBody>
        <w:p w:rsidR="00DC7F2B" w:rsidRDefault="00B2222B" w:rsidP="00B2222B">
          <w:pPr>
            <w:pStyle w:val="DC8FDB350F2F437A8295D00AE69BABF2"/>
          </w:pPr>
          <w:r w:rsidRPr="008C5A3B">
            <w:rPr>
              <w:rStyle w:val="eop"/>
              <w:lang w:val="en-GB"/>
            </w:rPr>
            <w:t xml:space="preserve">&lt;Content Select=”../../Title” </w:t>
          </w:r>
          <w:r w:rsidRPr="008C5A3B">
            <w:rPr>
              <w:lang w:val="en-GB"/>
            </w:rPr>
            <w:t>Optional="true"</w:t>
          </w:r>
          <w:r w:rsidRPr="008C5A3B">
            <w:rPr>
              <w:rStyle w:val="eop"/>
              <w:lang w:val="en-GB"/>
            </w:rPr>
            <w:t>/&gt;</w:t>
          </w:r>
        </w:p>
      </w:docPartBody>
    </w:docPart>
    <w:docPart>
      <w:docPartPr>
        <w:name w:val="6509316DC715422ABF5142E7519EF535"/>
        <w:category>
          <w:name w:val="General"/>
          <w:gallery w:val="placeholder"/>
        </w:category>
        <w:types>
          <w:type w:val="bbPlcHdr"/>
        </w:types>
        <w:behaviors>
          <w:behavior w:val="content"/>
        </w:behaviors>
        <w:guid w:val="{ADF1DB07-23B8-4CAE-B754-3B582AE2E344}"/>
      </w:docPartPr>
      <w:docPartBody>
        <w:p w:rsidR="00DC7F2B" w:rsidRDefault="004057B8" w:rsidP="004057B8">
          <w:pPr>
            <w:pStyle w:val="6509316DC715422ABF5142E7519EF535"/>
          </w:pPr>
          <w:r>
            <w:rPr>
              <w:rStyle w:val="Textodelmarcadordeposicin"/>
            </w:rPr>
            <w:t>Haga clic o pulse aquí para escribir texto.</w:t>
          </w:r>
        </w:p>
      </w:docPartBody>
    </w:docPart>
    <w:docPart>
      <w:docPartPr>
        <w:name w:val="41249F7ED00941EBB1744745305CFA9B"/>
        <w:category>
          <w:name w:val="General"/>
          <w:gallery w:val="placeholder"/>
        </w:category>
        <w:types>
          <w:type w:val="bbPlcHdr"/>
        </w:types>
        <w:behaviors>
          <w:behavior w:val="content"/>
        </w:behaviors>
        <w:guid w:val="{F8AD0403-5FB4-4737-B9DB-718A203704E2}"/>
      </w:docPartPr>
      <w:docPartBody>
        <w:p w:rsidR="00DC7F2B" w:rsidRDefault="00B2222B" w:rsidP="00B2222B">
          <w:pPr>
            <w:pStyle w:val="41249F7ED00941EBB1744745305CFA9B"/>
          </w:pPr>
          <w:r w:rsidRPr="00E70A3B">
            <w:rPr>
              <w:sz w:val="18"/>
              <w:szCs w:val="18"/>
              <w:lang w:val="en-GB"/>
            </w:rPr>
            <w:t>&lt;Content Select=”./RiskName” Optional=”true”/&gt;</w:t>
          </w:r>
        </w:p>
      </w:docPartBody>
    </w:docPart>
    <w:docPart>
      <w:docPartPr>
        <w:name w:val="6057352A06B344D2A32CC317DA9999A2"/>
        <w:category>
          <w:name w:val="General"/>
          <w:gallery w:val="placeholder"/>
        </w:category>
        <w:types>
          <w:type w:val="bbPlcHdr"/>
        </w:types>
        <w:behaviors>
          <w:behavior w:val="content"/>
        </w:behaviors>
        <w:guid w:val="{08546F0D-8C61-4EB6-B835-51913B2B67F2}"/>
      </w:docPartPr>
      <w:docPartBody>
        <w:p w:rsidR="00DC7F2B" w:rsidRDefault="00B2222B" w:rsidP="00B2222B">
          <w:pPr>
            <w:pStyle w:val="6057352A06B344D2A32CC317DA9999A2"/>
          </w:pPr>
          <w:r w:rsidRPr="00E70A3B">
            <w:rPr>
              <w:sz w:val="18"/>
              <w:szCs w:val="18"/>
              <w:lang w:val="en-GB"/>
            </w:rPr>
            <w:t>&lt;Content Select=”./ ProbabilityChar” Optional=”true”/&gt;</w:t>
          </w:r>
        </w:p>
      </w:docPartBody>
    </w:docPart>
    <w:docPart>
      <w:docPartPr>
        <w:name w:val="048841AC88B44A8F8AAD97053984CB44"/>
        <w:category>
          <w:name w:val="General"/>
          <w:gallery w:val="placeholder"/>
        </w:category>
        <w:types>
          <w:type w:val="bbPlcHdr"/>
        </w:types>
        <w:behaviors>
          <w:behavior w:val="content"/>
        </w:behaviors>
        <w:guid w:val="{E45949FD-62AA-4B5D-870E-9A85799221A2}"/>
      </w:docPartPr>
      <w:docPartBody>
        <w:p w:rsidR="00DC7F2B" w:rsidRDefault="00B2222B" w:rsidP="00B2222B">
          <w:pPr>
            <w:pStyle w:val="048841AC88B44A8F8AAD97053984CB44"/>
          </w:pPr>
          <w:r w:rsidRPr="00E70A3B">
            <w:rPr>
              <w:sz w:val="18"/>
              <w:szCs w:val="18"/>
              <w:lang w:val="en-GB"/>
            </w:rPr>
            <w:t>&lt;Content Select=”./ SeriousnessChar” Optional=”true”/&gt;</w:t>
          </w:r>
        </w:p>
      </w:docPartBody>
    </w:docPart>
    <w:docPart>
      <w:docPartPr>
        <w:name w:val="400D4514423340E1B2333838EEC2682A"/>
        <w:category>
          <w:name w:val="General"/>
          <w:gallery w:val="placeholder"/>
        </w:category>
        <w:types>
          <w:type w:val="bbPlcHdr"/>
        </w:types>
        <w:behaviors>
          <w:behavior w:val="content"/>
        </w:behaviors>
        <w:guid w:val="{0CE62BB6-475A-47EE-9034-951D9F1148E8}"/>
      </w:docPartPr>
      <w:docPartBody>
        <w:p w:rsidR="00DC7F2B" w:rsidRDefault="00B2222B" w:rsidP="00B2222B">
          <w:pPr>
            <w:pStyle w:val="400D4514423340E1B2333838EEC2682A"/>
          </w:pPr>
          <w:r w:rsidRPr="00E70A3B">
            <w:rPr>
              <w:sz w:val="18"/>
              <w:szCs w:val="18"/>
              <w:lang w:val="en-GB"/>
            </w:rPr>
            <w:t>&lt;Content Select=”./ RiskLevelChar” Optional=”true”/&gt;</w:t>
          </w:r>
        </w:p>
      </w:docPartBody>
    </w:docPart>
    <w:docPart>
      <w:docPartPr>
        <w:name w:val="6BD60927646C4D0E968A7A6071A53803"/>
        <w:category>
          <w:name w:val="General"/>
          <w:gallery w:val="placeholder"/>
        </w:category>
        <w:types>
          <w:type w:val="bbPlcHdr"/>
        </w:types>
        <w:behaviors>
          <w:behavior w:val="content"/>
        </w:behaviors>
        <w:guid w:val="{FE72E4DD-64A2-4DEB-A993-EC6AA59C455C}"/>
      </w:docPartPr>
      <w:docPartBody>
        <w:p w:rsidR="00DC7F2B" w:rsidRDefault="004057B8" w:rsidP="004057B8">
          <w:pPr>
            <w:pStyle w:val="6BD60927646C4D0E968A7A6071A53803"/>
          </w:pPr>
          <w:r w:rsidRPr="001D7632">
            <w:rPr>
              <w:rStyle w:val="Textodelmarcadordeposicin"/>
            </w:rPr>
            <w:t>Haga clic o pulse aquí para escribir texto.</w:t>
          </w:r>
        </w:p>
      </w:docPartBody>
    </w:docPart>
    <w:docPart>
      <w:docPartPr>
        <w:name w:val="55CECE47872C4876ACD156E4E4F28372"/>
        <w:category>
          <w:name w:val="General"/>
          <w:gallery w:val="placeholder"/>
        </w:category>
        <w:types>
          <w:type w:val="bbPlcHdr"/>
        </w:types>
        <w:behaviors>
          <w:behavior w:val="content"/>
        </w:behaviors>
        <w:guid w:val="{EC63CC8F-1BD0-46FD-B245-26990BD88A09}"/>
      </w:docPartPr>
      <w:docPartBody>
        <w:p w:rsidR="00DC7F2B" w:rsidRDefault="00B2222B" w:rsidP="00B2222B">
          <w:pPr>
            <w:pStyle w:val="55CECE47872C4876ACD156E4E4F28372"/>
          </w:pPr>
          <w:r w:rsidRPr="00E70A3B">
            <w:rPr>
              <w:sz w:val="18"/>
              <w:szCs w:val="18"/>
              <w:lang w:val="en-GB"/>
            </w:rPr>
            <w:t>&lt;BlockContent Select=”./PreventiveMeasureDescriptionHtml” Optional=”true”/&gt;</w:t>
          </w:r>
        </w:p>
      </w:docPartBody>
    </w:docPart>
    <w:docPart>
      <w:docPartPr>
        <w:name w:val="E9A0F55C3E3642DB85F2B15BE02F0426"/>
        <w:category>
          <w:name w:val="General"/>
          <w:gallery w:val="placeholder"/>
        </w:category>
        <w:types>
          <w:type w:val="bbPlcHdr"/>
        </w:types>
        <w:behaviors>
          <w:behavior w:val="content"/>
        </w:behaviors>
        <w:guid w:val="{1336E85B-B3B3-4DF8-AA62-1BCE984EA091}"/>
      </w:docPartPr>
      <w:docPartBody>
        <w:p w:rsidR="00DC7F2B" w:rsidRDefault="00B2222B" w:rsidP="00B2222B">
          <w:pPr>
            <w:pStyle w:val="E9A0F55C3E3642DB85F2B15BE02F0426"/>
          </w:pPr>
          <w:r w:rsidRPr="00E70A3B">
            <w:rPr>
              <w:color w:val="000000" w:themeColor="text1"/>
              <w:sz w:val="18"/>
              <w:szCs w:val="18"/>
              <w:lang w:val="en-GB"/>
            </w:rPr>
            <w:t>&lt;EndRepeat/&gt;</w:t>
          </w:r>
        </w:p>
      </w:docPartBody>
    </w:docPart>
    <w:docPart>
      <w:docPartPr>
        <w:name w:val="03998AE52734449D802D6D31F1316EA7"/>
        <w:category>
          <w:name w:val="General"/>
          <w:gallery w:val="placeholder"/>
        </w:category>
        <w:types>
          <w:type w:val="bbPlcHdr"/>
        </w:types>
        <w:behaviors>
          <w:behavior w:val="content"/>
        </w:behaviors>
        <w:guid w:val="{F1B16EA5-2A62-498B-BDA0-DE8F18123D9C}"/>
      </w:docPartPr>
      <w:docPartBody>
        <w:p w:rsidR="00DC7F2B" w:rsidRDefault="004057B8" w:rsidP="004057B8">
          <w:pPr>
            <w:pStyle w:val="03998AE52734449D802D6D31F1316EA7"/>
          </w:pPr>
          <w:r w:rsidRPr="00E97252">
            <w:rPr>
              <w:rStyle w:val="Textodelmarcadordeposicin"/>
            </w:rPr>
            <w:t>Haga clic o pulse aquí para escribir texto.</w:t>
          </w:r>
        </w:p>
      </w:docPartBody>
    </w:docPart>
    <w:docPart>
      <w:docPartPr>
        <w:name w:val="8C69E461AE524A5D9351A6D3EF5B2B01"/>
        <w:category>
          <w:name w:val="General"/>
          <w:gallery w:val="placeholder"/>
        </w:category>
        <w:types>
          <w:type w:val="bbPlcHdr"/>
        </w:types>
        <w:behaviors>
          <w:behavior w:val="content"/>
        </w:behaviors>
        <w:guid w:val="{24779029-C918-4278-895A-124E05541C8D}"/>
      </w:docPartPr>
      <w:docPartBody>
        <w:p w:rsidR="00DC7F2B" w:rsidRDefault="00B2222B" w:rsidP="00B2222B">
          <w:pPr>
            <w:pStyle w:val="8C69E461AE524A5D9351A6D3EF5B2B01"/>
          </w:pPr>
          <w:r w:rsidRPr="008D3525">
            <w:rPr>
              <w:sz w:val="16"/>
              <w:szCs w:val="16"/>
              <w:lang w:val="en-US"/>
            </w:rPr>
            <w:t>&lt;EndConditional/&gt;</w:t>
          </w:r>
        </w:p>
      </w:docPartBody>
    </w:docPart>
    <w:docPart>
      <w:docPartPr>
        <w:name w:val="2B9C9ACC1BA24F829017CAF1AC5687C3"/>
        <w:category>
          <w:name w:val="General"/>
          <w:gallery w:val="placeholder"/>
        </w:category>
        <w:types>
          <w:type w:val="bbPlcHdr"/>
        </w:types>
        <w:behaviors>
          <w:behavior w:val="content"/>
        </w:behaviors>
        <w:guid w:val="{E3D816EC-FC4D-4619-AFB1-213CC4C5D1F9}"/>
      </w:docPartPr>
      <w:docPartBody>
        <w:p w:rsidR="00DC7F2B" w:rsidRDefault="00B2222B" w:rsidP="00B2222B">
          <w:pPr>
            <w:pStyle w:val="2B9C9ACC1BA24F829017CAF1AC5687C3"/>
          </w:pPr>
          <w:r w:rsidRPr="008D3525">
            <w:rPr>
              <w:color w:val="000000" w:themeColor="text1"/>
              <w:sz w:val="16"/>
              <w:szCs w:val="16"/>
              <w:lang w:val="en-GB"/>
            </w:rPr>
            <w:t>&lt;EndRepeat/&gt;</w:t>
          </w:r>
        </w:p>
      </w:docPartBody>
    </w:docPart>
    <w:docPart>
      <w:docPartPr>
        <w:name w:val="F21FB39E5C324BBD9154D00ED9668757"/>
        <w:category>
          <w:name w:val="General"/>
          <w:gallery w:val="placeholder"/>
        </w:category>
        <w:types>
          <w:type w:val="bbPlcHdr"/>
        </w:types>
        <w:behaviors>
          <w:behavior w:val="content"/>
        </w:behaviors>
        <w:guid w:val="{B28440DB-BEF1-401D-8D16-DC2A7182F44B}"/>
      </w:docPartPr>
      <w:docPartBody>
        <w:p w:rsidR="00DC7F2B" w:rsidRDefault="00B2222B" w:rsidP="00B2222B">
          <w:pPr>
            <w:pStyle w:val="F21FB39E5C324BBD9154D00ED9668757"/>
          </w:pPr>
          <w:r w:rsidRPr="008D3525">
            <w:rPr>
              <w:sz w:val="16"/>
              <w:szCs w:val="16"/>
              <w:lang w:val="en-GB"/>
            </w:rPr>
            <w:t>&lt;Conditional Select=”../../../../</w:t>
          </w:r>
          <w:r w:rsidRPr="008D3525">
            <w:rPr>
              <w:rFonts w:cs="Consolas"/>
              <w:color w:val="000000"/>
              <w:sz w:val="16"/>
              <w:szCs w:val="16"/>
              <w:lang w:val="en-GB"/>
            </w:rPr>
            <w:t>IsEvaluation</w:t>
          </w:r>
          <w:r w:rsidRPr="008D3525">
            <w:rPr>
              <w:sz w:val="16"/>
              <w:szCs w:val="16"/>
              <w:lang w:val="en-GB"/>
            </w:rPr>
            <w:t>” Match=”false”/&gt;</w:t>
          </w:r>
        </w:p>
      </w:docPartBody>
    </w:docPart>
    <w:docPart>
      <w:docPartPr>
        <w:name w:val="C4F9A4BC0C014B198DAFC0F27AA18F72"/>
        <w:category>
          <w:name w:val="General"/>
          <w:gallery w:val="placeholder"/>
        </w:category>
        <w:types>
          <w:type w:val="bbPlcHdr"/>
        </w:types>
        <w:behaviors>
          <w:behavior w:val="content"/>
        </w:behaviors>
        <w:guid w:val="{1FA2BF20-A8C2-48FB-9D75-4A061A26E19A}"/>
      </w:docPartPr>
      <w:docPartBody>
        <w:p w:rsidR="00DC7F2B" w:rsidRDefault="004057B8" w:rsidP="004057B8">
          <w:pPr>
            <w:pStyle w:val="C4F9A4BC0C014B198DAFC0F27AA18F72"/>
          </w:pPr>
          <w:r w:rsidRPr="008E29B8">
            <w:rPr>
              <w:rStyle w:val="Textodelmarcadordeposicin"/>
            </w:rPr>
            <w:t>Haga clic o pulse aquí para escribir texto.</w:t>
          </w:r>
        </w:p>
      </w:docPartBody>
    </w:docPart>
    <w:docPart>
      <w:docPartPr>
        <w:name w:val="C07D221C6FED43228E0449BA8F526771"/>
        <w:category>
          <w:name w:val="General"/>
          <w:gallery w:val="placeholder"/>
        </w:category>
        <w:types>
          <w:type w:val="bbPlcHdr"/>
        </w:types>
        <w:behaviors>
          <w:behavior w:val="content"/>
        </w:behaviors>
        <w:guid w:val="{8035A3FA-AF57-40A1-B0AF-3707D0236C92}"/>
      </w:docPartPr>
      <w:docPartBody>
        <w:p w:rsidR="00DC7F2B" w:rsidRDefault="00B2222B" w:rsidP="00B2222B">
          <w:pPr>
            <w:pStyle w:val="C07D221C6FED43228E0449BA8F526771"/>
          </w:pPr>
          <w:r w:rsidRPr="008D3525">
            <w:rPr>
              <w:sz w:val="16"/>
              <w:szCs w:val="16"/>
              <w:lang w:val="en-GB"/>
            </w:rPr>
            <w:t>&lt;Conditional Select=”./</w:t>
          </w:r>
          <w:r w:rsidRPr="008D3525">
            <w:rPr>
              <w:rFonts w:cs="Consolas"/>
              <w:color w:val="000000"/>
              <w:sz w:val="16"/>
              <w:szCs w:val="16"/>
              <w:lang w:val="en-GB"/>
            </w:rPr>
            <w:t>ActivityRisksRender</w:t>
          </w:r>
          <w:r w:rsidRPr="008D3525">
            <w:rPr>
              <w:sz w:val="16"/>
              <w:szCs w:val="16"/>
              <w:lang w:val="en-GB"/>
            </w:rPr>
            <w:t>” Match=”true”/&gt;</w:t>
          </w:r>
        </w:p>
      </w:docPartBody>
    </w:docPart>
    <w:docPart>
      <w:docPartPr>
        <w:name w:val="239BF8B00A804678B1801ED4982F369E"/>
        <w:category>
          <w:name w:val="General"/>
          <w:gallery w:val="placeholder"/>
        </w:category>
        <w:types>
          <w:type w:val="bbPlcHdr"/>
        </w:types>
        <w:behaviors>
          <w:behavior w:val="content"/>
        </w:behaviors>
        <w:guid w:val="{842CE1B2-8714-44D7-AA01-0D5682AB696A}"/>
      </w:docPartPr>
      <w:docPartBody>
        <w:p w:rsidR="00DC7F2B" w:rsidRDefault="00B2222B" w:rsidP="00B2222B">
          <w:pPr>
            <w:pStyle w:val="239BF8B00A804678B1801ED4982F369E"/>
          </w:pPr>
          <w:r w:rsidRPr="003B2D16">
            <w:rPr>
              <w:rStyle w:val="eop"/>
              <w:lang w:val="en-GB"/>
            </w:rPr>
            <w:t>&lt;Content Select=”../.</w:t>
          </w:r>
          <w:r w:rsidRPr="003B2D16">
            <w:rPr>
              <w:rStyle w:val="eop"/>
            </w:rPr>
            <w:t>./../../ChapterIndex</w:t>
          </w:r>
          <w:r w:rsidRPr="003B2D16">
            <w:rPr>
              <w:rStyle w:val="eop"/>
              <w:lang w:val="en-GB"/>
            </w:rPr>
            <w:t xml:space="preserve">” </w:t>
          </w:r>
          <w:r w:rsidRPr="003B2D16">
            <w:rPr>
              <w:lang w:val="en-GB"/>
            </w:rPr>
            <w:t>Optional="true"</w:t>
          </w:r>
          <w:r w:rsidRPr="003B2D16">
            <w:rPr>
              <w:rStyle w:val="eop"/>
              <w:lang w:val="en-GB"/>
            </w:rPr>
            <w:t>/&gt;</w:t>
          </w:r>
        </w:p>
      </w:docPartBody>
    </w:docPart>
    <w:docPart>
      <w:docPartPr>
        <w:name w:val="6CCF60C881DD4B8FB10AC9CECFB9C3E9"/>
        <w:category>
          <w:name w:val="General"/>
          <w:gallery w:val="placeholder"/>
        </w:category>
        <w:types>
          <w:type w:val="bbPlcHdr"/>
        </w:types>
        <w:behaviors>
          <w:behavior w:val="content"/>
        </w:behaviors>
        <w:guid w:val="{FFC9A2D7-8790-4F64-B583-F1923B78071B}"/>
      </w:docPartPr>
      <w:docPartBody>
        <w:p w:rsidR="00DC7F2B" w:rsidRDefault="00B2222B" w:rsidP="00B2222B">
          <w:pPr>
            <w:pStyle w:val="6CCF60C881DD4B8FB10AC9CECFB9C3E9"/>
          </w:pPr>
          <w:r w:rsidRPr="003B2D16">
            <w:rPr>
              <w:rStyle w:val="eop"/>
              <w:lang w:val="en-GB"/>
            </w:rPr>
            <w:t xml:space="preserve">&lt;Content Select=”../../../../Title” </w:t>
          </w:r>
          <w:r w:rsidRPr="003B2D16">
            <w:rPr>
              <w:lang w:val="en-GB"/>
            </w:rPr>
            <w:t>Optional="true"</w:t>
          </w:r>
          <w:r w:rsidRPr="003B2D16">
            <w:rPr>
              <w:rStyle w:val="eop"/>
              <w:lang w:val="en-GB"/>
            </w:rPr>
            <w:t>/&gt;</w:t>
          </w:r>
        </w:p>
      </w:docPartBody>
    </w:docPart>
    <w:docPart>
      <w:docPartPr>
        <w:name w:val="4652000FE18F49069C9B9E7753BF8296"/>
        <w:category>
          <w:name w:val="General"/>
          <w:gallery w:val="placeholder"/>
        </w:category>
        <w:types>
          <w:type w:val="bbPlcHdr"/>
        </w:types>
        <w:behaviors>
          <w:behavior w:val="content"/>
        </w:behaviors>
        <w:guid w:val="{799596AF-FFA4-4D8E-9877-FA414F0B80DD}"/>
      </w:docPartPr>
      <w:docPartBody>
        <w:p w:rsidR="00DC7F2B" w:rsidRDefault="00B2222B" w:rsidP="00B2222B">
          <w:pPr>
            <w:pStyle w:val="4652000FE18F49069C9B9E7753BF8296"/>
          </w:pPr>
          <w:r w:rsidRPr="003B2D16">
            <w:rPr>
              <w:rStyle w:val="eop"/>
              <w:lang w:val="en-GB"/>
            </w:rPr>
            <w:t>&lt;Content Select=”../.</w:t>
          </w:r>
          <w:r w:rsidRPr="003B2D16">
            <w:rPr>
              <w:rStyle w:val="eop"/>
            </w:rPr>
            <w:t>./SubchapterIndex</w:t>
          </w:r>
          <w:r w:rsidRPr="003B2D16">
            <w:rPr>
              <w:rStyle w:val="eop"/>
              <w:lang w:val="en-GB"/>
            </w:rPr>
            <w:t xml:space="preserve">” </w:t>
          </w:r>
          <w:r w:rsidRPr="003B2D16">
            <w:rPr>
              <w:lang w:val="en-GB"/>
            </w:rPr>
            <w:t>Optional="true"</w:t>
          </w:r>
          <w:r w:rsidRPr="003B2D16">
            <w:rPr>
              <w:rStyle w:val="eop"/>
              <w:lang w:val="en-GB"/>
            </w:rPr>
            <w:t>/&gt;</w:t>
          </w:r>
        </w:p>
      </w:docPartBody>
    </w:docPart>
    <w:docPart>
      <w:docPartPr>
        <w:name w:val="93A96CE50E1E4C9986B0330DD88515AB"/>
        <w:category>
          <w:name w:val="General"/>
          <w:gallery w:val="placeholder"/>
        </w:category>
        <w:types>
          <w:type w:val="bbPlcHdr"/>
        </w:types>
        <w:behaviors>
          <w:behavior w:val="content"/>
        </w:behaviors>
        <w:guid w:val="{C2604395-BD16-404D-8B0E-5419F8FE6DE2}"/>
      </w:docPartPr>
      <w:docPartBody>
        <w:p w:rsidR="00DC7F2B" w:rsidRDefault="00B2222B" w:rsidP="00B2222B">
          <w:pPr>
            <w:pStyle w:val="93A96CE50E1E4C9986B0330DD88515AB"/>
          </w:pPr>
          <w:r w:rsidRPr="003B2D16">
            <w:rPr>
              <w:rStyle w:val="eop"/>
              <w:lang w:val="en-GB"/>
            </w:rPr>
            <w:t xml:space="preserve">&lt;Content Select=”../../Title” </w:t>
          </w:r>
          <w:r w:rsidRPr="003B2D16">
            <w:rPr>
              <w:lang w:val="en-GB"/>
            </w:rPr>
            <w:t>Optional="true"</w:t>
          </w:r>
          <w:r w:rsidRPr="003B2D16">
            <w:rPr>
              <w:rStyle w:val="eop"/>
              <w:lang w:val="en-GB"/>
            </w:rPr>
            <w:t>/&gt;</w:t>
          </w:r>
        </w:p>
      </w:docPartBody>
    </w:docPart>
    <w:docPart>
      <w:docPartPr>
        <w:name w:val="E446BB9C01F24D70B1A4E6C5D9E2276A"/>
        <w:category>
          <w:name w:val="General"/>
          <w:gallery w:val="placeholder"/>
        </w:category>
        <w:types>
          <w:type w:val="bbPlcHdr"/>
        </w:types>
        <w:behaviors>
          <w:behavior w:val="content"/>
        </w:behaviors>
        <w:guid w:val="{336604A0-4F14-4046-B7BD-717B3BEFA370}"/>
      </w:docPartPr>
      <w:docPartBody>
        <w:p w:rsidR="00DC7F2B" w:rsidRDefault="004057B8" w:rsidP="004057B8">
          <w:pPr>
            <w:pStyle w:val="E446BB9C01F24D70B1A4E6C5D9E2276A"/>
          </w:pPr>
          <w:r>
            <w:rPr>
              <w:rStyle w:val="Textodelmarcadordeposicin"/>
            </w:rPr>
            <w:t>Haga clic o pulse aquí para escribir texto.</w:t>
          </w:r>
        </w:p>
      </w:docPartBody>
    </w:docPart>
    <w:docPart>
      <w:docPartPr>
        <w:name w:val="CCD06FD6701F464EA2C17A397EF7590A"/>
        <w:category>
          <w:name w:val="General"/>
          <w:gallery w:val="placeholder"/>
        </w:category>
        <w:types>
          <w:type w:val="bbPlcHdr"/>
        </w:types>
        <w:behaviors>
          <w:behavior w:val="content"/>
        </w:behaviors>
        <w:guid w:val="{1D79433F-7A0E-45C3-8F99-8BBA0156CDD6}"/>
      </w:docPartPr>
      <w:docPartBody>
        <w:p w:rsidR="00DC7F2B" w:rsidRDefault="004057B8" w:rsidP="004057B8">
          <w:pPr>
            <w:pStyle w:val="CCD06FD6701F464EA2C17A397EF7590A"/>
          </w:pPr>
          <w:r w:rsidRPr="00E97252">
            <w:rPr>
              <w:rStyle w:val="Textodelmarcadordeposicin"/>
            </w:rPr>
            <w:t>Haga clic o pulse aquí para escribir texto.</w:t>
          </w:r>
        </w:p>
      </w:docPartBody>
    </w:docPart>
    <w:docPart>
      <w:docPartPr>
        <w:name w:val="406D513882364CD3A4B2FA9698D1B133"/>
        <w:category>
          <w:name w:val="General"/>
          <w:gallery w:val="placeholder"/>
        </w:category>
        <w:types>
          <w:type w:val="bbPlcHdr"/>
        </w:types>
        <w:behaviors>
          <w:behavior w:val="content"/>
        </w:behaviors>
        <w:guid w:val="{C5CC169D-8E21-4E3E-893A-0FBD8D70B2FA}"/>
      </w:docPartPr>
      <w:docPartBody>
        <w:p w:rsidR="00DC7F2B" w:rsidRDefault="00B2222B" w:rsidP="00B2222B">
          <w:pPr>
            <w:pStyle w:val="406D513882364CD3A4B2FA9698D1B133"/>
          </w:pPr>
          <w:r w:rsidRPr="00D7269B">
            <w:rPr>
              <w:sz w:val="18"/>
              <w:szCs w:val="18"/>
              <w:lang w:val="en-US"/>
            </w:rPr>
            <w:t>&lt;EndConditional/&gt;</w:t>
          </w:r>
        </w:p>
      </w:docPartBody>
    </w:docPart>
    <w:docPart>
      <w:docPartPr>
        <w:name w:val="ED046A08A3FD4148AED5463C18A1568E"/>
        <w:category>
          <w:name w:val="General"/>
          <w:gallery w:val="placeholder"/>
        </w:category>
        <w:types>
          <w:type w:val="bbPlcHdr"/>
        </w:types>
        <w:behaviors>
          <w:behavior w:val="content"/>
        </w:behaviors>
        <w:guid w:val="{4D172D6B-A8E6-4BD9-8467-55BCF8C334F4}"/>
      </w:docPartPr>
      <w:docPartBody>
        <w:p w:rsidR="00DC7F2B" w:rsidRDefault="00B2222B" w:rsidP="00B2222B">
          <w:pPr>
            <w:pStyle w:val="ED046A08A3FD4148AED5463C18A1568E"/>
          </w:pPr>
          <w:r w:rsidRPr="00D7269B">
            <w:rPr>
              <w:sz w:val="18"/>
              <w:szCs w:val="18"/>
            </w:rPr>
            <w:t>&lt;EndRepeat/&gt;</w:t>
          </w:r>
        </w:p>
      </w:docPartBody>
    </w:docPart>
    <w:docPart>
      <w:docPartPr>
        <w:name w:val="A62D5D88318D4FD79DA0F13F832649BC"/>
        <w:category>
          <w:name w:val="General"/>
          <w:gallery w:val="placeholder"/>
        </w:category>
        <w:types>
          <w:type w:val="bbPlcHdr"/>
        </w:types>
        <w:behaviors>
          <w:behavior w:val="content"/>
        </w:behaviors>
        <w:guid w:val="{4E063F7E-2851-4823-B0C6-29DABBBB8A90}"/>
      </w:docPartPr>
      <w:docPartBody>
        <w:p w:rsidR="00DC7F2B" w:rsidRDefault="00B2222B" w:rsidP="00B2222B">
          <w:pPr>
            <w:pStyle w:val="A62D5D88318D4FD79DA0F13F832649BC"/>
          </w:pPr>
          <w:r w:rsidRPr="00D7269B">
            <w:rPr>
              <w:color w:val="000000" w:themeColor="text1"/>
              <w:sz w:val="18"/>
              <w:szCs w:val="18"/>
              <w:lang w:val="en-GB"/>
            </w:rPr>
            <w:t>&lt;EndConditional/&gt;</w:t>
          </w:r>
        </w:p>
      </w:docPartBody>
    </w:docPart>
    <w:docPart>
      <w:docPartPr>
        <w:name w:val="F648ECB6E3B74D2EB90B45C537A34526"/>
        <w:category>
          <w:name w:val="General"/>
          <w:gallery w:val="placeholder"/>
        </w:category>
        <w:types>
          <w:type w:val="bbPlcHdr"/>
        </w:types>
        <w:behaviors>
          <w:behavior w:val="content"/>
        </w:behaviors>
        <w:guid w:val="{F44D4168-01FE-47EF-B2BB-384B3D6B25E5}"/>
      </w:docPartPr>
      <w:docPartBody>
        <w:p w:rsidR="00DC7F2B" w:rsidRDefault="00B2222B" w:rsidP="00B2222B">
          <w:pPr>
            <w:pStyle w:val="F648ECB6E3B74D2EB90B45C537A34526"/>
          </w:pPr>
          <w:r w:rsidRPr="00D7269B">
            <w:rPr>
              <w:color w:val="000000" w:themeColor="text1"/>
              <w:sz w:val="18"/>
              <w:szCs w:val="18"/>
              <w:lang w:val="en-GB"/>
            </w:rPr>
            <w:t>&lt;EndRepeat/&gt;</w:t>
          </w:r>
        </w:p>
      </w:docPartBody>
    </w:docPart>
    <w:docPart>
      <w:docPartPr>
        <w:name w:val="047BDFDD61C64B2BB3B5DEBCEF16DF3D"/>
        <w:category>
          <w:name w:val="General"/>
          <w:gallery w:val="placeholder"/>
        </w:category>
        <w:types>
          <w:type w:val="bbPlcHdr"/>
        </w:types>
        <w:behaviors>
          <w:behavior w:val="content"/>
        </w:behaviors>
        <w:guid w:val="{E906EE88-F336-4003-8619-C9DEA32E2F42}"/>
      </w:docPartPr>
      <w:docPartBody>
        <w:p w:rsidR="00DC7F2B" w:rsidRDefault="00B2222B" w:rsidP="00B2222B">
          <w:pPr>
            <w:pStyle w:val="047BDFDD61C64B2BB3B5DEBCEF16DF3D"/>
          </w:pPr>
          <w:r w:rsidRPr="00D7269B">
            <w:rPr>
              <w:color w:val="000000" w:themeColor="text1"/>
              <w:sz w:val="18"/>
              <w:szCs w:val="18"/>
              <w:lang w:val="en-GB"/>
            </w:rPr>
            <w:t>&lt;EndRepeat/&gt;</w:t>
          </w:r>
        </w:p>
      </w:docPartBody>
    </w:docPart>
    <w:docPart>
      <w:docPartPr>
        <w:name w:val="648932AF25B74129A97FA701AB6F5BB8"/>
        <w:category>
          <w:name w:val="General"/>
          <w:gallery w:val="placeholder"/>
        </w:category>
        <w:types>
          <w:type w:val="bbPlcHdr"/>
        </w:types>
        <w:behaviors>
          <w:behavior w:val="content"/>
        </w:behaviors>
        <w:guid w:val="{D5AB5200-2F99-4805-9E3F-4EEDB3AE9D8F}"/>
      </w:docPartPr>
      <w:docPartBody>
        <w:p w:rsidR="005E45FE" w:rsidRDefault="00B2222B" w:rsidP="00B2222B">
          <w:pPr>
            <w:pStyle w:val="648932AF25B74129A97FA701AB6F5BB8"/>
          </w:pPr>
          <w:r w:rsidRPr="00E70A3B">
            <w:rPr>
              <w:sz w:val="18"/>
              <w:szCs w:val="18"/>
              <w:lang w:val="en-GB"/>
            </w:rPr>
            <w:t>&lt;Content Select=”./RiskName” Optional=”true”/&gt;</w:t>
          </w:r>
        </w:p>
      </w:docPartBody>
    </w:docPart>
    <w:docPart>
      <w:docPartPr>
        <w:name w:val="A5E6B079437F4EB09B8C74A7B0F0EE25"/>
        <w:category>
          <w:name w:val="General"/>
          <w:gallery w:val="placeholder"/>
        </w:category>
        <w:types>
          <w:type w:val="bbPlcHdr"/>
        </w:types>
        <w:behaviors>
          <w:behavior w:val="content"/>
        </w:behaviors>
        <w:guid w:val="{B7BE91FC-B4F8-49E1-878F-3596FBBF8071}"/>
      </w:docPartPr>
      <w:docPartBody>
        <w:p w:rsidR="005E45FE" w:rsidRDefault="00DC7F2B" w:rsidP="00DC7F2B">
          <w:pPr>
            <w:pStyle w:val="A5E6B079437F4EB09B8C74A7B0F0EE25"/>
          </w:pPr>
          <w:r w:rsidRPr="001D7632">
            <w:rPr>
              <w:rStyle w:val="Textodelmarcadordeposicin"/>
            </w:rPr>
            <w:t>Haga clic o pulse aquí para escribir texto.</w:t>
          </w:r>
        </w:p>
      </w:docPartBody>
    </w:docPart>
    <w:docPart>
      <w:docPartPr>
        <w:name w:val="2672257A15D64CEBA35EB3771409ED0A"/>
        <w:category>
          <w:name w:val="General"/>
          <w:gallery w:val="placeholder"/>
        </w:category>
        <w:types>
          <w:type w:val="bbPlcHdr"/>
        </w:types>
        <w:behaviors>
          <w:behavior w:val="content"/>
        </w:behaviors>
        <w:guid w:val="{0F6FAD73-8CAA-41B0-A471-FDBE05F4FFAC}"/>
      </w:docPartPr>
      <w:docPartBody>
        <w:p w:rsidR="005E45FE" w:rsidRDefault="00B2222B" w:rsidP="00B2222B">
          <w:pPr>
            <w:pStyle w:val="2672257A15D64CEBA35EB3771409ED0A"/>
          </w:pPr>
          <w:r w:rsidRPr="00E70A3B">
            <w:rPr>
              <w:sz w:val="18"/>
              <w:szCs w:val="18"/>
              <w:lang w:val="en-GB"/>
            </w:rPr>
            <w:t>&lt;BlockContent Select=”./PreventiveMeasureDescriptionHtml” Optional=”true”/&gt;</w:t>
          </w:r>
        </w:p>
      </w:docPartBody>
    </w:docPart>
    <w:docPart>
      <w:docPartPr>
        <w:name w:val="898C5EA3BA8D4941A9BE8D7055031718"/>
        <w:category>
          <w:name w:val="General"/>
          <w:gallery w:val="placeholder"/>
        </w:category>
        <w:types>
          <w:type w:val="bbPlcHdr"/>
        </w:types>
        <w:behaviors>
          <w:behavior w:val="content"/>
        </w:behaviors>
        <w:guid w:val="{FAC488FC-DAB1-43F4-A239-453EEE36ED80}"/>
      </w:docPartPr>
      <w:docPartBody>
        <w:p w:rsidR="005E45FE" w:rsidRDefault="00B2222B" w:rsidP="00B2222B">
          <w:pPr>
            <w:pStyle w:val="898C5EA3BA8D4941A9BE8D7055031718"/>
          </w:pPr>
          <w:r w:rsidRPr="00E70A3B">
            <w:rPr>
              <w:color w:val="000000" w:themeColor="text1"/>
              <w:sz w:val="18"/>
              <w:szCs w:val="18"/>
              <w:lang w:val="en-GB"/>
            </w:rPr>
            <w:t>&lt;EndRepeat/&gt;</w:t>
          </w:r>
        </w:p>
      </w:docPartBody>
    </w:docPart>
    <w:docPart>
      <w:docPartPr>
        <w:name w:val="111D3C07DF7F4DDAAA1B4109B5C08145"/>
        <w:category>
          <w:name w:val="General"/>
          <w:gallery w:val="placeholder"/>
        </w:category>
        <w:types>
          <w:type w:val="bbPlcHdr"/>
        </w:types>
        <w:behaviors>
          <w:behavior w:val="content"/>
        </w:behaviors>
        <w:guid w:val="{F1CB6A49-2714-4C8B-AED4-CC10C3101DE9}"/>
      </w:docPartPr>
      <w:docPartBody>
        <w:p w:rsidR="005E45FE" w:rsidRDefault="00B2222B" w:rsidP="00B2222B">
          <w:pPr>
            <w:pStyle w:val="111D3C07DF7F4DDAAA1B4109B5C08145"/>
          </w:pPr>
          <w:r w:rsidRPr="00D4641E">
            <w:rPr>
              <w:rStyle w:val="eop"/>
              <w:rFonts w:ascii="Verdana" w:hAnsi="Verdana" w:cs="Calibri"/>
              <w:b/>
              <w:bCs/>
              <w:sz w:val="22"/>
              <w:szCs w:val="22"/>
              <w:lang w:val="en-GB"/>
            </w:rPr>
            <w:t>&lt;Content Select=”</w:t>
          </w:r>
          <w:r>
            <w:rPr>
              <w:rStyle w:val="eop"/>
              <w:rFonts w:ascii="Verdana" w:hAnsi="Verdana" w:cs="Calibri"/>
              <w:b/>
              <w:bCs/>
              <w:sz w:val="22"/>
              <w:szCs w:val="22"/>
              <w:lang w:val="en-GB"/>
            </w:rPr>
            <w:t>.</w:t>
          </w:r>
          <w:r w:rsidRPr="00D4641E">
            <w:rPr>
              <w:rStyle w:val="eop"/>
              <w:rFonts w:ascii="Verdana" w:hAnsi="Verdana" w:cs="Calibri"/>
              <w:b/>
              <w:bCs/>
              <w:sz w:val="22"/>
              <w:szCs w:val="22"/>
              <w:lang w:val="en-US"/>
            </w:rPr>
            <w:t>/SubchapterIndex</w:t>
          </w:r>
          <w:r w:rsidRPr="00D4641E">
            <w:rPr>
              <w:rStyle w:val="eop"/>
              <w:rFonts w:ascii="Verdana" w:hAnsi="Verdana" w:cs="Calibri"/>
              <w:b/>
              <w:bCs/>
              <w:sz w:val="22"/>
              <w:szCs w:val="22"/>
              <w:lang w:val="en-GB"/>
            </w:rPr>
            <w:t xml:space="preserve">” </w:t>
          </w:r>
          <w:r w:rsidRPr="00D4641E">
            <w:rPr>
              <w:rFonts w:ascii="Verdana" w:hAnsi="Verdana"/>
              <w:b/>
              <w:sz w:val="22"/>
              <w:szCs w:val="22"/>
              <w:lang w:val="en-GB"/>
            </w:rPr>
            <w:t>Optional="true"</w:t>
          </w:r>
          <w:r w:rsidRPr="00D4641E">
            <w:rPr>
              <w:rStyle w:val="eop"/>
              <w:rFonts w:ascii="Verdana" w:hAnsi="Verdana" w:cs="Calibri"/>
              <w:b/>
              <w:bCs/>
              <w:sz w:val="22"/>
              <w:szCs w:val="22"/>
              <w:lang w:val="en-GB"/>
            </w:rPr>
            <w:t>/&gt;</w:t>
          </w:r>
        </w:p>
      </w:docPartBody>
    </w:docPart>
    <w:docPart>
      <w:docPartPr>
        <w:name w:val="D0522A5CD5364A73BCF7F0F8BF6B94E4"/>
        <w:category>
          <w:name w:val="General"/>
          <w:gallery w:val="placeholder"/>
        </w:category>
        <w:types>
          <w:type w:val="bbPlcHdr"/>
        </w:types>
        <w:behaviors>
          <w:behavior w:val="content"/>
        </w:behaviors>
        <w:guid w:val="{B301F53E-41BA-487B-B450-7CFA53EB2FDD}"/>
      </w:docPartPr>
      <w:docPartBody>
        <w:p w:rsidR="000E3B37" w:rsidRDefault="00B2222B" w:rsidP="00B2222B">
          <w:pPr>
            <w:pStyle w:val="D0522A5CD5364A73BCF7F0F8BF6B94E4"/>
          </w:pPr>
          <w:r w:rsidRPr="009D4162">
            <w:rPr>
              <w:color w:val="FFFFFF" w:themeColor="background1"/>
              <w:sz w:val="2"/>
              <w:szCs w:val="2"/>
              <w:u w:val="none"/>
            </w:rPr>
            <w:t>&lt;Content Select=”./Title” Optional=”true”/&gt;</w:t>
          </w:r>
        </w:p>
      </w:docPartBody>
    </w:docPart>
    <w:docPart>
      <w:docPartPr>
        <w:name w:val="6D8F8101980B4F0C9F7C9A405CB9DDBD"/>
        <w:category>
          <w:name w:val="General"/>
          <w:gallery w:val="placeholder"/>
        </w:category>
        <w:types>
          <w:type w:val="bbPlcHdr"/>
        </w:types>
        <w:behaviors>
          <w:behavior w:val="content"/>
        </w:behaviors>
        <w:guid w:val="{1299F39A-4386-469E-A0A1-2E16D4C26CB2}"/>
      </w:docPartPr>
      <w:docPartBody>
        <w:p w:rsidR="00416B63" w:rsidRDefault="00B2222B" w:rsidP="00B2222B">
          <w:pPr>
            <w:pStyle w:val="6D8F8101980B4F0C9F7C9A405CB9DDBD"/>
          </w:pPr>
          <w:r w:rsidRPr="00F023F0">
            <w:rPr>
              <w:rStyle w:val="eop"/>
            </w:rPr>
            <w:t xml:space="preserve">&lt;Content Select=”./ActivityIndex” </w:t>
          </w:r>
          <w:r w:rsidRPr="00F023F0">
            <w:t>Optional="true"</w:t>
          </w:r>
          <w:r w:rsidRPr="00F023F0">
            <w:rPr>
              <w:rStyle w:val="eop"/>
            </w:rPr>
            <w:t>/&gt;</w:t>
          </w:r>
        </w:p>
      </w:docPartBody>
    </w:docPart>
    <w:docPart>
      <w:docPartPr>
        <w:name w:val="6DB5A7D7193F48C4B9FBB41073474B43"/>
        <w:category>
          <w:name w:val="General"/>
          <w:gallery w:val="placeholder"/>
        </w:category>
        <w:types>
          <w:type w:val="bbPlcHdr"/>
        </w:types>
        <w:behaviors>
          <w:behavior w:val="content"/>
        </w:behaviors>
        <w:guid w:val="{A51404AA-91C1-43A8-B9D3-FFFC284892D2}"/>
      </w:docPartPr>
      <w:docPartBody>
        <w:p w:rsidR="00416B63" w:rsidRDefault="00B2222B" w:rsidP="003D25F7">
          <w:pPr>
            <w:pStyle w:val="6DB5A7D7193F48C4B9FBB41073474B43"/>
          </w:pPr>
          <w:r w:rsidRPr="00F023F0">
            <w:t>&lt;Content Select=”./Description” Optional="true"/&gt;</w:t>
          </w:r>
        </w:p>
      </w:docPartBody>
    </w:docPart>
    <w:docPart>
      <w:docPartPr>
        <w:name w:val="081E3030ED134D519FC7D3F89F2E20B8"/>
        <w:category>
          <w:name w:val="General"/>
          <w:gallery w:val="placeholder"/>
        </w:category>
        <w:types>
          <w:type w:val="bbPlcHdr"/>
        </w:types>
        <w:behaviors>
          <w:behavior w:val="content"/>
        </w:behaviors>
        <w:guid w:val="{1C11B429-7841-41E4-8CB0-7193AE5B72FD}"/>
      </w:docPartPr>
      <w:docPartBody>
        <w:p w:rsidR="00416B63" w:rsidRDefault="00B2222B" w:rsidP="00B2222B">
          <w:pPr>
            <w:pStyle w:val="081E3030ED134D519FC7D3F89F2E20B8"/>
          </w:pPr>
          <w:r w:rsidRPr="00F023F0">
            <w:rPr>
              <w:b w:val="0"/>
            </w:rPr>
            <w:t>&lt;Conditional Select=”./HasWordDescription” Match=”true”/&gt;</w:t>
          </w:r>
        </w:p>
      </w:docPartBody>
    </w:docPart>
    <w:docPart>
      <w:docPartPr>
        <w:name w:val="D684B5FEF53B44FB96A33279B8750DAB"/>
        <w:category>
          <w:name w:val="General"/>
          <w:gallery w:val="placeholder"/>
        </w:category>
        <w:types>
          <w:type w:val="bbPlcHdr"/>
        </w:types>
        <w:behaviors>
          <w:behavior w:val="content"/>
        </w:behaviors>
        <w:guid w:val="{1E84E76B-1CA2-4548-8042-6437AAF7ABBB}"/>
      </w:docPartPr>
      <w:docPartBody>
        <w:p w:rsidR="00416B63" w:rsidRDefault="00B2222B" w:rsidP="00B2222B">
          <w:pPr>
            <w:pStyle w:val="D684B5FEF53B44FB96A33279B8750DAB"/>
          </w:pPr>
          <w:r w:rsidRPr="00F023F0">
            <w:rPr>
              <w:b w:val="0"/>
            </w:rPr>
            <w:t>&lt;Content Select=”./WordDescriptionHtml” Optional=”true”/&gt;</w:t>
          </w:r>
        </w:p>
      </w:docPartBody>
    </w:docPart>
    <w:docPart>
      <w:docPartPr>
        <w:name w:val="2A39E7CB727D4CCA9995CC16B88F7E40"/>
        <w:category>
          <w:name w:val="General"/>
          <w:gallery w:val="placeholder"/>
        </w:category>
        <w:types>
          <w:type w:val="bbPlcHdr"/>
        </w:types>
        <w:behaviors>
          <w:behavior w:val="content"/>
        </w:behaviors>
        <w:guid w:val="{EA2A7951-40F6-4742-AD63-AE90E8E2BBFB}"/>
      </w:docPartPr>
      <w:docPartBody>
        <w:p w:rsidR="00416B63" w:rsidRDefault="00B2222B" w:rsidP="00B2222B">
          <w:pPr>
            <w:pStyle w:val="2A39E7CB727D4CCA9995CC16B88F7E40"/>
          </w:pPr>
          <w:r w:rsidRPr="00F023F0">
            <w:rPr>
              <w:b w:val="0"/>
            </w:rPr>
            <w:t>&lt;EndConditional/&gt;</w:t>
          </w:r>
        </w:p>
      </w:docPartBody>
    </w:docPart>
    <w:docPart>
      <w:docPartPr>
        <w:name w:val="A279DAA7B2104E3983CC8C6830B91275"/>
        <w:category>
          <w:name w:val="General"/>
          <w:gallery w:val="placeholder"/>
        </w:category>
        <w:types>
          <w:type w:val="bbPlcHdr"/>
        </w:types>
        <w:behaviors>
          <w:behavior w:val="content"/>
        </w:behaviors>
        <w:guid w:val="{367D8168-3456-4946-9F6F-9CD6C02CF66B}"/>
      </w:docPartPr>
      <w:docPartBody>
        <w:p w:rsidR="00416B63" w:rsidRDefault="00B2222B" w:rsidP="00B2222B">
          <w:pPr>
            <w:pStyle w:val="A279DAA7B2104E3983CC8C6830B91275"/>
          </w:pPr>
          <w:r w:rsidRPr="00F023F0">
            <w:rPr>
              <w:b w:val="0"/>
            </w:rPr>
            <w:t>&lt;Conditional Select=”./HasWorkDetails” Match=”true”/&gt;</w:t>
          </w:r>
        </w:p>
      </w:docPartBody>
    </w:docPart>
    <w:docPart>
      <w:docPartPr>
        <w:name w:val="497E14276C3A4E3AACA87AFD3094E959"/>
        <w:category>
          <w:name w:val="General"/>
          <w:gallery w:val="placeholder"/>
        </w:category>
        <w:types>
          <w:type w:val="bbPlcHdr"/>
        </w:types>
        <w:behaviors>
          <w:behavior w:val="content"/>
        </w:behaviors>
        <w:guid w:val="{9FFC7DE5-8B8C-4F75-BB93-FDC8D7E00187}"/>
      </w:docPartPr>
      <w:docPartBody>
        <w:p w:rsidR="00416B63" w:rsidRDefault="00B2222B" w:rsidP="00B2222B">
          <w:pPr>
            <w:pStyle w:val="497E14276C3A4E3AACA87AFD3094E959"/>
          </w:pPr>
          <w:r w:rsidRPr="00F023F0">
            <w:rPr>
              <w:b w:val="0"/>
            </w:rPr>
            <w:t>&lt;Content Select=”./WorkDetailsHtml” Optional=”true”/&gt;</w:t>
          </w:r>
        </w:p>
      </w:docPartBody>
    </w:docPart>
    <w:docPart>
      <w:docPartPr>
        <w:name w:val="CBB712F79D2140B29D3F88D609F286EF"/>
        <w:category>
          <w:name w:val="General"/>
          <w:gallery w:val="placeholder"/>
        </w:category>
        <w:types>
          <w:type w:val="bbPlcHdr"/>
        </w:types>
        <w:behaviors>
          <w:behavior w:val="content"/>
        </w:behaviors>
        <w:guid w:val="{37563926-868D-437D-9287-455DD9E9D944}"/>
      </w:docPartPr>
      <w:docPartBody>
        <w:p w:rsidR="00416B63" w:rsidRDefault="00B2222B" w:rsidP="00B2222B">
          <w:pPr>
            <w:pStyle w:val="CBB712F79D2140B29D3F88D609F286EF"/>
          </w:pPr>
          <w:r w:rsidRPr="00F023F0">
            <w:rPr>
              <w:b w:val="0"/>
            </w:rPr>
            <w:t>&lt;EndConditional/&gt;</w:t>
          </w:r>
        </w:p>
      </w:docPartBody>
    </w:docPart>
    <w:docPart>
      <w:docPartPr>
        <w:name w:val="0A637324C17041EBBA3E693571EA4ADF"/>
        <w:category>
          <w:name w:val="General"/>
          <w:gallery w:val="placeholder"/>
        </w:category>
        <w:types>
          <w:type w:val="bbPlcHdr"/>
        </w:types>
        <w:behaviors>
          <w:behavior w:val="content"/>
        </w:behaviors>
        <w:guid w:val="{554AC472-48F3-44CC-97B6-1DFB8B018FF1}"/>
      </w:docPartPr>
      <w:docPartBody>
        <w:p w:rsidR="00416B63" w:rsidRDefault="00B2222B" w:rsidP="00B2222B">
          <w:pPr>
            <w:pStyle w:val="0A637324C17041EBBA3E693571EA4ADF"/>
          </w:pPr>
          <w:r w:rsidRPr="00F023F0">
            <w:rPr>
              <w:rStyle w:val="eop"/>
            </w:rPr>
            <w:t xml:space="preserve">&lt;Content Select=”./ActivityIndex” </w:t>
          </w:r>
          <w:r w:rsidRPr="00F023F0">
            <w:t>Optional="true"</w:t>
          </w:r>
          <w:r w:rsidRPr="00F023F0">
            <w:rPr>
              <w:rStyle w:val="eop"/>
            </w:rPr>
            <w:t>/&gt;</w:t>
          </w:r>
        </w:p>
      </w:docPartBody>
    </w:docPart>
    <w:docPart>
      <w:docPartPr>
        <w:name w:val="30CDC3B029E04B1EA704031F18471D70"/>
        <w:category>
          <w:name w:val="General"/>
          <w:gallery w:val="placeholder"/>
        </w:category>
        <w:types>
          <w:type w:val="bbPlcHdr"/>
        </w:types>
        <w:behaviors>
          <w:behavior w:val="content"/>
        </w:behaviors>
        <w:guid w:val="{DBFFBAC7-B295-4AB5-A86E-C49A6CE90E13}"/>
      </w:docPartPr>
      <w:docPartBody>
        <w:p w:rsidR="00416B63" w:rsidRDefault="00B2222B" w:rsidP="003D25F7">
          <w:pPr>
            <w:pStyle w:val="30CDC3B029E04B1EA704031F18471D70"/>
          </w:pPr>
          <w:r w:rsidRPr="00F023F0">
            <w:t>&lt;Content Select=”./Description” Optional="true"/&gt;</w:t>
          </w:r>
        </w:p>
      </w:docPartBody>
    </w:docPart>
    <w:docPart>
      <w:docPartPr>
        <w:name w:val="DE5DCD2C3B2B4F6088FC6CDF5C0AF7B8"/>
        <w:category>
          <w:name w:val="General"/>
          <w:gallery w:val="placeholder"/>
        </w:category>
        <w:types>
          <w:type w:val="bbPlcHdr"/>
        </w:types>
        <w:behaviors>
          <w:behavior w:val="content"/>
        </w:behaviors>
        <w:guid w:val="{05ED7F04-B5B0-4AF2-A144-32399910AB8C}"/>
      </w:docPartPr>
      <w:docPartBody>
        <w:p w:rsidR="00416B63" w:rsidRDefault="00B2222B" w:rsidP="00B2222B">
          <w:pPr>
            <w:pStyle w:val="DE5DCD2C3B2B4F6088FC6CDF5C0AF7B8"/>
          </w:pPr>
          <w:r w:rsidRPr="00F023F0">
            <w:rPr>
              <w:b w:val="0"/>
            </w:rPr>
            <w:t>&lt;Conditional Select=”./HasWordDescription” Match=”true”/&gt;</w:t>
          </w:r>
        </w:p>
      </w:docPartBody>
    </w:docPart>
    <w:docPart>
      <w:docPartPr>
        <w:name w:val="6C6F91CF854D419B84861F727AA597EB"/>
        <w:category>
          <w:name w:val="General"/>
          <w:gallery w:val="placeholder"/>
        </w:category>
        <w:types>
          <w:type w:val="bbPlcHdr"/>
        </w:types>
        <w:behaviors>
          <w:behavior w:val="content"/>
        </w:behaviors>
        <w:guid w:val="{09EAE858-929B-47F7-A324-ED795C40B064}"/>
      </w:docPartPr>
      <w:docPartBody>
        <w:p w:rsidR="00416B63" w:rsidRDefault="00B2222B" w:rsidP="00B2222B">
          <w:pPr>
            <w:pStyle w:val="6C6F91CF854D419B84861F727AA597EB"/>
          </w:pPr>
          <w:r w:rsidRPr="00F023F0">
            <w:rPr>
              <w:b w:val="0"/>
            </w:rPr>
            <w:t>&lt;Content Select=”./WordDescriptionHtml” Optional=”true”/&gt;</w:t>
          </w:r>
        </w:p>
      </w:docPartBody>
    </w:docPart>
    <w:docPart>
      <w:docPartPr>
        <w:name w:val="BAF31EAB18DE49A3A5F53B8F93800690"/>
        <w:category>
          <w:name w:val="General"/>
          <w:gallery w:val="placeholder"/>
        </w:category>
        <w:types>
          <w:type w:val="bbPlcHdr"/>
        </w:types>
        <w:behaviors>
          <w:behavior w:val="content"/>
        </w:behaviors>
        <w:guid w:val="{324EB512-FEB0-4505-848F-9D10166E28F8}"/>
      </w:docPartPr>
      <w:docPartBody>
        <w:p w:rsidR="00416B63" w:rsidRDefault="00B2222B" w:rsidP="00B2222B">
          <w:pPr>
            <w:pStyle w:val="BAF31EAB18DE49A3A5F53B8F93800690"/>
          </w:pPr>
          <w:r w:rsidRPr="00F023F0">
            <w:rPr>
              <w:b w:val="0"/>
            </w:rPr>
            <w:t>&lt;EndConditional/&gt;</w:t>
          </w:r>
        </w:p>
      </w:docPartBody>
    </w:docPart>
    <w:docPart>
      <w:docPartPr>
        <w:name w:val="8F2A6640B44B4F26BD24D640A405249B"/>
        <w:category>
          <w:name w:val="General"/>
          <w:gallery w:val="placeholder"/>
        </w:category>
        <w:types>
          <w:type w:val="bbPlcHdr"/>
        </w:types>
        <w:behaviors>
          <w:behavior w:val="content"/>
        </w:behaviors>
        <w:guid w:val="{7E3DD3D2-0504-4275-BC7D-938B46C537F6}"/>
      </w:docPartPr>
      <w:docPartBody>
        <w:p w:rsidR="00416B63" w:rsidRDefault="00B2222B" w:rsidP="00B2222B">
          <w:pPr>
            <w:pStyle w:val="8F2A6640B44B4F26BD24D640A405249B"/>
          </w:pPr>
          <w:r w:rsidRPr="00F023F0">
            <w:rPr>
              <w:b w:val="0"/>
            </w:rPr>
            <w:t>&lt;Conditional Select=”./HasWorkDetails” Match=”true”/&gt;</w:t>
          </w:r>
        </w:p>
      </w:docPartBody>
    </w:docPart>
    <w:docPart>
      <w:docPartPr>
        <w:name w:val="2322CB37C66F4654BE3F33C4A7E53D3B"/>
        <w:category>
          <w:name w:val="General"/>
          <w:gallery w:val="placeholder"/>
        </w:category>
        <w:types>
          <w:type w:val="bbPlcHdr"/>
        </w:types>
        <w:behaviors>
          <w:behavior w:val="content"/>
        </w:behaviors>
        <w:guid w:val="{06DC7A4C-323C-496C-95AD-57241BA8BB77}"/>
      </w:docPartPr>
      <w:docPartBody>
        <w:p w:rsidR="00416B63" w:rsidRDefault="00B2222B" w:rsidP="00B2222B">
          <w:pPr>
            <w:pStyle w:val="2322CB37C66F4654BE3F33C4A7E53D3B"/>
          </w:pPr>
          <w:r w:rsidRPr="00F023F0">
            <w:rPr>
              <w:b w:val="0"/>
            </w:rPr>
            <w:t>&lt;Content Select=”./WorkDetailsHtml” Optional=”true”/&gt;</w:t>
          </w:r>
        </w:p>
      </w:docPartBody>
    </w:docPart>
    <w:docPart>
      <w:docPartPr>
        <w:name w:val="4F927F3D09974C3E863A5E46025ABF17"/>
        <w:category>
          <w:name w:val="General"/>
          <w:gallery w:val="placeholder"/>
        </w:category>
        <w:types>
          <w:type w:val="bbPlcHdr"/>
        </w:types>
        <w:behaviors>
          <w:behavior w:val="content"/>
        </w:behaviors>
        <w:guid w:val="{6E0D617A-E422-4006-BD65-7EA977AC0E17}"/>
      </w:docPartPr>
      <w:docPartBody>
        <w:p w:rsidR="00416B63" w:rsidRDefault="00B2222B" w:rsidP="00B2222B">
          <w:pPr>
            <w:pStyle w:val="4F927F3D09974C3E863A5E46025ABF17"/>
          </w:pPr>
          <w:r w:rsidRPr="00F023F0">
            <w:rPr>
              <w:b w:val="0"/>
            </w:rPr>
            <w:t>&lt;EndConditional/&gt;</w:t>
          </w:r>
        </w:p>
      </w:docPartBody>
    </w:docPart>
    <w:docPart>
      <w:docPartPr>
        <w:name w:val="F3A59496EDA24B6289C60C93C05A22D1"/>
        <w:category>
          <w:name w:val="General"/>
          <w:gallery w:val="placeholder"/>
        </w:category>
        <w:types>
          <w:type w:val="bbPlcHdr"/>
        </w:types>
        <w:behaviors>
          <w:behavior w:val="content"/>
        </w:behaviors>
        <w:guid w:val="{B0229169-D6A3-4525-B557-27E9D86F2741}"/>
      </w:docPartPr>
      <w:docPartBody>
        <w:p w:rsidR="008F0E6B" w:rsidRDefault="00B2222B" w:rsidP="00B2222B">
          <w:pPr>
            <w:pStyle w:val="F3A59496EDA24B6289C60C93C05A22D1"/>
          </w:pPr>
          <w:r w:rsidRPr="00E724B7">
            <w:rPr>
              <w:sz w:val="18"/>
              <w:szCs w:val="18"/>
            </w:rPr>
            <w:t xml:space="preserve">&lt;Content Select=”ProjectName” </w:t>
          </w:r>
          <w:r w:rsidRPr="00E724B7">
            <w:rPr>
              <w:sz w:val="18"/>
              <w:szCs w:val="18"/>
              <w:lang w:val="en-GB"/>
            </w:rPr>
            <w:t>Optional=”true”</w:t>
          </w:r>
          <w:r w:rsidRPr="00E724B7">
            <w:rPr>
              <w:sz w:val="18"/>
              <w:szCs w:val="18"/>
            </w:rPr>
            <w:t>/&gt;</w:t>
          </w:r>
        </w:p>
      </w:docPartBody>
    </w:docPart>
    <w:docPart>
      <w:docPartPr>
        <w:name w:val="FF43E7CC7C144CFBA603B397682A026D"/>
        <w:category>
          <w:name w:val="General"/>
          <w:gallery w:val="placeholder"/>
        </w:category>
        <w:types>
          <w:type w:val="bbPlcHdr"/>
        </w:types>
        <w:behaviors>
          <w:behavior w:val="content"/>
        </w:behaviors>
        <w:guid w:val="{C7F3FE2D-DADC-4D4C-B7A7-42CB7408B596}"/>
      </w:docPartPr>
      <w:docPartBody>
        <w:p w:rsidR="008F0E6B" w:rsidRDefault="00B2222B" w:rsidP="00B2222B">
          <w:pPr>
            <w:pStyle w:val="FF43E7CC7C144CFBA603B397682A026D"/>
          </w:pPr>
          <w:r w:rsidRPr="00E724B7">
            <w:rPr>
              <w:sz w:val="18"/>
              <w:szCs w:val="18"/>
            </w:rPr>
            <w:t>&lt;Content Select=”./Date”/&gt;</w:t>
          </w:r>
        </w:p>
      </w:docPartBody>
    </w:docPart>
    <w:docPart>
      <w:docPartPr>
        <w:name w:val="63B8DA492E2D4EC18DC98C21D02D05AF"/>
        <w:category>
          <w:name w:val="General"/>
          <w:gallery w:val="placeholder"/>
        </w:category>
        <w:types>
          <w:type w:val="bbPlcHdr"/>
        </w:types>
        <w:behaviors>
          <w:behavior w:val="content"/>
        </w:behaviors>
        <w:guid w:val="{184F8315-7CD9-4578-914A-38DC8E216A80}"/>
      </w:docPartPr>
      <w:docPartBody>
        <w:p w:rsidR="00CC3E31" w:rsidRDefault="00B2222B" w:rsidP="00B2222B">
          <w:pPr>
            <w:pStyle w:val="63B8DA492E2D4EC18DC98C21D02D05AF"/>
          </w:pPr>
          <w:r w:rsidRPr="009D4162">
            <w:rPr>
              <w:b/>
              <w:color w:val="FFFFFF" w:themeColor="background1"/>
              <w:sz w:val="2"/>
              <w:szCs w:val="2"/>
              <w:u w:val="none"/>
            </w:rPr>
            <w:t>&lt;Content Select=”./Description” Optional="true"/&gt;</w:t>
          </w:r>
        </w:p>
      </w:docPartBody>
    </w:docPart>
    <w:docPart>
      <w:docPartPr>
        <w:name w:val="CD13A19938C54B32B627FBDCB360F23D"/>
        <w:category>
          <w:name w:val="General"/>
          <w:gallery w:val="placeholder"/>
        </w:category>
        <w:types>
          <w:type w:val="bbPlcHdr"/>
        </w:types>
        <w:behaviors>
          <w:behavior w:val="content"/>
        </w:behaviors>
        <w:guid w:val="{B736A944-5C4B-4B8C-BB06-3DC2544BC1C0}"/>
      </w:docPartPr>
      <w:docPartBody>
        <w:p w:rsidR="00CC3E31" w:rsidRDefault="00B2222B" w:rsidP="00B2222B">
          <w:pPr>
            <w:pStyle w:val="CD13A19938C54B32B627FBDCB360F23D"/>
          </w:pPr>
          <w:r w:rsidRPr="009D4162">
            <w:rPr>
              <w:b/>
              <w:color w:val="FFFFFF" w:themeColor="background1"/>
              <w:sz w:val="2"/>
              <w:szCs w:val="2"/>
              <w:u w:val="none"/>
            </w:rPr>
            <w:t>&lt;Content Select=”./Description” Optional="true"/&gt;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ill Sans MT">
    <w:altName w:val="Microsoft YaHei Light"/>
    <w:charset w:val="00"/>
    <w:family w:val="swiss"/>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UniversLTStd">
    <w:panose1 w:val="00000000000000000000"/>
    <w:charset w:val="00"/>
    <w:family w:val="swiss"/>
    <w:notTrueType/>
    <w:pitch w:val="default"/>
    <w:sig w:usb0="00000003" w:usb1="00000000" w:usb2="00000000" w:usb3="00000000" w:csb0="00000001"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86309"/>
    <w:multiLevelType w:val="multilevel"/>
    <w:tmpl w:val="5802B9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2A45EF8"/>
    <w:multiLevelType w:val="multilevel"/>
    <w:tmpl w:val="286AD9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9636766"/>
    <w:multiLevelType w:val="multilevel"/>
    <w:tmpl w:val="0CBE37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2D862FA3"/>
    <w:multiLevelType w:val="multilevel"/>
    <w:tmpl w:val="87FA20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4A1122B5"/>
    <w:multiLevelType w:val="multilevel"/>
    <w:tmpl w:val="83164D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5FBB49EE"/>
    <w:multiLevelType w:val="multilevel"/>
    <w:tmpl w:val="DB8C2F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6E976E3B"/>
    <w:multiLevelType w:val="multilevel"/>
    <w:tmpl w:val="419EC6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74814A2D"/>
    <w:multiLevelType w:val="multilevel"/>
    <w:tmpl w:val="B442D8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753A7181"/>
    <w:multiLevelType w:val="multilevel"/>
    <w:tmpl w:val="5B2C2A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3"/>
  </w:num>
  <w:num w:numId="4">
    <w:abstractNumId w:val="8"/>
  </w:num>
  <w:num w:numId="5">
    <w:abstractNumId w:val="7"/>
  </w:num>
  <w:num w:numId="6">
    <w:abstractNumId w:val="4"/>
  </w:num>
  <w:num w:numId="7">
    <w:abstractNumId w:val="6"/>
  </w:num>
  <w:num w:numId="8">
    <w:abstractNumId w:val="5"/>
  </w:num>
  <w:num w:numId="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425"/>
  <w:characterSpacingControl w:val="doNotCompress"/>
  <w:compat>
    <w:useFELayout/>
    <w:splitPgBreakAndParaMark/>
    <w:compatSetting w:name="compatibilityMode" w:uri="http://schemas.microsoft.com/office/word" w:val="14"/>
  </w:compat>
  <w:rsids>
    <w:rsidRoot w:val="006C4339"/>
    <w:rsid w:val="00031F86"/>
    <w:rsid w:val="000A554B"/>
    <w:rsid w:val="000E3B37"/>
    <w:rsid w:val="00107E48"/>
    <w:rsid w:val="00112733"/>
    <w:rsid w:val="001150E1"/>
    <w:rsid w:val="001776AD"/>
    <w:rsid w:val="001A1497"/>
    <w:rsid w:val="001C419F"/>
    <w:rsid w:val="001C575C"/>
    <w:rsid w:val="001D4FE1"/>
    <w:rsid w:val="002164A7"/>
    <w:rsid w:val="00235347"/>
    <w:rsid w:val="00281721"/>
    <w:rsid w:val="002A0138"/>
    <w:rsid w:val="002A5D5A"/>
    <w:rsid w:val="00311A71"/>
    <w:rsid w:val="00330162"/>
    <w:rsid w:val="003318CB"/>
    <w:rsid w:val="00362C2D"/>
    <w:rsid w:val="00374AFF"/>
    <w:rsid w:val="003948F9"/>
    <w:rsid w:val="003D25F7"/>
    <w:rsid w:val="003F2EE7"/>
    <w:rsid w:val="004017CE"/>
    <w:rsid w:val="004057B8"/>
    <w:rsid w:val="00416B63"/>
    <w:rsid w:val="00424F43"/>
    <w:rsid w:val="004254C8"/>
    <w:rsid w:val="004360A9"/>
    <w:rsid w:val="004369BC"/>
    <w:rsid w:val="004638BA"/>
    <w:rsid w:val="00464086"/>
    <w:rsid w:val="00467E11"/>
    <w:rsid w:val="0047300C"/>
    <w:rsid w:val="00473BC9"/>
    <w:rsid w:val="004A7591"/>
    <w:rsid w:val="004B0D5B"/>
    <w:rsid w:val="004C0EE7"/>
    <w:rsid w:val="004D3B25"/>
    <w:rsid w:val="004E01FB"/>
    <w:rsid w:val="004F092D"/>
    <w:rsid w:val="00520558"/>
    <w:rsid w:val="005312C0"/>
    <w:rsid w:val="00540706"/>
    <w:rsid w:val="005B20B1"/>
    <w:rsid w:val="005D2B4D"/>
    <w:rsid w:val="005E3947"/>
    <w:rsid w:val="005E45FE"/>
    <w:rsid w:val="00614E01"/>
    <w:rsid w:val="0062437B"/>
    <w:rsid w:val="00647A96"/>
    <w:rsid w:val="006509A7"/>
    <w:rsid w:val="00662486"/>
    <w:rsid w:val="00690B3B"/>
    <w:rsid w:val="006A2AF8"/>
    <w:rsid w:val="006A7F68"/>
    <w:rsid w:val="006C2340"/>
    <w:rsid w:val="006C25D6"/>
    <w:rsid w:val="006C4339"/>
    <w:rsid w:val="00702FE3"/>
    <w:rsid w:val="0070362F"/>
    <w:rsid w:val="00720EFF"/>
    <w:rsid w:val="00751593"/>
    <w:rsid w:val="00762851"/>
    <w:rsid w:val="0079203B"/>
    <w:rsid w:val="00793499"/>
    <w:rsid w:val="007B4FCC"/>
    <w:rsid w:val="007E5919"/>
    <w:rsid w:val="007E7A63"/>
    <w:rsid w:val="00835853"/>
    <w:rsid w:val="00836073"/>
    <w:rsid w:val="00880ADC"/>
    <w:rsid w:val="008907F1"/>
    <w:rsid w:val="008A483F"/>
    <w:rsid w:val="008E3516"/>
    <w:rsid w:val="008F0E6B"/>
    <w:rsid w:val="008F18D6"/>
    <w:rsid w:val="00904B69"/>
    <w:rsid w:val="009425EB"/>
    <w:rsid w:val="009429CC"/>
    <w:rsid w:val="009438A6"/>
    <w:rsid w:val="009524C9"/>
    <w:rsid w:val="009536B0"/>
    <w:rsid w:val="00954ECB"/>
    <w:rsid w:val="00975648"/>
    <w:rsid w:val="009B1D98"/>
    <w:rsid w:val="009D1D49"/>
    <w:rsid w:val="009F25A7"/>
    <w:rsid w:val="009F7F77"/>
    <w:rsid w:val="00A02B71"/>
    <w:rsid w:val="00A33F18"/>
    <w:rsid w:val="00A52DDD"/>
    <w:rsid w:val="00A55EEA"/>
    <w:rsid w:val="00A8475F"/>
    <w:rsid w:val="00A85E92"/>
    <w:rsid w:val="00B01EED"/>
    <w:rsid w:val="00B030CF"/>
    <w:rsid w:val="00B2222B"/>
    <w:rsid w:val="00B63C05"/>
    <w:rsid w:val="00B64935"/>
    <w:rsid w:val="00B74FEB"/>
    <w:rsid w:val="00BB0781"/>
    <w:rsid w:val="00BE52A7"/>
    <w:rsid w:val="00BF0955"/>
    <w:rsid w:val="00C4393B"/>
    <w:rsid w:val="00C47D06"/>
    <w:rsid w:val="00C73755"/>
    <w:rsid w:val="00C741E5"/>
    <w:rsid w:val="00C75097"/>
    <w:rsid w:val="00CC3E31"/>
    <w:rsid w:val="00CE2C6B"/>
    <w:rsid w:val="00CE75D8"/>
    <w:rsid w:val="00CF0617"/>
    <w:rsid w:val="00CF1234"/>
    <w:rsid w:val="00D23939"/>
    <w:rsid w:val="00D528D2"/>
    <w:rsid w:val="00D55285"/>
    <w:rsid w:val="00D62C02"/>
    <w:rsid w:val="00D75270"/>
    <w:rsid w:val="00D758D7"/>
    <w:rsid w:val="00D86DD7"/>
    <w:rsid w:val="00D9641A"/>
    <w:rsid w:val="00DB4D6D"/>
    <w:rsid w:val="00DC0BF3"/>
    <w:rsid w:val="00DC7F2B"/>
    <w:rsid w:val="00E03C02"/>
    <w:rsid w:val="00E55432"/>
    <w:rsid w:val="00E773EE"/>
    <w:rsid w:val="00E90171"/>
    <w:rsid w:val="00EA789D"/>
    <w:rsid w:val="00ED2F93"/>
    <w:rsid w:val="00EE23C2"/>
    <w:rsid w:val="00EE29DE"/>
    <w:rsid w:val="00EE6347"/>
    <w:rsid w:val="00F02012"/>
    <w:rsid w:val="00F06706"/>
    <w:rsid w:val="00F22DFC"/>
    <w:rsid w:val="00F31B02"/>
    <w:rsid w:val="00F5357F"/>
    <w:rsid w:val="00F5715B"/>
    <w:rsid w:val="00F624F7"/>
    <w:rsid w:val="00F82552"/>
    <w:rsid w:val="00FC74A2"/>
    <w:rsid w:val="00FD3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Default Paragraph Font" w:uiPriority="1" w:qFormat="1"/>
    <w:lsdException w:name="Subtitle" w:semiHidden="0" w:unhideWhenUsed="0"/>
    <w:lsdException w:name="Strong" w:semiHidden="0" w:unhideWhenUsed="0"/>
    <w:lsdException w:name="Emphasis" w:semiHidden="0" w:unhideWhenUsed="0"/>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nhideWhenUsed="0" w:qFormat="1"/>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B2222B"/>
    <w:rPr>
      <w:color w:val="808080"/>
    </w:rPr>
  </w:style>
  <w:style w:type="paragraph" w:customStyle="1" w:styleId="5A35F08036094B78979C99190129973E">
    <w:name w:val="5A35F08036094B78979C99190129973E"/>
    <w:rsid w:val="004057B8"/>
    <w:pPr>
      <w:spacing w:after="160" w:line="259" w:lineRule="auto"/>
    </w:pPr>
    <w:rPr>
      <w:sz w:val="22"/>
      <w:szCs w:val="22"/>
      <w:lang w:val="es-CO" w:eastAsia="es-CO"/>
    </w:rPr>
  </w:style>
  <w:style w:type="paragraph" w:customStyle="1" w:styleId="F4299C91261342C8B6A99599F2C6A6D3">
    <w:name w:val="F4299C91261342C8B6A99599F2C6A6D3"/>
    <w:rsid w:val="00467E11"/>
    <w:pPr>
      <w:spacing w:after="160" w:line="259" w:lineRule="auto"/>
    </w:pPr>
    <w:rPr>
      <w:sz w:val="22"/>
      <w:szCs w:val="22"/>
    </w:rPr>
  </w:style>
  <w:style w:type="paragraph" w:customStyle="1" w:styleId="766EC1085B954F4C8FA2E7A71E76E84A">
    <w:name w:val="766EC1085B954F4C8FA2E7A71E76E84A"/>
    <w:rsid w:val="00467E11"/>
    <w:pPr>
      <w:spacing w:after="160" w:line="259" w:lineRule="auto"/>
    </w:pPr>
    <w:rPr>
      <w:sz w:val="22"/>
      <w:szCs w:val="22"/>
    </w:rPr>
  </w:style>
  <w:style w:type="paragraph" w:customStyle="1" w:styleId="DCBA52E517BB4F2890DB4FB58B698B2D">
    <w:name w:val="DCBA52E517BB4F2890DB4FB58B698B2D"/>
    <w:rsid w:val="00D758D7"/>
    <w:pPr>
      <w:spacing w:after="160" w:line="259" w:lineRule="auto"/>
    </w:pPr>
    <w:rPr>
      <w:sz w:val="22"/>
      <w:szCs w:val="22"/>
    </w:rPr>
  </w:style>
  <w:style w:type="paragraph" w:customStyle="1" w:styleId="A61BE26450F34359B13FB66FC5499270">
    <w:name w:val="A61BE26450F34359B13FB66FC5499270"/>
    <w:rsid w:val="00467E11"/>
    <w:pPr>
      <w:spacing w:after="160" w:line="259" w:lineRule="auto"/>
    </w:pPr>
    <w:rPr>
      <w:sz w:val="22"/>
      <w:szCs w:val="22"/>
    </w:rPr>
  </w:style>
  <w:style w:type="character" w:customStyle="1" w:styleId="eop">
    <w:name w:val="eop"/>
    <w:basedOn w:val="Fuentedeprrafopredeter"/>
    <w:qFormat/>
    <w:rsid w:val="00B2222B"/>
  </w:style>
  <w:style w:type="paragraph" w:customStyle="1" w:styleId="6509316DC715422ABF5142E7519EF535">
    <w:name w:val="6509316DC715422ABF5142E7519EF535"/>
    <w:rsid w:val="004057B8"/>
    <w:pPr>
      <w:spacing w:after="160" w:line="259" w:lineRule="auto"/>
    </w:pPr>
    <w:rPr>
      <w:sz w:val="22"/>
      <w:szCs w:val="22"/>
      <w:lang w:val="es-CO" w:eastAsia="es-CO"/>
    </w:rPr>
  </w:style>
  <w:style w:type="paragraph" w:customStyle="1" w:styleId="6BD60927646C4D0E968A7A6071A53803">
    <w:name w:val="6BD60927646C4D0E968A7A6071A53803"/>
    <w:rsid w:val="004057B8"/>
    <w:pPr>
      <w:spacing w:after="160" w:line="259" w:lineRule="auto"/>
    </w:pPr>
    <w:rPr>
      <w:sz w:val="22"/>
      <w:szCs w:val="22"/>
      <w:lang w:val="es-CO" w:eastAsia="es-CO"/>
    </w:rPr>
  </w:style>
  <w:style w:type="paragraph" w:customStyle="1" w:styleId="03998AE52734449D802D6D31F1316EA7">
    <w:name w:val="03998AE52734449D802D6D31F1316EA7"/>
    <w:rsid w:val="004057B8"/>
    <w:pPr>
      <w:spacing w:after="160" w:line="259" w:lineRule="auto"/>
    </w:pPr>
    <w:rPr>
      <w:sz w:val="22"/>
      <w:szCs w:val="22"/>
      <w:lang w:val="es-CO" w:eastAsia="es-CO"/>
    </w:rPr>
  </w:style>
  <w:style w:type="paragraph" w:customStyle="1" w:styleId="C4F9A4BC0C014B198DAFC0F27AA18F72">
    <w:name w:val="C4F9A4BC0C014B198DAFC0F27AA18F72"/>
    <w:rsid w:val="004057B8"/>
    <w:pPr>
      <w:spacing w:after="160" w:line="259" w:lineRule="auto"/>
    </w:pPr>
    <w:rPr>
      <w:sz w:val="22"/>
      <w:szCs w:val="22"/>
      <w:lang w:val="es-CO" w:eastAsia="es-CO"/>
    </w:rPr>
  </w:style>
  <w:style w:type="paragraph" w:customStyle="1" w:styleId="E446BB9C01F24D70B1A4E6C5D9E2276A">
    <w:name w:val="E446BB9C01F24D70B1A4E6C5D9E2276A"/>
    <w:rsid w:val="004057B8"/>
    <w:pPr>
      <w:spacing w:after="160" w:line="259" w:lineRule="auto"/>
    </w:pPr>
    <w:rPr>
      <w:sz w:val="22"/>
      <w:szCs w:val="22"/>
      <w:lang w:val="es-CO" w:eastAsia="es-CO"/>
    </w:rPr>
  </w:style>
  <w:style w:type="paragraph" w:customStyle="1" w:styleId="CCD06FD6701F464EA2C17A397EF7590A">
    <w:name w:val="CCD06FD6701F464EA2C17A397EF7590A"/>
    <w:rsid w:val="004057B8"/>
    <w:pPr>
      <w:spacing w:after="160" w:line="259" w:lineRule="auto"/>
    </w:pPr>
    <w:rPr>
      <w:sz w:val="22"/>
      <w:szCs w:val="22"/>
      <w:lang w:val="es-CO" w:eastAsia="es-CO"/>
    </w:rPr>
  </w:style>
  <w:style w:type="paragraph" w:customStyle="1" w:styleId="A5E6B079437F4EB09B8C74A7B0F0EE25">
    <w:name w:val="A5E6B079437F4EB09B8C74A7B0F0EE25"/>
    <w:rsid w:val="00DC7F2B"/>
    <w:pPr>
      <w:spacing w:after="160" w:line="259" w:lineRule="auto"/>
    </w:pPr>
    <w:rPr>
      <w:sz w:val="22"/>
      <w:szCs w:val="22"/>
    </w:rPr>
  </w:style>
  <w:style w:type="paragraph" w:customStyle="1" w:styleId="6DB5A7D7193F48C4B9FBB41073474B43">
    <w:name w:val="6DB5A7D7193F48C4B9FBB41073474B43"/>
    <w:rsid w:val="003D25F7"/>
    <w:pPr>
      <w:spacing w:after="160" w:line="259" w:lineRule="auto"/>
    </w:pPr>
    <w:rPr>
      <w:sz w:val="22"/>
      <w:szCs w:val="22"/>
    </w:rPr>
  </w:style>
  <w:style w:type="paragraph" w:customStyle="1" w:styleId="30CDC3B029E04B1EA704031F18471D70">
    <w:name w:val="30CDC3B029E04B1EA704031F18471D70"/>
    <w:rsid w:val="003D25F7"/>
    <w:pPr>
      <w:spacing w:after="160" w:line="259" w:lineRule="auto"/>
    </w:pPr>
    <w:rPr>
      <w:sz w:val="22"/>
      <w:szCs w:val="22"/>
    </w:rPr>
  </w:style>
  <w:style w:type="paragraph" w:customStyle="1" w:styleId="838c37f1-96c8-4b96-b6fa-8f72a289f50a9">
    <w:name w:val="[838c37f1-96c8-4b96-b6fa-8f72a289f50a]9"/>
    <w:rsid w:val="00CC3E31"/>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rFonts w:ascii="Verdana" w:eastAsiaTheme="minorHAnsi" w:hAnsi="Verdana"/>
      <w:b/>
      <w:bCs/>
      <w:sz w:val="32"/>
    </w:rPr>
  </w:style>
  <w:style w:type="paragraph" w:customStyle="1" w:styleId="f026832e-5b73-4b78-8601-592a5d4daabb9">
    <w:name w:val="[f026832e-5b73-4b78-8601-592a5d4daabb]9"/>
    <w:rsid w:val="00CC3E31"/>
    <w:rPr>
      <w:rFonts w:ascii="Verdana" w:eastAsiaTheme="minorHAnsi" w:hAnsi="Verdana"/>
      <w:sz w:val="24"/>
    </w:rPr>
  </w:style>
  <w:style w:type="paragraph" w:customStyle="1" w:styleId="d53d18ba-a4c0-4cd7-b1bb-d0c10a3b88389">
    <w:name w:val="[d53d18ba-a4c0-4cd7-b1bb-d0c10a3b8838]9"/>
    <w:rsid w:val="00CC3E31"/>
    <w:pPr>
      <w:tabs>
        <w:tab w:val="center" w:pos="4252"/>
        <w:tab w:val="right" w:pos="8504"/>
      </w:tabs>
    </w:pPr>
    <w:rPr>
      <w:rFonts w:ascii="Verdana" w:eastAsiaTheme="minorHAnsi" w:hAnsi="Verdana"/>
      <w:sz w:val="24"/>
    </w:rPr>
  </w:style>
  <w:style w:type="paragraph" w:customStyle="1" w:styleId="3488dd6e-7064-4ca2-87af-104ca14e9b3a9">
    <w:name w:val="[3488dd6e-7064-4ca2-87af-104ca14e9b3a]9"/>
    <w:rsid w:val="00CC3E31"/>
    <w:rPr>
      <w:rFonts w:ascii="Verdana" w:eastAsiaTheme="minorHAnsi" w:hAnsi="Verdana"/>
      <w:sz w:val="24"/>
    </w:rPr>
  </w:style>
  <w:style w:type="paragraph" w:customStyle="1" w:styleId="97DCDD680D304C03AFE8B9E5F8AB4F239">
    <w:name w:val="97DCDD680D304C03AFE8B9E5F8AB4F239"/>
    <w:rsid w:val="00CC3E31"/>
    <w:pPr>
      <w:jc w:val="both"/>
    </w:pPr>
    <w:rPr>
      <w:rFonts w:ascii="Verdana" w:eastAsiaTheme="minorHAnsi" w:hAnsi="Verdana"/>
      <w:sz w:val="24"/>
    </w:rPr>
  </w:style>
  <w:style w:type="paragraph" w:customStyle="1" w:styleId="DF02267524364882A57EF2B0F7CA7FE99">
    <w:name w:val="DF02267524364882A57EF2B0F7CA7FE99"/>
    <w:rsid w:val="00CC3E31"/>
    <w:pPr>
      <w:jc w:val="both"/>
    </w:pPr>
    <w:rPr>
      <w:rFonts w:ascii="Verdana" w:eastAsiaTheme="minorHAnsi" w:hAnsi="Verdana"/>
      <w:sz w:val="24"/>
    </w:rPr>
  </w:style>
  <w:style w:type="paragraph" w:customStyle="1" w:styleId="4C4A714F611145F0996EB37742D35E529">
    <w:name w:val="4C4A714F611145F0996EB37742D35E529"/>
    <w:rsid w:val="00CC3E31"/>
    <w:rPr>
      <w:rFonts w:ascii="Verdana" w:eastAsiaTheme="minorHAnsi" w:hAnsi="Verdana"/>
      <w:sz w:val="24"/>
    </w:rPr>
  </w:style>
  <w:style w:type="paragraph" w:customStyle="1" w:styleId="BFB50763B5CC45C7A0056082F0EF89199">
    <w:name w:val="BFB50763B5CC45C7A0056082F0EF89199"/>
    <w:rsid w:val="00CC3E31"/>
    <w:rPr>
      <w:rFonts w:ascii="Verdana" w:eastAsiaTheme="minorHAnsi" w:hAnsi="Verdana"/>
      <w:sz w:val="24"/>
    </w:rPr>
  </w:style>
  <w:style w:type="paragraph" w:customStyle="1" w:styleId="c88e152a-652c-4443-8530-dd30a4bfa79a9">
    <w:name w:val="[c88e152a-652c-4443-8530-dd30a4bfa79a]9"/>
    <w:rsid w:val="00CC3E31"/>
    <w:rPr>
      <w:rFonts w:ascii="Verdana" w:eastAsiaTheme="minorHAnsi" w:hAnsi="Verdana"/>
      <w:sz w:val="24"/>
    </w:rPr>
  </w:style>
  <w:style w:type="paragraph" w:customStyle="1" w:styleId="c639daf9-22db-440f-8ba3-edd945bca3fe9">
    <w:name w:val="[c639daf9-22db-440f-8ba3-edd945bca3fe]9"/>
    <w:rsid w:val="00CC3E31"/>
    <w:rPr>
      <w:rFonts w:ascii="Verdana" w:eastAsiaTheme="minorHAnsi" w:hAnsi="Verdana"/>
      <w:sz w:val="24"/>
    </w:rPr>
  </w:style>
  <w:style w:type="paragraph" w:customStyle="1" w:styleId="6ef570a1-0543-487c-b3d0-a6dc4f5150cf9">
    <w:name w:val="[6ef570a1-0543-487c-b3d0-a6dc4f5150cf]9"/>
    <w:rsid w:val="00CC3E31"/>
    <w:rPr>
      <w:rFonts w:ascii="Verdana" w:eastAsiaTheme="minorHAnsi" w:hAnsi="Verdana"/>
      <w:sz w:val="24"/>
    </w:rPr>
  </w:style>
  <w:style w:type="paragraph" w:customStyle="1" w:styleId="faa8f424-77e1-4161-af2c-96175c724f7c9">
    <w:name w:val="[faa8f424-77e1-4161-af2c-96175c724f7c]9"/>
    <w:rsid w:val="00CC3E31"/>
    <w:rPr>
      <w:rFonts w:ascii="Verdana" w:eastAsiaTheme="minorHAnsi" w:hAnsi="Verdana"/>
      <w:sz w:val="24"/>
    </w:rPr>
  </w:style>
  <w:style w:type="paragraph" w:customStyle="1" w:styleId="E5329C18B74941FEAB634AA86C41B36F9">
    <w:name w:val="E5329C18B74941FEAB634AA86C41B36F9"/>
    <w:rsid w:val="00CC3E31"/>
    <w:pPr>
      <w:jc w:val="both"/>
    </w:pPr>
    <w:rPr>
      <w:rFonts w:ascii="Verdana" w:eastAsiaTheme="minorHAnsi" w:hAnsi="Verdana"/>
      <w:sz w:val="24"/>
    </w:rPr>
  </w:style>
  <w:style w:type="paragraph" w:customStyle="1" w:styleId="CFE2DE5D662A477D89DB7DF316C6C50B9">
    <w:name w:val="CFE2DE5D662A477D89DB7DF316C6C50B9"/>
    <w:rsid w:val="00CC3E31"/>
    <w:rPr>
      <w:rFonts w:ascii="Verdana" w:eastAsiaTheme="minorHAnsi" w:hAnsi="Verdana"/>
      <w:sz w:val="24"/>
    </w:rPr>
  </w:style>
  <w:style w:type="paragraph" w:customStyle="1" w:styleId="A22C3508C45349548FD0203757DECA0C9">
    <w:name w:val="A22C3508C45349548FD0203757DECA0C9"/>
    <w:rsid w:val="00CC3E31"/>
    <w:rPr>
      <w:rFonts w:ascii="Verdana" w:eastAsiaTheme="minorHAnsi" w:hAnsi="Verdana"/>
      <w:sz w:val="24"/>
    </w:rPr>
  </w:style>
  <w:style w:type="paragraph" w:customStyle="1" w:styleId="2B90B50867B54FEC8CBCEE5FF1CD2C499">
    <w:name w:val="2B90B50867B54FEC8CBCEE5FF1CD2C499"/>
    <w:rsid w:val="00CC3E31"/>
    <w:pPr>
      <w:jc w:val="both"/>
    </w:pPr>
    <w:rPr>
      <w:rFonts w:ascii="Verdana" w:eastAsiaTheme="minorHAnsi" w:hAnsi="Verdana"/>
      <w:sz w:val="24"/>
    </w:rPr>
  </w:style>
  <w:style w:type="paragraph" w:customStyle="1" w:styleId="579CA0CA60324E979DD68EF0EBAA0FB69">
    <w:name w:val="579CA0CA60324E979DD68EF0EBAA0FB69"/>
    <w:rsid w:val="00CC3E31"/>
    <w:pPr>
      <w:jc w:val="both"/>
    </w:pPr>
    <w:rPr>
      <w:rFonts w:ascii="Verdana" w:eastAsiaTheme="minorHAnsi" w:hAnsi="Verdana"/>
      <w:sz w:val="24"/>
    </w:rPr>
  </w:style>
  <w:style w:type="paragraph" w:customStyle="1" w:styleId="17E7606162CC41A89F2377429349574B9">
    <w:name w:val="17E7606162CC41A89F2377429349574B9"/>
    <w:rsid w:val="00CC3E31"/>
    <w:pPr>
      <w:ind w:left="720"/>
      <w:contextualSpacing/>
    </w:pPr>
    <w:rPr>
      <w:rFonts w:ascii="Verdana" w:eastAsia="Times New Roman" w:hAnsi="Verdana" w:cs="Times New Roman"/>
      <w:sz w:val="24"/>
      <w:lang w:val="es-ES_tradnl"/>
    </w:rPr>
  </w:style>
  <w:style w:type="paragraph" w:customStyle="1" w:styleId="BE92A09AC6364A849EB0D2DFCCFB63BF9">
    <w:name w:val="BE92A09AC6364A849EB0D2DFCCFB63BF9"/>
    <w:rsid w:val="00CC3E31"/>
    <w:rPr>
      <w:rFonts w:ascii="Verdana" w:eastAsiaTheme="minorHAnsi" w:hAnsi="Verdana"/>
      <w:sz w:val="24"/>
    </w:rPr>
  </w:style>
  <w:style w:type="paragraph" w:customStyle="1" w:styleId="D0522A5CD5364A73BCF7F0F8BF6B94E49">
    <w:name w:val="D0522A5CD5364A73BCF7F0F8BF6B94E49"/>
    <w:rsid w:val="00CC3E31"/>
    <w:pPr>
      <w:keepNext/>
      <w:ind w:left="432" w:hanging="432"/>
      <w:jc w:val="both"/>
      <w:outlineLvl w:val="0"/>
    </w:pPr>
    <w:rPr>
      <w:rFonts w:ascii="Verdana" w:eastAsiaTheme="minorHAnsi" w:hAnsi="Verdana"/>
      <w:b/>
      <w:sz w:val="24"/>
      <w:u w:val="single"/>
    </w:rPr>
  </w:style>
  <w:style w:type="paragraph" w:customStyle="1" w:styleId="1D3E122981EF43758535A4097FC832729">
    <w:name w:val="1D3E122981EF43758535A4097FC832729"/>
    <w:rsid w:val="00CC3E31"/>
    <w:rPr>
      <w:rFonts w:ascii="Verdana" w:eastAsiaTheme="minorHAnsi" w:hAnsi="Verdana"/>
      <w:sz w:val="24"/>
    </w:rPr>
  </w:style>
  <w:style w:type="paragraph" w:customStyle="1" w:styleId="C86FE267AEC74C71A4B7AADB727CFB5F9">
    <w:name w:val="C86FE267AEC74C71A4B7AADB727CFB5F9"/>
    <w:rsid w:val="00CC3E31"/>
    <w:rPr>
      <w:rFonts w:ascii="Verdana" w:eastAsiaTheme="minorHAnsi" w:hAnsi="Verdana"/>
      <w:sz w:val="24"/>
    </w:rPr>
  </w:style>
  <w:style w:type="paragraph" w:customStyle="1" w:styleId="62F03C37012E4AFA876B134B14967D219">
    <w:name w:val="62F03C37012E4AFA876B134B14967D219"/>
    <w:rsid w:val="00CC3E31"/>
    <w:pPr>
      <w:keepNext/>
      <w:ind w:left="576" w:hanging="576"/>
      <w:outlineLvl w:val="1"/>
    </w:pPr>
    <w:rPr>
      <w:rFonts w:ascii="Verdana" w:eastAsiaTheme="minorHAnsi" w:hAnsi="Verdana"/>
      <w:b/>
      <w:sz w:val="24"/>
    </w:rPr>
  </w:style>
  <w:style w:type="paragraph" w:customStyle="1" w:styleId="158F48FD7A024049A66D31B61C8A10FC9">
    <w:name w:val="158F48FD7A024049A66D31B61C8A10FC9"/>
    <w:rsid w:val="00CC3E31"/>
    <w:rPr>
      <w:rFonts w:ascii="Verdana" w:eastAsiaTheme="minorHAnsi" w:hAnsi="Verdana"/>
      <w:sz w:val="24"/>
    </w:rPr>
  </w:style>
  <w:style w:type="paragraph" w:customStyle="1" w:styleId="111D3C07DF7F4DDAAA1B4109B5C081459">
    <w:name w:val="111D3C07DF7F4DDAAA1B4109B5C081459"/>
    <w:rsid w:val="00CC3E31"/>
    <w:pPr>
      <w:spacing w:before="100" w:beforeAutospacing="1" w:after="100" w:afterAutospacing="1"/>
    </w:pPr>
    <w:rPr>
      <w:rFonts w:ascii="Times New Roman" w:eastAsiaTheme="minorHAnsi" w:hAnsi="Times New Roman"/>
      <w:sz w:val="24"/>
      <w:szCs w:val="24"/>
    </w:rPr>
  </w:style>
  <w:style w:type="paragraph" w:customStyle="1" w:styleId="615AEBAC532B4076B8CB22C59AD47CD39">
    <w:name w:val="615AEBAC532B4076B8CB22C59AD47CD39"/>
    <w:rsid w:val="00CC3E31"/>
    <w:pPr>
      <w:spacing w:before="100" w:beforeAutospacing="1" w:after="100" w:afterAutospacing="1"/>
    </w:pPr>
    <w:rPr>
      <w:rFonts w:ascii="Times New Roman" w:eastAsiaTheme="minorHAnsi" w:hAnsi="Times New Roman"/>
      <w:sz w:val="24"/>
      <w:szCs w:val="24"/>
    </w:rPr>
  </w:style>
  <w:style w:type="paragraph" w:customStyle="1" w:styleId="BBE4506573174672A35B233F07DB71D19">
    <w:name w:val="BBE4506573174672A35B233F07DB71D19"/>
    <w:rsid w:val="00CC3E31"/>
    <w:rPr>
      <w:rFonts w:ascii="Verdana" w:eastAsiaTheme="minorHAnsi" w:hAnsi="Verdana"/>
      <w:sz w:val="24"/>
    </w:rPr>
  </w:style>
  <w:style w:type="paragraph" w:customStyle="1" w:styleId="22FDBFE44A5C4B52988EE905363077D69">
    <w:name w:val="22FDBFE44A5C4B52988EE905363077D69"/>
    <w:rsid w:val="00CC3E31"/>
    <w:rPr>
      <w:rFonts w:ascii="Verdana" w:eastAsiaTheme="minorHAnsi" w:hAnsi="Verdana"/>
      <w:sz w:val="24"/>
    </w:rPr>
  </w:style>
  <w:style w:type="paragraph" w:customStyle="1" w:styleId="63B8DA492E2D4EC18DC98C21D02D05AF1">
    <w:name w:val="63B8DA492E2D4EC18DC98C21D02D05AF1"/>
    <w:rsid w:val="00CC3E31"/>
    <w:pPr>
      <w:keepNext/>
      <w:ind w:left="720" w:hanging="720"/>
      <w:jc w:val="both"/>
      <w:outlineLvl w:val="2"/>
    </w:pPr>
    <w:rPr>
      <w:rFonts w:ascii="Verdana" w:eastAsiaTheme="minorHAnsi" w:hAnsi="Verdana"/>
      <w:sz w:val="24"/>
      <w:u w:val="single"/>
    </w:rPr>
  </w:style>
  <w:style w:type="paragraph" w:customStyle="1" w:styleId="52AD35ECA5F74CA09E01711668F9A6679">
    <w:name w:val="52AD35ECA5F74CA09E01711668F9A6679"/>
    <w:rsid w:val="00CC3E31"/>
    <w:rPr>
      <w:rFonts w:ascii="Verdana" w:eastAsiaTheme="minorHAnsi" w:hAnsi="Verdana"/>
      <w:sz w:val="24"/>
    </w:rPr>
  </w:style>
  <w:style w:type="paragraph" w:customStyle="1" w:styleId="B48F3F6F8AF442009E4E0F577B10138B9">
    <w:name w:val="B48F3F6F8AF442009E4E0F577B10138B9"/>
    <w:rsid w:val="00CC3E31"/>
    <w:pPr>
      <w:tabs>
        <w:tab w:val="left" w:pos="567"/>
        <w:tab w:val="left" w:pos="709"/>
        <w:tab w:val="left" w:pos="851"/>
      </w:tabs>
    </w:pPr>
    <w:rPr>
      <w:rFonts w:ascii="Verdana" w:eastAsiaTheme="minorHAnsi" w:hAnsi="Verdana" w:cs="Calibri"/>
      <w:b/>
      <w:bCs/>
      <w:sz w:val="18"/>
      <w:szCs w:val="18"/>
    </w:rPr>
  </w:style>
  <w:style w:type="paragraph" w:customStyle="1" w:styleId="CC04295DE9E949EEAC5B47FF7A93AB969">
    <w:name w:val="CC04295DE9E949EEAC5B47FF7A93AB969"/>
    <w:rsid w:val="00CC3E31"/>
    <w:pPr>
      <w:tabs>
        <w:tab w:val="left" w:pos="567"/>
        <w:tab w:val="left" w:pos="709"/>
        <w:tab w:val="left" w:pos="851"/>
      </w:tabs>
    </w:pPr>
    <w:rPr>
      <w:rFonts w:ascii="Verdana" w:eastAsiaTheme="minorHAnsi" w:hAnsi="Verdana" w:cs="Calibri"/>
      <w:b/>
      <w:bCs/>
      <w:sz w:val="18"/>
      <w:szCs w:val="18"/>
    </w:rPr>
  </w:style>
  <w:style w:type="paragraph" w:customStyle="1" w:styleId="AD24B7AA18C7427BB2715618CD6FD78B9">
    <w:name w:val="AD24B7AA18C7427BB2715618CD6FD78B9"/>
    <w:rsid w:val="00CC3E31"/>
    <w:pPr>
      <w:tabs>
        <w:tab w:val="left" w:pos="567"/>
        <w:tab w:val="left" w:pos="709"/>
        <w:tab w:val="left" w:pos="851"/>
      </w:tabs>
    </w:pPr>
    <w:rPr>
      <w:rFonts w:ascii="Verdana" w:eastAsiaTheme="minorHAnsi" w:hAnsi="Verdana" w:cs="Calibri"/>
      <w:b/>
      <w:bCs/>
      <w:sz w:val="18"/>
      <w:szCs w:val="18"/>
    </w:rPr>
  </w:style>
  <w:style w:type="paragraph" w:customStyle="1" w:styleId="DC8FDB350F2F437A8295D00AE69BABF29">
    <w:name w:val="DC8FDB350F2F437A8295D00AE69BABF29"/>
    <w:rsid w:val="00CC3E31"/>
    <w:pPr>
      <w:tabs>
        <w:tab w:val="left" w:pos="567"/>
        <w:tab w:val="left" w:pos="709"/>
        <w:tab w:val="left" w:pos="851"/>
      </w:tabs>
    </w:pPr>
    <w:rPr>
      <w:rFonts w:ascii="Verdana" w:eastAsiaTheme="minorHAnsi" w:hAnsi="Verdana" w:cs="Calibri"/>
      <w:b/>
      <w:bCs/>
      <w:sz w:val="18"/>
      <w:szCs w:val="18"/>
    </w:rPr>
  </w:style>
  <w:style w:type="paragraph" w:customStyle="1" w:styleId="6D8F8101980B4F0C9F7C9A405CB9DDBD6">
    <w:name w:val="6D8F8101980B4F0C9F7C9A405CB9DDBD6"/>
    <w:rsid w:val="00CC3E31"/>
    <w:pPr>
      <w:tabs>
        <w:tab w:val="left" w:pos="567"/>
        <w:tab w:val="left" w:pos="709"/>
        <w:tab w:val="left" w:pos="851"/>
      </w:tabs>
    </w:pPr>
    <w:rPr>
      <w:rFonts w:ascii="Verdana" w:eastAsiaTheme="minorHAnsi" w:hAnsi="Verdana" w:cs="Calibri"/>
      <w:b/>
      <w:bCs/>
      <w:sz w:val="18"/>
      <w:szCs w:val="18"/>
    </w:rPr>
  </w:style>
  <w:style w:type="paragraph" w:customStyle="1" w:styleId="081E3030ED134D519FC7D3F89F2E20B86">
    <w:name w:val="081E3030ED134D519FC7D3F89F2E20B86"/>
    <w:rsid w:val="00CC3E31"/>
    <w:pPr>
      <w:tabs>
        <w:tab w:val="left" w:pos="567"/>
        <w:tab w:val="left" w:pos="709"/>
        <w:tab w:val="left" w:pos="851"/>
      </w:tabs>
    </w:pPr>
    <w:rPr>
      <w:rFonts w:ascii="Verdana" w:eastAsiaTheme="minorHAnsi" w:hAnsi="Verdana" w:cs="Calibri"/>
      <w:b/>
      <w:bCs/>
      <w:sz w:val="18"/>
      <w:szCs w:val="18"/>
    </w:rPr>
  </w:style>
  <w:style w:type="paragraph" w:customStyle="1" w:styleId="D684B5FEF53B44FB96A33279B8750DAB6">
    <w:name w:val="D684B5FEF53B44FB96A33279B8750DAB6"/>
    <w:rsid w:val="00CC3E31"/>
    <w:pPr>
      <w:tabs>
        <w:tab w:val="left" w:pos="567"/>
        <w:tab w:val="left" w:pos="709"/>
        <w:tab w:val="left" w:pos="851"/>
      </w:tabs>
    </w:pPr>
    <w:rPr>
      <w:rFonts w:ascii="Verdana" w:eastAsiaTheme="minorHAnsi" w:hAnsi="Verdana" w:cs="Calibri"/>
      <w:b/>
      <w:bCs/>
      <w:sz w:val="18"/>
      <w:szCs w:val="18"/>
    </w:rPr>
  </w:style>
  <w:style w:type="paragraph" w:customStyle="1" w:styleId="2A39E7CB727D4CCA9995CC16B88F7E406">
    <w:name w:val="2A39E7CB727D4CCA9995CC16B88F7E406"/>
    <w:rsid w:val="00CC3E31"/>
    <w:pPr>
      <w:tabs>
        <w:tab w:val="left" w:pos="567"/>
        <w:tab w:val="left" w:pos="709"/>
        <w:tab w:val="left" w:pos="851"/>
      </w:tabs>
    </w:pPr>
    <w:rPr>
      <w:rFonts w:ascii="Verdana" w:eastAsiaTheme="minorHAnsi" w:hAnsi="Verdana" w:cs="Calibri"/>
      <w:b/>
      <w:bCs/>
      <w:sz w:val="18"/>
      <w:szCs w:val="18"/>
    </w:rPr>
  </w:style>
  <w:style w:type="paragraph" w:customStyle="1" w:styleId="A279DAA7B2104E3983CC8C6830B912756">
    <w:name w:val="A279DAA7B2104E3983CC8C6830B912756"/>
    <w:rsid w:val="00CC3E31"/>
    <w:pPr>
      <w:tabs>
        <w:tab w:val="left" w:pos="567"/>
        <w:tab w:val="left" w:pos="709"/>
        <w:tab w:val="left" w:pos="851"/>
      </w:tabs>
    </w:pPr>
    <w:rPr>
      <w:rFonts w:ascii="Verdana" w:eastAsiaTheme="minorHAnsi" w:hAnsi="Verdana" w:cs="Calibri"/>
      <w:b/>
      <w:bCs/>
      <w:sz w:val="18"/>
      <w:szCs w:val="18"/>
    </w:rPr>
  </w:style>
  <w:style w:type="paragraph" w:customStyle="1" w:styleId="497E14276C3A4E3AACA87AFD3094E9596">
    <w:name w:val="497E14276C3A4E3AACA87AFD3094E9596"/>
    <w:rsid w:val="00CC3E31"/>
    <w:pPr>
      <w:tabs>
        <w:tab w:val="left" w:pos="567"/>
        <w:tab w:val="left" w:pos="709"/>
        <w:tab w:val="left" w:pos="851"/>
      </w:tabs>
    </w:pPr>
    <w:rPr>
      <w:rFonts w:ascii="Verdana" w:eastAsiaTheme="minorHAnsi" w:hAnsi="Verdana" w:cs="Calibri"/>
      <w:b/>
      <w:bCs/>
      <w:sz w:val="18"/>
      <w:szCs w:val="18"/>
    </w:rPr>
  </w:style>
  <w:style w:type="paragraph" w:customStyle="1" w:styleId="CBB712F79D2140B29D3F88D609F286EF6">
    <w:name w:val="CBB712F79D2140B29D3F88D609F286EF6"/>
    <w:rsid w:val="00CC3E31"/>
    <w:pPr>
      <w:tabs>
        <w:tab w:val="left" w:pos="567"/>
        <w:tab w:val="left" w:pos="709"/>
        <w:tab w:val="left" w:pos="851"/>
      </w:tabs>
    </w:pPr>
    <w:rPr>
      <w:rFonts w:ascii="Verdana" w:eastAsiaTheme="minorHAnsi" w:hAnsi="Verdana" w:cs="Calibri"/>
      <w:b/>
      <w:bCs/>
      <w:sz w:val="18"/>
      <w:szCs w:val="18"/>
    </w:rPr>
  </w:style>
  <w:style w:type="paragraph" w:customStyle="1" w:styleId="41249F7ED00941EBB1744745305CFA9B9">
    <w:name w:val="41249F7ED00941EBB1744745305CFA9B9"/>
    <w:rsid w:val="00CC3E31"/>
    <w:rPr>
      <w:rFonts w:ascii="Verdana" w:eastAsiaTheme="minorHAnsi" w:hAnsi="Verdana"/>
      <w:sz w:val="24"/>
    </w:rPr>
  </w:style>
  <w:style w:type="paragraph" w:customStyle="1" w:styleId="6057352A06B344D2A32CC317DA9999A29">
    <w:name w:val="6057352A06B344D2A32CC317DA9999A29"/>
    <w:rsid w:val="00CC3E31"/>
    <w:rPr>
      <w:rFonts w:ascii="Verdana" w:eastAsiaTheme="minorHAnsi" w:hAnsi="Verdana"/>
      <w:sz w:val="24"/>
    </w:rPr>
  </w:style>
  <w:style w:type="paragraph" w:customStyle="1" w:styleId="048841AC88B44A8F8AAD97053984CB449">
    <w:name w:val="048841AC88B44A8F8AAD97053984CB449"/>
    <w:rsid w:val="00CC3E31"/>
    <w:rPr>
      <w:rFonts w:ascii="Verdana" w:eastAsiaTheme="minorHAnsi" w:hAnsi="Verdana"/>
      <w:sz w:val="24"/>
    </w:rPr>
  </w:style>
  <w:style w:type="paragraph" w:customStyle="1" w:styleId="400D4514423340E1B2333838EEC2682A9">
    <w:name w:val="400D4514423340E1B2333838EEC2682A9"/>
    <w:rsid w:val="00CC3E31"/>
    <w:rPr>
      <w:rFonts w:ascii="Verdana" w:eastAsiaTheme="minorHAnsi" w:hAnsi="Verdana"/>
      <w:sz w:val="24"/>
    </w:rPr>
  </w:style>
  <w:style w:type="paragraph" w:customStyle="1" w:styleId="55CECE47872C4876ACD156E4E4F283729">
    <w:name w:val="55CECE47872C4876ACD156E4E4F283729"/>
    <w:rsid w:val="00CC3E31"/>
    <w:rPr>
      <w:rFonts w:ascii="Verdana" w:eastAsiaTheme="minorHAnsi" w:hAnsi="Verdana"/>
      <w:sz w:val="24"/>
    </w:rPr>
  </w:style>
  <w:style w:type="paragraph" w:customStyle="1" w:styleId="E9A0F55C3E3642DB85F2B15BE02F04269">
    <w:name w:val="E9A0F55C3E3642DB85F2B15BE02F04269"/>
    <w:rsid w:val="00CC3E31"/>
    <w:rPr>
      <w:rFonts w:ascii="Verdana" w:eastAsiaTheme="minorHAnsi" w:hAnsi="Verdana"/>
      <w:sz w:val="24"/>
    </w:rPr>
  </w:style>
  <w:style w:type="paragraph" w:customStyle="1" w:styleId="8C69E461AE524A5D9351A6D3EF5B2B019">
    <w:name w:val="8C69E461AE524A5D9351A6D3EF5B2B019"/>
    <w:rsid w:val="00CC3E31"/>
    <w:rPr>
      <w:rFonts w:ascii="Verdana" w:eastAsiaTheme="minorHAnsi" w:hAnsi="Verdana"/>
      <w:sz w:val="24"/>
    </w:rPr>
  </w:style>
  <w:style w:type="paragraph" w:customStyle="1" w:styleId="2B9C9ACC1BA24F829017CAF1AC5687C39">
    <w:name w:val="2B9C9ACC1BA24F829017CAF1AC5687C39"/>
    <w:rsid w:val="00CC3E31"/>
    <w:rPr>
      <w:rFonts w:ascii="Verdana" w:eastAsiaTheme="minorHAnsi" w:hAnsi="Verdana"/>
      <w:sz w:val="24"/>
    </w:rPr>
  </w:style>
  <w:style w:type="paragraph" w:customStyle="1" w:styleId="7D98CA0086B443EC90A217B3BA1BF14D9">
    <w:name w:val="7D98CA0086B443EC90A217B3BA1BF14D9"/>
    <w:rsid w:val="00CC3E31"/>
    <w:rPr>
      <w:rFonts w:ascii="Verdana" w:eastAsiaTheme="minorHAnsi" w:hAnsi="Verdana"/>
      <w:sz w:val="24"/>
    </w:rPr>
  </w:style>
  <w:style w:type="paragraph" w:customStyle="1" w:styleId="F21FB39E5C324BBD9154D00ED96687579">
    <w:name w:val="F21FB39E5C324BBD9154D00ED96687579"/>
    <w:rsid w:val="00CC3E31"/>
    <w:rPr>
      <w:rFonts w:ascii="Verdana" w:eastAsiaTheme="minorHAnsi" w:hAnsi="Verdana"/>
      <w:sz w:val="24"/>
    </w:rPr>
  </w:style>
  <w:style w:type="paragraph" w:customStyle="1" w:styleId="CD13A19938C54B32B627FBDCB360F23D1">
    <w:name w:val="CD13A19938C54B32B627FBDCB360F23D1"/>
    <w:rsid w:val="00CC3E31"/>
    <w:pPr>
      <w:keepNext/>
      <w:ind w:left="720" w:hanging="720"/>
      <w:jc w:val="both"/>
      <w:outlineLvl w:val="2"/>
    </w:pPr>
    <w:rPr>
      <w:rFonts w:ascii="Verdana" w:eastAsiaTheme="minorHAnsi" w:hAnsi="Verdana"/>
      <w:sz w:val="24"/>
      <w:u w:val="single"/>
    </w:rPr>
  </w:style>
  <w:style w:type="paragraph" w:customStyle="1" w:styleId="C07D221C6FED43228E0449BA8F5267719">
    <w:name w:val="C07D221C6FED43228E0449BA8F5267719"/>
    <w:rsid w:val="00CC3E31"/>
    <w:rPr>
      <w:rFonts w:ascii="Verdana" w:eastAsiaTheme="minorHAnsi" w:hAnsi="Verdana"/>
      <w:sz w:val="24"/>
    </w:rPr>
  </w:style>
  <w:style w:type="paragraph" w:customStyle="1" w:styleId="239BF8B00A804678B1801ED4982F369E9">
    <w:name w:val="239BF8B00A804678B1801ED4982F369E9"/>
    <w:rsid w:val="00CC3E31"/>
    <w:pPr>
      <w:tabs>
        <w:tab w:val="left" w:pos="567"/>
        <w:tab w:val="left" w:pos="709"/>
        <w:tab w:val="left" w:pos="851"/>
      </w:tabs>
    </w:pPr>
    <w:rPr>
      <w:rFonts w:ascii="Verdana" w:eastAsiaTheme="minorHAnsi" w:hAnsi="Verdana" w:cs="Calibri"/>
      <w:b/>
      <w:bCs/>
      <w:sz w:val="18"/>
      <w:szCs w:val="18"/>
    </w:rPr>
  </w:style>
  <w:style w:type="paragraph" w:customStyle="1" w:styleId="6CCF60C881DD4B8FB10AC9CECFB9C3E99">
    <w:name w:val="6CCF60C881DD4B8FB10AC9CECFB9C3E99"/>
    <w:rsid w:val="00CC3E31"/>
    <w:pPr>
      <w:tabs>
        <w:tab w:val="left" w:pos="567"/>
        <w:tab w:val="left" w:pos="709"/>
        <w:tab w:val="left" w:pos="851"/>
      </w:tabs>
    </w:pPr>
    <w:rPr>
      <w:rFonts w:ascii="Verdana" w:eastAsiaTheme="minorHAnsi" w:hAnsi="Verdana" w:cs="Calibri"/>
      <w:b/>
      <w:bCs/>
      <w:sz w:val="18"/>
      <w:szCs w:val="18"/>
    </w:rPr>
  </w:style>
  <w:style w:type="paragraph" w:customStyle="1" w:styleId="4652000FE18F49069C9B9E7753BF82969">
    <w:name w:val="4652000FE18F49069C9B9E7753BF82969"/>
    <w:rsid w:val="00CC3E31"/>
    <w:pPr>
      <w:tabs>
        <w:tab w:val="left" w:pos="567"/>
        <w:tab w:val="left" w:pos="709"/>
        <w:tab w:val="left" w:pos="851"/>
      </w:tabs>
    </w:pPr>
    <w:rPr>
      <w:rFonts w:ascii="Verdana" w:eastAsiaTheme="minorHAnsi" w:hAnsi="Verdana" w:cs="Calibri"/>
      <w:b/>
      <w:bCs/>
      <w:sz w:val="18"/>
      <w:szCs w:val="18"/>
    </w:rPr>
  </w:style>
  <w:style w:type="paragraph" w:customStyle="1" w:styleId="93A96CE50E1E4C9986B0330DD88515AB9">
    <w:name w:val="93A96CE50E1E4C9986B0330DD88515AB9"/>
    <w:rsid w:val="00CC3E31"/>
    <w:pPr>
      <w:tabs>
        <w:tab w:val="left" w:pos="567"/>
        <w:tab w:val="left" w:pos="709"/>
        <w:tab w:val="left" w:pos="851"/>
      </w:tabs>
    </w:pPr>
    <w:rPr>
      <w:rFonts w:ascii="Verdana" w:eastAsiaTheme="minorHAnsi" w:hAnsi="Verdana" w:cs="Calibri"/>
      <w:b/>
      <w:bCs/>
      <w:sz w:val="18"/>
      <w:szCs w:val="18"/>
    </w:rPr>
  </w:style>
  <w:style w:type="paragraph" w:customStyle="1" w:styleId="0A637324C17041EBBA3E693571EA4ADF6">
    <w:name w:val="0A637324C17041EBBA3E693571EA4ADF6"/>
    <w:rsid w:val="00CC3E31"/>
    <w:pPr>
      <w:tabs>
        <w:tab w:val="left" w:pos="567"/>
        <w:tab w:val="left" w:pos="709"/>
        <w:tab w:val="left" w:pos="851"/>
      </w:tabs>
    </w:pPr>
    <w:rPr>
      <w:rFonts w:ascii="Verdana" w:eastAsiaTheme="minorHAnsi" w:hAnsi="Verdana" w:cs="Calibri"/>
      <w:b/>
      <w:bCs/>
      <w:sz w:val="18"/>
      <w:szCs w:val="18"/>
    </w:rPr>
  </w:style>
  <w:style w:type="paragraph" w:customStyle="1" w:styleId="DE5DCD2C3B2B4F6088FC6CDF5C0AF7B86">
    <w:name w:val="DE5DCD2C3B2B4F6088FC6CDF5C0AF7B86"/>
    <w:rsid w:val="00CC3E31"/>
    <w:pPr>
      <w:tabs>
        <w:tab w:val="left" w:pos="567"/>
        <w:tab w:val="left" w:pos="709"/>
        <w:tab w:val="left" w:pos="851"/>
      </w:tabs>
    </w:pPr>
    <w:rPr>
      <w:rFonts w:ascii="Verdana" w:eastAsiaTheme="minorHAnsi" w:hAnsi="Verdana" w:cs="Calibri"/>
      <w:b/>
      <w:bCs/>
      <w:sz w:val="18"/>
      <w:szCs w:val="18"/>
    </w:rPr>
  </w:style>
  <w:style w:type="paragraph" w:customStyle="1" w:styleId="6C6F91CF854D419B84861F727AA597EB6">
    <w:name w:val="6C6F91CF854D419B84861F727AA597EB6"/>
    <w:rsid w:val="00CC3E31"/>
    <w:pPr>
      <w:tabs>
        <w:tab w:val="left" w:pos="567"/>
        <w:tab w:val="left" w:pos="709"/>
        <w:tab w:val="left" w:pos="851"/>
      </w:tabs>
    </w:pPr>
    <w:rPr>
      <w:rFonts w:ascii="Verdana" w:eastAsiaTheme="minorHAnsi" w:hAnsi="Verdana" w:cs="Calibri"/>
      <w:b/>
      <w:bCs/>
      <w:sz w:val="18"/>
      <w:szCs w:val="18"/>
    </w:rPr>
  </w:style>
  <w:style w:type="paragraph" w:customStyle="1" w:styleId="BAF31EAB18DE49A3A5F53B8F938006906">
    <w:name w:val="BAF31EAB18DE49A3A5F53B8F938006906"/>
    <w:rsid w:val="00CC3E31"/>
    <w:pPr>
      <w:tabs>
        <w:tab w:val="left" w:pos="567"/>
        <w:tab w:val="left" w:pos="709"/>
        <w:tab w:val="left" w:pos="851"/>
      </w:tabs>
    </w:pPr>
    <w:rPr>
      <w:rFonts w:ascii="Verdana" w:eastAsiaTheme="minorHAnsi" w:hAnsi="Verdana" w:cs="Calibri"/>
      <w:b/>
      <w:bCs/>
      <w:sz w:val="18"/>
      <w:szCs w:val="18"/>
    </w:rPr>
  </w:style>
  <w:style w:type="paragraph" w:customStyle="1" w:styleId="8F2A6640B44B4F26BD24D640A405249B6">
    <w:name w:val="8F2A6640B44B4F26BD24D640A405249B6"/>
    <w:rsid w:val="00CC3E31"/>
    <w:pPr>
      <w:tabs>
        <w:tab w:val="left" w:pos="567"/>
        <w:tab w:val="left" w:pos="709"/>
        <w:tab w:val="left" w:pos="851"/>
      </w:tabs>
    </w:pPr>
    <w:rPr>
      <w:rFonts w:ascii="Verdana" w:eastAsiaTheme="minorHAnsi" w:hAnsi="Verdana" w:cs="Calibri"/>
      <w:b/>
      <w:bCs/>
      <w:sz w:val="18"/>
      <w:szCs w:val="18"/>
    </w:rPr>
  </w:style>
  <w:style w:type="paragraph" w:customStyle="1" w:styleId="2322CB37C66F4654BE3F33C4A7E53D3B6">
    <w:name w:val="2322CB37C66F4654BE3F33C4A7E53D3B6"/>
    <w:rsid w:val="00CC3E31"/>
    <w:pPr>
      <w:tabs>
        <w:tab w:val="left" w:pos="567"/>
        <w:tab w:val="left" w:pos="709"/>
        <w:tab w:val="left" w:pos="851"/>
      </w:tabs>
    </w:pPr>
    <w:rPr>
      <w:rFonts w:ascii="Verdana" w:eastAsiaTheme="minorHAnsi" w:hAnsi="Verdana" w:cs="Calibri"/>
      <w:b/>
      <w:bCs/>
      <w:sz w:val="18"/>
      <w:szCs w:val="18"/>
    </w:rPr>
  </w:style>
  <w:style w:type="paragraph" w:customStyle="1" w:styleId="4F927F3D09974C3E863A5E46025ABF176">
    <w:name w:val="4F927F3D09974C3E863A5E46025ABF176"/>
    <w:rsid w:val="00CC3E31"/>
    <w:pPr>
      <w:tabs>
        <w:tab w:val="left" w:pos="567"/>
        <w:tab w:val="left" w:pos="709"/>
        <w:tab w:val="left" w:pos="851"/>
      </w:tabs>
    </w:pPr>
    <w:rPr>
      <w:rFonts w:ascii="Verdana" w:eastAsiaTheme="minorHAnsi" w:hAnsi="Verdana" w:cs="Calibri"/>
      <w:b/>
      <w:bCs/>
      <w:sz w:val="18"/>
      <w:szCs w:val="18"/>
    </w:rPr>
  </w:style>
  <w:style w:type="paragraph" w:customStyle="1" w:styleId="648932AF25B74129A97FA701AB6F5BB89">
    <w:name w:val="648932AF25B74129A97FA701AB6F5BB89"/>
    <w:rsid w:val="00CC3E31"/>
    <w:rPr>
      <w:rFonts w:ascii="Verdana" w:eastAsiaTheme="minorHAnsi" w:hAnsi="Verdana"/>
      <w:sz w:val="24"/>
    </w:rPr>
  </w:style>
  <w:style w:type="paragraph" w:customStyle="1" w:styleId="2672257A15D64CEBA35EB3771409ED0A9">
    <w:name w:val="2672257A15D64CEBA35EB3771409ED0A9"/>
    <w:rsid w:val="00CC3E31"/>
    <w:rPr>
      <w:rFonts w:ascii="Verdana" w:eastAsiaTheme="minorHAnsi" w:hAnsi="Verdana"/>
      <w:sz w:val="24"/>
    </w:rPr>
  </w:style>
  <w:style w:type="paragraph" w:customStyle="1" w:styleId="898C5EA3BA8D4941A9BE8D70550317189">
    <w:name w:val="898C5EA3BA8D4941A9BE8D70550317189"/>
    <w:rsid w:val="00CC3E31"/>
    <w:rPr>
      <w:rFonts w:ascii="Verdana" w:eastAsiaTheme="minorHAnsi" w:hAnsi="Verdana"/>
      <w:sz w:val="24"/>
    </w:rPr>
  </w:style>
  <w:style w:type="paragraph" w:customStyle="1" w:styleId="406D513882364CD3A4B2FA9698D1B1339">
    <w:name w:val="406D513882364CD3A4B2FA9698D1B1339"/>
    <w:rsid w:val="00CC3E31"/>
    <w:rPr>
      <w:rFonts w:ascii="Verdana" w:eastAsiaTheme="minorHAnsi" w:hAnsi="Verdana"/>
      <w:sz w:val="24"/>
    </w:rPr>
  </w:style>
  <w:style w:type="paragraph" w:customStyle="1" w:styleId="ED046A08A3FD4148AED5463C18A1568E9">
    <w:name w:val="ED046A08A3FD4148AED5463C18A1568E9"/>
    <w:rsid w:val="00CC3E31"/>
    <w:rPr>
      <w:rFonts w:ascii="Verdana" w:eastAsiaTheme="minorHAnsi" w:hAnsi="Verdana"/>
      <w:sz w:val="24"/>
    </w:rPr>
  </w:style>
  <w:style w:type="paragraph" w:customStyle="1" w:styleId="A62D5D88318D4FD79DA0F13F832649BC9">
    <w:name w:val="A62D5D88318D4FD79DA0F13F832649BC9"/>
    <w:rsid w:val="00CC3E31"/>
    <w:rPr>
      <w:rFonts w:ascii="Verdana" w:eastAsiaTheme="minorHAnsi" w:hAnsi="Verdana"/>
      <w:sz w:val="24"/>
    </w:rPr>
  </w:style>
  <w:style w:type="paragraph" w:customStyle="1" w:styleId="F648ECB6E3B74D2EB90B45C537A345269">
    <w:name w:val="F648ECB6E3B74D2EB90B45C537A345269"/>
    <w:rsid w:val="00CC3E31"/>
    <w:rPr>
      <w:rFonts w:ascii="Verdana" w:eastAsiaTheme="minorHAnsi" w:hAnsi="Verdana"/>
      <w:sz w:val="24"/>
    </w:rPr>
  </w:style>
  <w:style w:type="paragraph" w:customStyle="1" w:styleId="047BDFDD61C64B2BB3B5DEBCEF16DF3D9">
    <w:name w:val="047BDFDD61C64B2BB3B5DEBCEF16DF3D9"/>
    <w:rsid w:val="00CC3E31"/>
    <w:rPr>
      <w:rFonts w:ascii="Verdana" w:eastAsiaTheme="minorHAnsi" w:hAnsi="Verdana"/>
      <w:sz w:val="24"/>
    </w:rPr>
  </w:style>
  <w:style w:type="paragraph" w:customStyle="1" w:styleId="2AC772B3BDA24CCE8579ACBC8FECD8B29">
    <w:name w:val="2AC772B3BDA24CCE8579ACBC8FECD8B29"/>
    <w:rsid w:val="00CC3E31"/>
    <w:pPr>
      <w:jc w:val="both"/>
    </w:pPr>
    <w:rPr>
      <w:rFonts w:ascii="Verdana" w:eastAsiaTheme="minorHAnsi" w:hAnsi="Verdana"/>
      <w:sz w:val="24"/>
    </w:rPr>
  </w:style>
  <w:style w:type="paragraph" w:customStyle="1" w:styleId="B056C3FBD11F40D3BA3763428897F59F9">
    <w:name w:val="B056C3FBD11F40D3BA3763428897F59F9"/>
    <w:rsid w:val="00CC3E31"/>
    <w:pPr>
      <w:tabs>
        <w:tab w:val="center" w:pos="4252"/>
        <w:tab w:val="right" w:pos="8504"/>
      </w:tabs>
    </w:pPr>
    <w:rPr>
      <w:rFonts w:ascii="Verdana" w:eastAsiaTheme="minorHAnsi" w:hAnsi="Verdana"/>
      <w:sz w:val="24"/>
    </w:rPr>
  </w:style>
  <w:style w:type="paragraph" w:customStyle="1" w:styleId="F3A59496EDA24B6289C60C93C05A22D12">
    <w:name w:val="F3A59496EDA24B6289C60C93C05A22D12"/>
    <w:rsid w:val="00CC3E31"/>
    <w:pPr>
      <w:tabs>
        <w:tab w:val="center" w:pos="4252"/>
        <w:tab w:val="right" w:pos="8504"/>
      </w:tabs>
    </w:pPr>
    <w:rPr>
      <w:rFonts w:ascii="Verdana" w:eastAsiaTheme="minorHAnsi" w:hAnsi="Verdana"/>
      <w:sz w:val="24"/>
    </w:rPr>
  </w:style>
  <w:style w:type="paragraph" w:customStyle="1" w:styleId="FF43E7CC7C144CFBA603B397682A026D2">
    <w:name w:val="FF43E7CC7C144CFBA603B397682A026D2"/>
    <w:rsid w:val="00CC3E31"/>
    <w:pPr>
      <w:tabs>
        <w:tab w:val="center" w:pos="4252"/>
        <w:tab w:val="right" w:pos="8504"/>
      </w:tabs>
    </w:pPr>
    <w:rPr>
      <w:rFonts w:ascii="Verdana" w:eastAsiaTheme="minorHAnsi" w:hAnsi="Verdana"/>
      <w:sz w:val="24"/>
    </w:rPr>
  </w:style>
  <w:style w:type="paragraph" w:customStyle="1" w:styleId="838c37f1-96c8-4b96-b6fa-8f72a289f50a">
    <w:name w:val="[838c37f1-96c8-4b96-b6fa-8f72a289f50a]"/>
    <w:rsid w:val="00B2222B"/>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rFonts w:ascii="Verdana" w:eastAsiaTheme="minorHAnsi" w:hAnsi="Verdana"/>
      <w:b/>
      <w:bCs/>
      <w:sz w:val="32"/>
    </w:rPr>
  </w:style>
  <w:style w:type="paragraph" w:customStyle="1" w:styleId="f026832e-5b73-4b78-8601-592a5d4daabb">
    <w:name w:val="[f026832e-5b73-4b78-8601-592a5d4daabb]"/>
    <w:rsid w:val="00B2222B"/>
    <w:rPr>
      <w:rFonts w:ascii="Verdana" w:eastAsiaTheme="minorHAnsi" w:hAnsi="Verdana"/>
      <w:sz w:val="24"/>
    </w:rPr>
  </w:style>
  <w:style w:type="paragraph" w:customStyle="1" w:styleId="d53d18ba-a4c0-4cd7-b1bb-d0c10a3b8838">
    <w:name w:val="[d53d18ba-a4c0-4cd7-b1bb-d0c10a3b8838]"/>
    <w:rsid w:val="00B2222B"/>
    <w:pPr>
      <w:tabs>
        <w:tab w:val="center" w:pos="4252"/>
        <w:tab w:val="right" w:pos="8504"/>
      </w:tabs>
    </w:pPr>
    <w:rPr>
      <w:rFonts w:ascii="Verdana" w:eastAsiaTheme="minorHAnsi" w:hAnsi="Verdana"/>
      <w:sz w:val="24"/>
    </w:rPr>
  </w:style>
  <w:style w:type="paragraph" w:customStyle="1" w:styleId="3488dd6e-7064-4ca2-87af-104ca14e9b3a">
    <w:name w:val="[3488dd6e-7064-4ca2-87af-104ca14e9b3a]"/>
    <w:rsid w:val="00B2222B"/>
    <w:rPr>
      <w:rFonts w:ascii="Verdana" w:eastAsiaTheme="minorHAnsi" w:hAnsi="Verdana"/>
      <w:sz w:val="24"/>
    </w:rPr>
  </w:style>
  <w:style w:type="paragraph" w:customStyle="1" w:styleId="97DCDD680D304C03AFE8B9E5F8AB4F23">
    <w:name w:val="97DCDD680D304C03AFE8B9E5F8AB4F23"/>
    <w:rsid w:val="00B2222B"/>
    <w:pPr>
      <w:jc w:val="both"/>
    </w:pPr>
    <w:rPr>
      <w:rFonts w:ascii="Verdana" w:eastAsiaTheme="minorHAnsi" w:hAnsi="Verdana"/>
      <w:sz w:val="24"/>
    </w:rPr>
  </w:style>
  <w:style w:type="paragraph" w:customStyle="1" w:styleId="DF02267524364882A57EF2B0F7CA7FE9">
    <w:name w:val="DF02267524364882A57EF2B0F7CA7FE9"/>
    <w:rsid w:val="00B2222B"/>
    <w:pPr>
      <w:jc w:val="both"/>
    </w:pPr>
    <w:rPr>
      <w:rFonts w:ascii="Verdana" w:eastAsiaTheme="minorHAnsi" w:hAnsi="Verdana"/>
      <w:sz w:val="24"/>
    </w:rPr>
  </w:style>
  <w:style w:type="paragraph" w:customStyle="1" w:styleId="4C4A714F611145F0996EB37742D35E52">
    <w:name w:val="4C4A714F611145F0996EB37742D35E52"/>
    <w:rsid w:val="00B2222B"/>
    <w:rPr>
      <w:rFonts w:ascii="Verdana" w:eastAsiaTheme="minorHAnsi" w:hAnsi="Verdana"/>
      <w:sz w:val="24"/>
    </w:rPr>
  </w:style>
  <w:style w:type="paragraph" w:customStyle="1" w:styleId="BFB50763B5CC45C7A0056082F0EF8919">
    <w:name w:val="BFB50763B5CC45C7A0056082F0EF8919"/>
    <w:rsid w:val="00B2222B"/>
    <w:rPr>
      <w:rFonts w:ascii="Verdana" w:eastAsiaTheme="minorHAnsi" w:hAnsi="Verdana"/>
      <w:sz w:val="24"/>
    </w:rPr>
  </w:style>
  <w:style w:type="paragraph" w:customStyle="1" w:styleId="c88e152a-652c-4443-8530-dd30a4bfa79a">
    <w:name w:val="[c88e152a-652c-4443-8530-dd30a4bfa79a]"/>
    <w:rsid w:val="00B2222B"/>
    <w:rPr>
      <w:rFonts w:ascii="Verdana" w:eastAsiaTheme="minorHAnsi" w:hAnsi="Verdana"/>
      <w:sz w:val="24"/>
    </w:rPr>
  </w:style>
  <w:style w:type="paragraph" w:customStyle="1" w:styleId="c639daf9-22db-440f-8ba3-edd945bca3fe">
    <w:name w:val="[c639daf9-22db-440f-8ba3-edd945bca3fe]"/>
    <w:rsid w:val="00B2222B"/>
    <w:rPr>
      <w:rFonts w:ascii="Verdana" w:eastAsiaTheme="minorHAnsi" w:hAnsi="Verdana"/>
      <w:sz w:val="24"/>
    </w:rPr>
  </w:style>
  <w:style w:type="paragraph" w:customStyle="1" w:styleId="6ef570a1-0543-487c-b3d0-a6dc4f5150cf">
    <w:name w:val="[6ef570a1-0543-487c-b3d0-a6dc4f5150cf]"/>
    <w:rsid w:val="00B2222B"/>
    <w:rPr>
      <w:rFonts w:ascii="Verdana" w:eastAsiaTheme="minorHAnsi" w:hAnsi="Verdana"/>
      <w:sz w:val="24"/>
    </w:rPr>
  </w:style>
  <w:style w:type="paragraph" w:customStyle="1" w:styleId="faa8f424-77e1-4161-af2c-96175c724f7c">
    <w:name w:val="[faa8f424-77e1-4161-af2c-96175c724f7c]"/>
    <w:rsid w:val="00B2222B"/>
    <w:rPr>
      <w:rFonts w:ascii="Verdana" w:eastAsiaTheme="minorHAnsi" w:hAnsi="Verdana"/>
      <w:sz w:val="24"/>
    </w:rPr>
  </w:style>
  <w:style w:type="paragraph" w:customStyle="1" w:styleId="E5329C18B74941FEAB634AA86C41B36F">
    <w:name w:val="E5329C18B74941FEAB634AA86C41B36F"/>
    <w:rsid w:val="00B2222B"/>
    <w:pPr>
      <w:jc w:val="both"/>
    </w:pPr>
    <w:rPr>
      <w:rFonts w:ascii="Verdana" w:eastAsiaTheme="minorHAnsi" w:hAnsi="Verdana"/>
      <w:sz w:val="24"/>
    </w:rPr>
  </w:style>
  <w:style w:type="paragraph" w:customStyle="1" w:styleId="CFE2DE5D662A477D89DB7DF316C6C50B">
    <w:name w:val="CFE2DE5D662A477D89DB7DF316C6C50B"/>
    <w:rsid w:val="00B2222B"/>
    <w:rPr>
      <w:rFonts w:ascii="Verdana" w:eastAsiaTheme="minorHAnsi" w:hAnsi="Verdana"/>
      <w:sz w:val="24"/>
    </w:rPr>
  </w:style>
  <w:style w:type="paragraph" w:customStyle="1" w:styleId="A22C3508C45349548FD0203757DECA0C">
    <w:name w:val="A22C3508C45349548FD0203757DECA0C"/>
    <w:rsid w:val="00B2222B"/>
    <w:rPr>
      <w:rFonts w:ascii="Verdana" w:eastAsiaTheme="minorHAnsi" w:hAnsi="Verdana"/>
      <w:sz w:val="24"/>
    </w:rPr>
  </w:style>
  <w:style w:type="paragraph" w:customStyle="1" w:styleId="2B90B50867B54FEC8CBCEE5FF1CD2C49">
    <w:name w:val="2B90B50867B54FEC8CBCEE5FF1CD2C49"/>
    <w:rsid w:val="00B2222B"/>
    <w:pPr>
      <w:jc w:val="both"/>
    </w:pPr>
    <w:rPr>
      <w:rFonts w:ascii="Verdana" w:eastAsiaTheme="minorHAnsi" w:hAnsi="Verdana"/>
      <w:sz w:val="24"/>
    </w:rPr>
  </w:style>
  <w:style w:type="paragraph" w:customStyle="1" w:styleId="579CA0CA60324E979DD68EF0EBAA0FB6">
    <w:name w:val="579CA0CA60324E979DD68EF0EBAA0FB6"/>
    <w:rsid w:val="00B2222B"/>
    <w:pPr>
      <w:jc w:val="both"/>
    </w:pPr>
    <w:rPr>
      <w:rFonts w:ascii="Verdana" w:eastAsiaTheme="minorHAnsi" w:hAnsi="Verdana"/>
      <w:sz w:val="24"/>
    </w:rPr>
  </w:style>
  <w:style w:type="paragraph" w:customStyle="1" w:styleId="17E7606162CC41A89F2377429349574B">
    <w:name w:val="17E7606162CC41A89F2377429349574B"/>
    <w:rsid w:val="00B2222B"/>
    <w:pPr>
      <w:ind w:left="720"/>
      <w:contextualSpacing/>
    </w:pPr>
    <w:rPr>
      <w:rFonts w:ascii="Verdana" w:eastAsia="Times New Roman" w:hAnsi="Verdana" w:cs="Times New Roman"/>
      <w:sz w:val="24"/>
      <w:lang w:val="es-ES_tradnl"/>
    </w:rPr>
  </w:style>
  <w:style w:type="paragraph" w:customStyle="1" w:styleId="BE92A09AC6364A849EB0D2DFCCFB63BF">
    <w:name w:val="BE92A09AC6364A849EB0D2DFCCFB63BF"/>
    <w:rsid w:val="00B2222B"/>
    <w:rPr>
      <w:rFonts w:ascii="Verdana" w:eastAsiaTheme="minorHAnsi" w:hAnsi="Verdana"/>
      <w:sz w:val="24"/>
    </w:rPr>
  </w:style>
  <w:style w:type="paragraph" w:customStyle="1" w:styleId="D0522A5CD5364A73BCF7F0F8BF6B94E4">
    <w:name w:val="D0522A5CD5364A73BCF7F0F8BF6B94E4"/>
    <w:rsid w:val="00B2222B"/>
    <w:pPr>
      <w:keepNext/>
      <w:numPr>
        <w:numId w:val="9"/>
      </w:numPr>
      <w:tabs>
        <w:tab w:val="clear" w:pos="720"/>
      </w:tabs>
      <w:ind w:left="432" w:hanging="432"/>
      <w:jc w:val="both"/>
      <w:outlineLvl w:val="0"/>
    </w:pPr>
    <w:rPr>
      <w:rFonts w:ascii="Verdana" w:eastAsiaTheme="minorHAnsi" w:hAnsi="Verdana"/>
      <w:b/>
      <w:sz w:val="24"/>
      <w:u w:val="single"/>
    </w:rPr>
  </w:style>
  <w:style w:type="paragraph" w:customStyle="1" w:styleId="1D3E122981EF43758535A4097FC83272">
    <w:name w:val="1D3E122981EF43758535A4097FC83272"/>
    <w:rsid w:val="00B2222B"/>
    <w:rPr>
      <w:rFonts w:ascii="Verdana" w:eastAsiaTheme="minorHAnsi" w:hAnsi="Verdana"/>
      <w:sz w:val="24"/>
    </w:rPr>
  </w:style>
  <w:style w:type="paragraph" w:customStyle="1" w:styleId="C86FE267AEC74C71A4B7AADB727CFB5F">
    <w:name w:val="C86FE267AEC74C71A4B7AADB727CFB5F"/>
    <w:rsid w:val="00B2222B"/>
    <w:rPr>
      <w:rFonts w:ascii="Verdana" w:eastAsiaTheme="minorHAnsi" w:hAnsi="Verdana"/>
      <w:sz w:val="24"/>
    </w:rPr>
  </w:style>
  <w:style w:type="paragraph" w:customStyle="1" w:styleId="62F03C37012E4AFA876B134B14967D21">
    <w:name w:val="62F03C37012E4AFA876B134B14967D21"/>
    <w:rsid w:val="00B2222B"/>
    <w:pPr>
      <w:keepNext/>
      <w:numPr>
        <w:ilvl w:val="1"/>
        <w:numId w:val="9"/>
      </w:numPr>
      <w:tabs>
        <w:tab w:val="clear" w:pos="1440"/>
      </w:tabs>
      <w:ind w:left="576" w:hanging="576"/>
      <w:outlineLvl w:val="1"/>
    </w:pPr>
    <w:rPr>
      <w:rFonts w:ascii="Verdana" w:eastAsiaTheme="minorHAnsi" w:hAnsi="Verdana"/>
      <w:b/>
      <w:sz w:val="24"/>
    </w:rPr>
  </w:style>
  <w:style w:type="paragraph" w:customStyle="1" w:styleId="158F48FD7A024049A66D31B61C8A10FC">
    <w:name w:val="158F48FD7A024049A66D31B61C8A10FC"/>
    <w:rsid w:val="00B2222B"/>
    <w:rPr>
      <w:rFonts w:ascii="Verdana" w:eastAsiaTheme="minorHAnsi" w:hAnsi="Verdana"/>
      <w:sz w:val="24"/>
    </w:rPr>
  </w:style>
  <w:style w:type="paragraph" w:customStyle="1" w:styleId="111D3C07DF7F4DDAAA1B4109B5C08145">
    <w:name w:val="111D3C07DF7F4DDAAA1B4109B5C08145"/>
    <w:rsid w:val="00B2222B"/>
    <w:pPr>
      <w:spacing w:before="100" w:beforeAutospacing="1" w:after="100" w:afterAutospacing="1"/>
    </w:pPr>
    <w:rPr>
      <w:rFonts w:ascii="Times New Roman" w:eastAsiaTheme="minorHAnsi" w:hAnsi="Times New Roman"/>
      <w:sz w:val="24"/>
      <w:szCs w:val="24"/>
    </w:rPr>
  </w:style>
  <w:style w:type="paragraph" w:customStyle="1" w:styleId="615AEBAC532B4076B8CB22C59AD47CD3">
    <w:name w:val="615AEBAC532B4076B8CB22C59AD47CD3"/>
    <w:rsid w:val="00B2222B"/>
    <w:pPr>
      <w:spacing w:before="100" w:beforeAutospacing="1" w:after="100" w:afterAutospacing="1"/>
    </w:pPr>
    <w:rPr>
      <w:rFonts w:ascii="Times New Roman" w:eastAsiaTheme="minorHAnsi" w:hAnsi="Times New Roman"/>
      <w:sz w:val="24"/>
      <w:szCs w:val="24"/>
    </w:rPr>
  </w:style>
  <w:style w:type="paragraph" w:customStyle="1" w:styleId="BBE4506573174672A35B233F07DB71D1">
    <w:name w:val="BBE4506573174672A35B233F07DB71D1"/>
    <w:rsid w:val="00B2222B"/>
    <w:rPr>
      <w:rFonts w:ascii="Verdana" w:eastAsiaTheme="minorHAnsi" w:hAnsi="Verdana"/>
      <w:sz w:val="24"/>
    </w:rPr>
  </w:style>
  <w:style w:type="paragraph" w:customStyle="1" w:styleId="22FDBFE44A5C4B52988EE905363077D6">
    <w:name w:val="22FDBFE44A5C4B52988EE905363077D6"/>
    <w:rsid w:val="00B2222B"/>
    <w:rPr>
      <w:rFonts w:ascii="Verdana" w:eastAsiaTheme="minorHAnsi" w:hAnsi="Verdana"/>
      <w:sz w:val="24"/>
    </w:rPr>
  </w:style>
  <w:style w:type="paragraph" w:customStyle="1" w:styleId="63B8DA492E2D4EC18DC98C21D02D05AF">
    <w:name w:val="63B8DA492E2D4EC18DC98C21D02D05AF"/>
    <w:rsid w:val="00B2222B"/>
    <w:pPr>
      <w:keepNext/>
      <w:numPr>
        <w:ilvl w:val="2"/>
        <w:numId w:val="9"/>
      </w:numPr>
      <w:tabs>
        <w:tab w:val="clear" w:pos="2160"/>
      </w:tabs>
      <w:ind w:left="720"/>
      <w:jc w:val="both"/>
      <w:outlineLvl w:val="2"/>
    </w:pPr>
    <w:rPr>
      <w:rFonts w:ascii="Verdana" w:eastAsiaTheme="minorHAnsi" w:hAnsi="Verdana"/>
      <w:sz w:val="24"/>
      <w:u w:val="single"/>
    </w:rPr>
  </w:style>
  <w:style w:type="paragraph" w:customStyle="1" w:styleId="52AD35ECA5F74CA09E01711668F9A667">
    <w:name w:val="52AD35ECA5F74CA09E01711668F9A667"/>
    <w:rsid w:val="00B2222B"/>
    <w:rPr>
      <w:rFonts w:ascii="Verdana" w:eastAsiaTheme="minorHAnsi" w:hAnsi="Verdana"/>
      <w:sz w:val="24"/>
    </w:rPr>
  </w:style>
  <w:style w:type="paragraph" w:customStyle="1" w:styleId="B48F3F6F8AF442009E4E0F577B10138B">
    <w:name w:val="B48F3F6F8AF442009E4E0F577B10138B"/>
    <w:rsid w:val="00B2222B"/>
    <w:pPr>
      <w:tabs>
        <w:tab w:val="left" w:pos="567"/>
        <w:tab w:val="left" w:pos="709"/>
        <w:tab w:val="left" w:pos="851"/>
      </w:tabs>
    </w:pPr>
    <w:rPr>
      <w:rFonts w:ascii="Verdana" w:eastAsiaTheme="minorHAnsi" w:hAnsi="Verdana" w:cs="Calibri"/>
      <w:b/>
      <w:bCs/>
      <w:sz w:val="18"/>
      <w:szCs w:val="18"/>
    </w:rPr>
  </w:style>
  <w:style w:type="paragraph" w:customStyle="1" w:styleId="CC04295DE9E949EEAC5B47FF7A93AB96">
    <w:name w:val="CC04295DE9E949EEAC5B47FF7A93AB96"/>
    <w:rsid w:val="00B2222B"/>
    <w:pPr>
      <w:tabs>
        <w:tab w:val="left" w:pos="567"/>
        <w:tab w:val="left" w:pos="709"/>
        <w:tab w:val="left" w:pos="851"/>
      </w:tabs>
    </w:pPr>
    <w:rPr>
      <w:rFonts w:ascii="Verdana" w:eastAsiaTheme="minorHAnsi" w:hAnsi="Verdana" w:cs="Calibri"/>
      <w:b/>
      <w:bCs/>
      <w:sz w:val="18"/>
      <w:szCs w:val="18"/>
    </w:rPr>
  </w:style>
  <w:style w:type="paragraph" w:customStyle="1" w:styleId="AD24B7AA18C7427BB2715618CD6FD78B">
    <w:name w:val="AD24B7AA18C7427BB2715618CD6FD78B"/>
    <w:rsid w:val="00B2222B"/>
    <w:pPr>
      <w:tabs>
        <w:tab w:val="left" w:pos="567"/>
        <w:tab w:val="left" w:pos="709"/>
        <w:tab w:val="left" w:pos="851"/>
      </w:tabs>
    </w:pPr>
    <w:rPr>
      <w:rFonts w:ascii="Verdana" w:eastAsiaTheme="minorHAnsi" w:hAnsi="Verdana" w:cs="Calibri"/>
      <w:b/>
      <w:bCs/>
      <w:sz w:val="18"/>
      <w:szCs w:val="18"/>
    </w:rPr>
  </w:style>
  <w:style w:type="paragraph" w:customStyle="1" w:styleId="DC8FDB350F2F437A8295D00AE69BABF2">
    <w:name w:val="DC8FDB350F2F437A8295D00AE69BABF2"/>
    <w:rsid w:val="00B2222B"/>
    <w:pPr>
      <w:tabs>
        <w:tab w:val="left" w:pos="567"/>
        <w:tab w:val="left" w:pos="709"/>
        <w:tab w:val="left" w:pos="851"/>
      </w:tabs>
    </w:pPr>
    <w:rPr>
      <w:rFonts w:ascii="Verdana" w:eastAsiaTheme="minorHAnsi" w:hAnsi="Verdana" w:cs="Calibri"/>
      <w:b/>
      <w:bCs/>
      <w:sz w:val="18"/>
      <w:szCs w:val="18"/>
    </w:rPr>
  </w:style>
  <w:style w:type="paragraph" w:customStyle="1" w:styleId="6D8F8101980B4F0C9F7C9A405CB9DDBD">
    <w:name w:val="6D8F8101980B4F0C9F7C9A405CB9DDBD"/>
    <w:rsid w:val="00B2222B"/>
    <w:pPr>
      <w:tabs>
        <w:tab w:val="left" w:pos="567"/>
        <w:tab w:val="left" w:pos="709"/>
        <w:tab w:val="left" w:pos="851"/>
      </w:tabs>
    </w:pPr>
    <w:rPr>
      <w:rFonts w:ascii="Verdana" w:eastAsiaTheme="minorHAnsi" w:hAnsi="Verdana" w:cs="Calibri"/>
      <w:b/>
      <w:bCs/>
      <w:sz w:val="18"/>
      <w:szCs w:val="18"/>
    </w:rPr>
  </w:style>
  <w:style w:type="paragraph" w:customStyle="1" w:styleId="081E3030ED134D519FC7D3F89F2E20B8">
    <w:name w:val="081E3030ED134D519FC7D3F89F2E20B8"/>
    <w:rsid w:val="00B2222B"/>
    <w:pPr>
      <w:tabs>
        <w:tab w:val="left" w:pos="567"/>
        <w:tab w:val="left" w:pos="709"/>
        <w:tab w:val="left" w:pos="851"/>
      </w:tabs>
    </w:pPr>
    <w:rPr>
      <w:rFonts w:ascii="Verdana" w:eastAsiaTheme="minorHAnsi" w:hAnsi="Verdana" w:cs="Calibri"/>
      <w:b/>
      <w:bCs/>
      <w:sz w:val="18"/>
      <w:szCs w:val="18"/>
    </w:rPr>
  </w:style>
  <w:style w:type="paragraph" w:customStyle="1" w:styleId="D684B5FEF53B44FB96A33279B8750DAB">
    <w:name w:val="D684B5FEF53B44FB96A33279B8750DAB"/>
    <w:rsid w:val="00B2222B"/>
    <w:pPr>
      <w:tabs>
        <w:tab w:val="left" w:pos="567"/>
        <w:tab w:val="left" w:pos="709"/>
        <w:tab w:val="left" w:pos="851"/>
      </w:tabs>
    </w:pPr>
    <w:rPr>
      <w:rFonts w:ascii="Verdana" w:eastAsiaTheme="minorHAnsi" w:hAnsi="Verdana" w:cs="Calibri"/>
      <w:b/>
      <w:bCs/>
      <w:sz w:val="18"/>
      <w:szCs w:val="18"/>
    </w:rPr>
  </w:style>
  <w:style w:type="paragraph" w:customStyle="1" w:styleId="2A39E7CB727D4CCA9995CC16B88F7E40">
    <w:name w:val="2A39E7CB727D4CCA9995CC16B88F7E40"/>
    <w:rsid w:val="00B2222B"/>
    <w:pPr>
      <w:tabs>
        <w:tab w:val="left" w:pos="567"/>
        <w:tab w:val="left" w:pos="709"/>
        <w:tab w:val="left" w:pos="851"/>
      </w:tabs>
    </w:pPr>
    <w:rPr>
      <w:rFonts w:ascii="Verdana" w:eastAsiaTheme="minorHAnsi" w:hAnsi="Verdana" w:cs="Calibri"/>
      <w:b/>
      <w:bCs/>
      <w:sz w:val="18"/>
      <w:szCs w:val="18"/>
    </w:rPr>
  </w:style>
  <w:style w:type="paragraph" w:customStyle="1" w:styleId="A279DAA7B2104E3983CC8C6830B91275">
    <w:name w:val="A279DAA7B2104E3983CC8C6830B91275"/>
    <w:rsid w:val="00B2222B"/>
    <w:pPr>
      <w:tabs>
        <w:tab w:val="left" w:pos="567"/>
        <w:tab w:val="left" w:pos="709"/>
        <w:tab w:val="left" w:pos="851"/>
      </w:tabs>
    </w:pPr>
    <w:rPr>
      <w:rFonts w:ascii="Verdana" w:eastAsiaTheme="minorHAnsi" w:hAnsi="Verdana" w:cs="Calibri"/>
      <w:b/>
      <w:bCs/>
      <w:sz w:val="18"/>
      <w:szCs w:val="18"/>
    </w:rPr>
  </w:style>
  <w:style w:type="paragraph" w:customStyle="1" w:styleId="497E14276C3A4E3AACA87AFD3094E959">
    <w:name w:val="497E14276C3A4E3AACA87AFD3094E959"/>
    <w:rsid w:val="00B2222B"/>
    <w:pPr>
      <w:tabs>
        <w:tab w:val="left" w:pos="567"/>
        <w:tab w:val="left" w:pos="709"/>
        <w:tab w:val="left" w:pos="851"/>
      </w:tabs>
    </w:pPr>
    <w:rPr>
      <w:rFonts w:ascii="Verdana" w:eastAsiaTheme="minorHAnsi" w:hAnsi="Verdana" w:cs="Calibri"/>
      <w:b/>
      <w:bCs/>
      <w:sz w:val="18"/>
      <w:szCs w:val="18"/>
    </w:rPr>
  </w:style>
  <w:style w:type="paragraph" w:customStyle="1" w:styleId="CBB712F79D2140B29D3F88D609F286EF">
    <w:name w:val="CBB712F79D2140B29D3F88D609F286EF"/>
    <w:rsid w:val="00B2222B"/>
    <w:pPr>
      <w:tabs>
        <w:tab w:val="left" w:pos="567"/>
        <w:tab w:val="left" w:pos="709"/>
        <w:tab w:val="left" w:pos="851"/>
      </w:tabs>
    </w:pPr>
    <w:rPr>
      <w:rFonts w:ascii="Verdana" w:eastAsiaTheme="minorHAnsi" w:hAnsi="Verdana" w:cs="Calibri"/>
      <w:b/>
      <w:bCs/>
      <w:sz w:val="18"/>
      <w:szCs w:val="18"/>
    </w:rPr>
  </w:style>
  <w:style w:type="paragraph" w:customStyle="1" w:styleId="41249F7ED00941EBB1744745305CFA9B">
    <w:name w:val="41249F7ED00941EBB1744745305CFA9B"/>
    <w:rsid w:val="00B2222B"/>
    <w:rPr>
      <w:rFonts w:ascii="Verdana" w:eastAsiaTheme="minorHAnsi" w:hAnsi="Verdana"/>
      <w:sz w:val="24"/>
    </w:rPr>
  </w:style>
  <w:style w:type="paragraph" w:customStyle="1" w:styleId="6057352A06B344D2A32CC317DA9999A2">
    <w:name w:val="6057352A06B344D2A32CC317DA9999A2"/>
    <w:rsid w:val="00B2222B"/>
    <w:rPr>
      <w:rFonts w:ascii="Verdana" w:eastAsiaTheme="minorHAnsi" w:hAnsi="Verdana"/>
      <w:sz w:val="24"/>
    </w:rPr>
  </w:style>
  <w:style w:type="paragraph" w:customStyle="1" w:styleId="048841AC88B44A8F8AAD97053984CB44">
    <w:name w:val="048841AC88B44A8F8AAD97053984CB44"/>
    <w:rsid w:val="00B2222B"/>
    <w:rPr>
      <w:rFonts w:ascii="Verdana" w:eastAsiaTheme="minorHAnsi" w:hAnsi="Verdana"/>
      <w:sz w:val="24"/>
    </w:rPr>
  </w:style>
  <w:style w:type="paragraph" w:customStyle="1" w:styleId="400D4514423340E1B2333838EEC2682A">
    <w:name w:val="400D4514423340E1B2333838EEC2682A"/>
    <w:rsid w:val="00B2222B"/>
    <w:rPr>
      <w:rFonts w:ascii="Verdana" w:eastAsiaTheme="minorHAnsi" w:hAnsi="Verdana"/>
      <w:sz w:val="24"/>
    </w:rPr>
  </w:style>
  <w:style w:type="paragraph" w:customStyle="1" w:styleId="55CECE47872C4876ACD156E4E4F28372">
    <w:name w:val="55CECE47872C4876ACD156E4E4F28372"/>
    <w:rsid w:val="00B2222B"/>
    <w:rPr>
      <w:rFonts w:ascii="Verdana" w:eastAsiaTheme="minorHAnsi" w:hAnsi="Verdana"/>
      <w:sz w:val="24"/>
    </w:rPr>
  </w:style>
  <w:style w:type="paragraph" w:customStyle="1" w:styleId="E9A0F55C3E3642DB85F2B15BE02F0426">
    <w:name w:val="E9A0F55C3E3642DB85F2B15BE02F0426"/>
    <w:rsid w:val="00B2222B"/>
    <w:rPr>
      <w:rFonts w:ascii="Verdana" w:eastAsiaTheme="minorHAnsi" w:hAnsi="Verdana"/>
      <w:sz w:val="24"/>
    </w:rPr>
  </w:style>
  <w:style w:type="paragraph" w:customStyle="1" w:styleId="8C69E461AE524A5D9351A6D3EF5B2B01">
    <w:name w:val="8C69E461AE524A5D9351A6D3EF5B2B01"/>
    <w:rsid w:val="00B2222B"/>
    <w:rPr>
      <w:rFonts w:ascii="Verdana" w:eastAsiaTheme="minorHAnsi" w:hAnsi="Verdana"/>
      <w:sz w:val="24"/>
    </w:rPr>
  </w:style>
  <w:style w:type="paragraph" w:customStyle="1" w:styleId="2B9C9ACC1BA24F829017CAF1AC5687C3">
    <w:name w:val="2B9C9ACC1BA24F829017CAF1AC5687C3"/>
    <w:rsid w:val="00B2222B"/>
    <w:rPr>
      <w:rFonts w:ascii="Verdana" w:eastAsiaTheme="minorHAnsi" w:hAnsi="Verdana"/>
      <w:sz w:val="24"/>
    </w:rPr>
  </w:style>
  <w:style w:type="paragraph" w:customStyle="1" w:styleId="7D98CA0086B443EC90A217B3BA1BF14D">
    <w:name w:val="7D98CA0086B443EC90A217B3BA1BF14D"/>
    <w:rsid w:val="00B2222B"/>
    <w:rPr>
      <w:rFonts w:ascii="Verdana" w:eastAsiaTheme="minorHAnsi" w:hAnsi="Verdana"/>
      <w:sz w:val="24"/>
    </w:rPr>
  </w:style>
  <w:style w:type="paragraph" w:customStyle="1" w:styleId="F21FB39E5C324BBD9154D00ED9668757">
    <w:name w:val="F21FB39E5C324BBD9154D00ED9668757"/>
    <w:rsid w:val="00B2222B"/>
    <w:rPr>
      <w:rFonts w:ascii="Verdana" w:eastAsiaTheme="minorHAnsi" w:hAnsi="Verdana"/>
      <w:sz w:val="24"/>
    </w:rPr>
  </w:style>
  <w:style w:type="paragraph" w:customStyle="1" w:styleId="CD13A19938C54B32B627FBDCB360F23D">
    <w:name w:val="CD13A19938C54B32B627FBDCB360F23D"/>
    <w:rsid w:val="00B2222B"/>
    <w:pPr>
      <w:keepNext/>
      <w:numPr>
        <w:ilvl w:val="2"/>
        <w:numId w:val="9"/>
      </w:numPr>
      <w:tabs>
        <w:tab w:val="clear" w:pos="2160"/>
      </w:tabs>
      <w:ind w:left="720"/>
      <w:jc w:val="both"/>
      <w:outlineLvl w:val="2"/>
    </w:pPr>
    <w:rPr>
      <w:rFonts w:ascii="Verdana" w:eastAsiaTheme="minorHAnsi" w:hAnsi="Verdana"/>
      <w:sz w:val="24"/>
      <w:u w:val="single"/>
    </w:rPr>
  </w:style>
  <w:style w:type="paragraph" w:customStyle="1" w:styleId="C07D221C6FED43228E0449BA8F526771">
    <w:name w:val="C07D221C6FED43228E0449BA8F526771"/>
    <w:rsid w:val="00B2222B"/>
    <w:rPr>
      <w:rFonts w:ascii="Verdana" w:eastAsiaTheme="minorHAnsi" w:hAnsi="Verdana"/>
      <w:sz w:val="24"/>
    </w:rPr>
  </w:style>
  <w:style w:type="paragraph" w:customStyle="1" w:styleId="239BF8B00A804678B1801ED4982F369E">
    <w:name w:val="239BF8B00A804678B1801ED4982F369E"/>
    <w:rsid w:val="00B2222B"/>
    <w:pPr>
      <w:tabs>
        <w:tab w:val="left" w:pos="567"/>
        <w:tab w:val="left" w:pos="709"/>
        <w:tab w:val="left" w:pos="851"/>
      </w:tabs>
    </w:pPr>
    <w:rPr>
      <w:rFonts w:ascii="Verdana" w:eastAsiaTheme="minorHAnsi" w:hAnsi="Verdana" w:cs="Calibri"/>
      <w:b/>
      <w:bCs/>
      <w:sz w:val="18"/>
      <w:szCs w:val="18"/>
    </w:rPr>
  </w:style>
  <w:style w:type="paragraph" w:customStyle="1" w:styleId="6CCF60C881DD4B8FB10AC9CECFB9C3E9">
    <w:name w:val="6CCF60C881DD4B8FB10AC9CECFB9C3E9"/>
    <w:rsid w:val="00B2222B"/>
    <w:pPr>
      <w:tabs>
        <w:tab w:val="left" w:pos="567"/>
        <w:tab w:val="left" w:pos="709"/>
        <w:tab w:val="left" w:pos="851"/>
      </w:tabs>
    </w:pPr>
    <w:rPr>
      <w:rFonts w:ascii="Verdana" w:eastAsiaTheme="minorHAnsi" w:hAnsi="Verdana" w:cs="Calibri"/>
      <w:b/>
      <w:bCs/>
      <w:sz w:val="18"/>
      <w:szCs w:val="18"/>
    </w:rPr>
  </w:style>
  <w:style w:type="paragraph" w:customStyle="1" w:styleId="4652000FE18F49069C9B9E7753BF8296">
    <w:name w:val="4652000FE18F49069C9B9E7753BF8296"/>
    <w:rsid w:val="00B2222B"/>
    <w:pPr>
      <w:tabs>
        <w:tab w:val="left" w:pos="567"/>
        <w:tab w:val="left" w:pos="709"/>
        <w:tab w:val="left" w:pos="851"/>
      </w:tabs>
    </w:pPr>
    <w:rPr>
      <w:rFonts w:ascii="Verdana" w:eastAsiaTheme="minorHAnsi" w:hAnsi="Verdana" w:cs="Calibri"/>
      <w:b/>
      <w:bCs/>
      <w:sz w:val="18"/>
      <w:szCs w:val="18"/>
    </w:rPr>
  </w:style>
  <w:style w:type="paragraph" w:customStyle="1" w:styleId="93A96CE50E1E4C9986B0330DD88515AB">
    <w:name w:val="93A96CE50E1E4C9986B0330DD88515AB"/>
    <w:rsid w:val="00B2222B"/>
    <w:pPr>
      <w:tabs>
        <w:tab w:val="left" w:pos="567"/>
        <w:tab w:val="left" w:pos="709"/>
        <w:tab w:val="left" w:pos="851"/>
      </w:tabs>
    </w:pPr>
    <w:rPr>
      <w:rFonts w:ascii="Verdana" w:eastAsiaTheme="minorHAnsi" w:hAnsi="Verdana" w:cs="Calibri"/>
      <w:b/>
      <w:bCs/>
      <w:sz w:val="18"/>
      <w:szCs w:val="18"/>
    </w:rPr>
  </w:style>
  <w:style w:type="paragraph" w:customStyle="1" w:styleId="0A637324C17041EBBA3E693571EA4ADF">
    <w:name w:val="0A637324C17041EBBA3E693571EA4ADF"/>
    <w:rsid w:val="00B2222B"/>
    <w:pPr>
      <w:tabs>
        <w:tab w:val="left" w:pos="567"/>
        <w:tab w:val="left" w:pos="709"/>
        <w:tab w:val="left" w:pos="851"/>
      </w:tabs>
    </w:pPr>
    <w:rPr>
      <w:rFonts w:ascii="Verdana" w:eastAsiaTheme="minorHAnsi" w:hAnsi="Verdana" w:cs="Calibri"/>
      <w:b/>
      <w:bCs/>
      <w:sz w:val="18"/>
      <w:szCs w:val="18"/>
    </w:rPr>
  </w:style>
  <w:style w:type="paragraph" w:customStyle="1" w:styleId="DE5DCD2C3B2B4F6088FC6CDF5C0AF7B8">
    <w:name w:val="DE5DCD2C3B2B4F6088FC6CDF5C0AF7B8"/>
    <w:rsid w:val="00B2222B"/>
    <w:pPr>
      <w:tabs>
        <w:tab w:val="left" w:pos="567"/>
        <w:tab w:val="left" w:pos="709"/>
        <w:tab w:val="left" w:pos="851"/>
      </w:tabs>
    </w:pPr>
    <w:rPr>
      <w:rFonts w:ascii="Verdana" w:eastAsiaTheme="minorHAnsi" w:hAnsi="Verdana" w:cs="Calibri"/>
      <w:b/>
      <w:bCs/>
      <w:sz w:val="18"/>
      <w:szCs w:val="18"/>
    </w:rPr>
  </w:style>
  <w:style w:type="paragraph" w:customStyle="1" w:styleId="6C6F91CF854D419B84861F727AA597EB">
    <w:name w:val="6C6F91CF854D419B84861F727AA597EB"/>
    <w:rsid w:val="00B2222B"/>
    <w:pPr>
      <w:tabs>
        <w:tab w:val="left" w:pos="567"/>
        <w:tab w:val="left" w:pos="709"/>
        <w:tab w:val="left" w:pos="851"/>
      </w:tabs>
    </w:pPr>
    <w:rPr>
      <w:rFonts w:ascii="Verdana" w:eastAsiaTheme="minorHAnsi" w:hAnsi="Verdana" w:cs="Calibri"/>
      <w:b/>
      <w:bCs/>
      <w:sz w:val="18"/>
      <w:szCs w:val="18"/>
    </w:rPr>
  </w:style>
  <w:style w:type="paragraph" w:customStyle="1" w:styleId="BAF31EAB18DE49A3A5F53B8F93800690">
    <w:name w:val="BAF31EAB18DE49A3A5F53B8F93800690"/>
    <w:rsid w:val="00B2222B"/>
    <w:pPr>
      <w:tabs>
        <w:tab w:val="left" w:pos="567"/>
        <w:tab w:val="left" w:pos="709"/>
        <w:tab w:val="left" w:pos="851"/>
      </w:tabs>
    </w:pPr>
    <w:rPr>
      <w:rFonts w:ascii="Verdana" w:eastAsiaTheme="minorHAnsi" w:hAnsi="Verdana" w:cs="Calibri"/>
      <w:b/>
      <w:bCs/>
      <w:sz w:val="18"/>
      <w:szCs w:val="18"/>
    </w:rPr>
  </w:style>
  <w:style w:type="paragraph" w:customStyle="1" w:styleId="8F2A6640B44B4F26BD24D640A405249B">
    <w:name w:val="8F2A6640B44B4F26BD24D640A405249B"/>
    <w:rsid w:val="00B2222B"/>
    <w:pPr>
      <w:tabs>
        <w:tab w:val="left" w:pos="567"/>
        <w:tab w:val="left" w:pos="709"/>
        <w:tab w:val="left" w:pos="851"/>
      </w:tabs>
    </w:pPr>
    <w:rPr>
      <w:rFonts w:ascii="Verdana" w:eastAsiaTheme="minorHAnsi" w:hAnsi="Verdana" w:cs="Calibri"/>
      <w:b/>
      <w:bCs/>
      <w:sz w:val="18"/>
      <w:szCs w:val="18"/>
    </w:rPr>
  </w:style>
  <w:style w:type="paragraph" w:customStyle="1" w:styleId="2322CB37C66F4654BE3F33C4A7E53D3B">
    <w:name w:val="2322CB37C66F4654BE3F33C4A7E53D3B"/>
    <w:rsid w:val="00B2222B"/>
    <w:pPr>
      <w:tabs>
        <w:tab w:val="left" w:pos="567"/>
        <w:tab w:val="left" w:pos="709"/>
        <w:tab w:val="left" w:pos="851"/>
      </w:tabs>
    </w:pPr>
    <w:rPr>
      <w:rFonts w:ascii="Verdana" w:eastAsiaTheme="minorHAnsi" w:hAnsi="Verdana" w:cs="Calibri"/>
      <w:b/>
      <w:bCs/>
      <w:sz w:val="18"/>
      <w:szCs w:val="18"/>
    </w:rPr>
  </w:style>
  <w:style w:type="paragraph" w:customStyle="1" w:styleId="4F927F3D09974C3E863A5E46025ABF17">
    <w:name w:val="4F927F3D09974C3E863A5E46025ABF17"/>
    <w:rsid w:val="00B2222B"/>
    <w:pPr>
      <w:tabs>
        <w:tab w:val="left" w:pos="567"/>
        <w:tab w:val="left" w:pos="709"/>
        <w:tab w:val="left" w:pos="851"/>
      </w:tabs>
    </w:pPr>
    <w:rPr>
      <w:rFonts w:ascii="Verdana" w:eastAsiaTheme="minorHAnsi" w:hAnsi="Verdana" w:cs="Calibri"/>
      <w:b/>
      <w:bCs/>
      <w:sz w:val="18"/>
      <w:szCs w:val="18"/>
    </w:rPr>
  </w:style>
  <w:style w:type="paragraph" w:customStyle="1" w:styleId="648932AF25B74129A97FA701AB6F5BB8">
    <w:name w:val="648932AF25B74129A97FA701AB6F5BB8"/>
    <w:rsid w:val="00B2222B"/>
    <w:rPr>
      <w:rFonts w:ascii="Verdana" w:eastAsiaTheme="minorHAnsi" w:hAnsi="Verdana"/>
      <w:sz w:val="24"/>
    </w:rPr>
  </w:style>
  <w:style w:type="paragraph" w:customStyle="1" w:styleId="2672257A15D64CEBA35EB3771409ED0A">
    <w:name w:val="2672257A15D64CEBA35EB3771409ED0A"/>
    <w:rsid w:val="00B2222B"/>
    <w:rPr>
      <w:rFonts w:ascii="Verdana" w:eastAsiaTheme="minorHAnsi" w:hAnsi="Verdana"/>
      <w:sz w:val="24"/>
    </w:rPr>
  </w:style>
  <w:style w:type="paragraph" w:customStyle="1" w:styleId="898C5EA3BA8D4941A9BE8D7055031718">
    <w:name w:val="898C5EA3BA8D4941A9BE8D7055031718"/>
    <w:rsid w:val="00B2222B"/>
    <w:rPr>
      <w:rFonts w:ascii="Verdana" w:eastAsiaTheme="minorHAnsi" w:hAnsi="Verdana"/>
      <w:sz w:val="24"/>
    </w:rPr>
  </w:style>
  <w:style w:type="paragraph" w:customStyle="1" w:styleId="406D513882364CD3A4B2FA9698D1B133">
    <w:name w:val="406D513882364CD3A4B2FA9698D1B133"/>
    <w:rsid w:val="00B2222B"/>
    <w:rPr>
      <w:rFonts w:ascii="Verdana" w:eastAsiaTheme="minorHAnsi" w:hAnsi="Verdana"/>
      <w:sz w:val="24"/>
    </w:rPr>
  </w:style>
  <w:style w:type="paragraph" w:customStyle="1" w:styleId="ED046A08A3FD4148AED5463C18A1568E">
    <w:name w:val="ED046A08A3FD4148AED5463C18A1568E"/>
    <w:rsid w:val="00B2222B"/>
    <w:rPr>
      <w:rFonts w:ascii="Verdana" w:eastAsiaTheme="minorHAnsi" w:hAnsi="Verdana"/>
      <w:sz w:val="24"/>
    </w:rPr>
  </w:style>
  <w:style w:type="paragraph" w:customStyle="1" w:styleId="A62D5D88318D4FD79DA0F13F832649BC">
    <w:name w:val="A62D5D88318D4FD79DA0F13F832649BC"/>
    <w:rsid w:val="00B2222B"/>
    <w:rPr>
      <w:rFonts w:ascii="Verdana" w:eastAsiaTheme="minorHAnsi" w:hAnsi="Verdana"/>
      <w:sz w:val="24"/>
    </w:rPr>
  </w:style>
  <w:style w:type="paragraph" w:customStyle="1" w:styleId="F648ECB6E3B74D2EB90B45C537A34526">
    <w:name w:val="F648ECB6E3B74D2EB90B45C537A34526"/>
    <w:rsid w:val="00B2222B"/>
    <w:rPr>
      <w:rFonts w:ascii="Verdana" w:eastAsiaTheme="minorHAnsi" w:hAnsi="Verdana"/>
      <w:sz w:val="24"/>
    </w:rPr>
  </w:style>
  <w:style w:type="paragraph" w:customStyle="1" w:styleId="047BDFDD61C64B2BB3B5DEBCEF16DF3D">
    <w:name w:val="047BDFDD61C64B2BB3B5DEBCEF16DF3D"/>
    <w:rsid w:val="00B2222B"/>
    <w:rPr>
      <w:rFonts w:ascii="Verdana" w:eastAsiaTheme="minorHAnsi" w:hAnsi="Verdana"/>
      <w:sz w:val="24"/>
    </w:rPr>
  </w:style>
  <w:style w:type="paragraph" w:customStyle="1" w:styleId="2AC772B3BDA24CCE8579ACBC8FECD8B2">
    <w:name w:val="2AC772B3BDA24CCE8579ACBC8FECD8B2"/>
    <w:rsid w:val="00B2222B"/>
    <w:pPr>
      <w:jc w:val="both"/>
    </w:pPr>
    <w:rPr>
      <w:rFonts w:ascii="Verdana" w:eastAsiaTheme="minorHAnsi" w:hAnsi="Verdana"/>
      <w:sz w:val="24"/>
    </w:rPr>
  </w:style>
  <w:style w:type="paragraph" w:customStyle="1" w:styleId="B056C3FBD11F40D3BA3763428897F59F">
    <w:name w:val="B056C3FBD11F40D3BA3763428897F59F"/>
    <w:rsid w:val="00B2222B"/>
    <w:pPr>
      <w:tabs>
        <w:tab w:val="center" w:pos="4252"/>
        <w:tab w:val="right" w:pos="8504"/>
      </w:tabs>
    </w:pPr>
    <w:rPr>
      <w:rFonts w:ascii="Verdana" w:eastAsiaTheme="minorHAnsi" w:hAnsi="Verdana"/>
      <w:sz w:val="24"/>
    </w:rPr>
  </w:style>
  <w:style w:type="paragraph" w:customStyle="1" w:styleId="F3A59496EDA24B6289C60C93C05A22D1">
    <w:name w:val="F3A59496EDA24B6289C60C93C05A22D1"/>
    <w:rsid w:val="00B2222B"/>
    <w:pPr>
      <w:tabs>
        <w:tab w:val="center" w:pos="4252"/>
        <w:tab w:val="right" w:pos="8504"/>
      </w:tabs>
    </w:pPr>
    <w:rPr>
      <w:rFonts w:ascii="Verdana" w:eastAsiaTheme="minorHAnsi" w:hAnsi="Verdana"/>
      <w:sz w:val="24"/>
    </w:rPr>
  </w:style>
  <w:style w:type="paragraph" w:customStyle="1" w:styleId="FF43E7CC7C144CFBA603B397682A026D">
    <w:name w:val="FF43E7CC7C144CFBA603B397682A026D"/>
    <w:rsid w:val="00B2222B"/>
    <w:pPr>
      <w:tabs>
        <w:tab w:val="center" w:pos="4252"/>
        <w:tab w:val="right" w:pos="8504"/>
      </w:tabs>
    </w:pPr>
    <w:rPr>
      <w:rFonts w:ascii="Verdana" w:eastAsiaTheme="minorHAnsi" w:hAnsi="Verdana"/>
      <w:sz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Default Paragraph Font" w:uiPriority="1" w:qFormat="1"/>
    <w:lsdException w:name="Subtitle" w:semiHidden="0" w:unhideWhenUsed="0"/>
    <w:lsdException w:name="Strong" w:semiHidden="0" w:unhideWhenUsed="0"/>
    <w:lsdException w:name="Emphasis" w:semiHidden="0" w:unhideWhenUsed="0"/>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nhideWhenUsed="0" w:qFormat="1"/>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B2222B"/>
    <w:rPr>
      <w:color w:val="808080"/>
    </w:rPr>
  </w:style>
  <w:style w:type="paragraph" w:customStyle="1" w:styleId="5A35F08036094B78979C99190129973E">
    <w:name w:val="5A35F08036094B78979C99190129973E"/>
    <w:rsid w:val="004057B8"/>
    <w:pPr>
      <w:spacing w:after="160" w:line="259" w:lineRule="auto"/>
    </w:pPr>
    <w:rPr>
      <w:sz w:val="22"/>
      <w:szCs w:val="22"/>
      <w:lang w:val="es-CO" w:eastAsia="es-CO"/>
    </w:rPr>
  </w:style>
  <w:style w:type="paragraph" w:customStyle="1" w:styleId="F4299C91261342C8B6A99599F2C6A6D3">
    <w:name w:val="F4299C91261342C8B6A99599F2C6A6D3"/>
    <w:rsid w:val="00467E11"/>
    <w:pPr>
      <w:spacing w:after="160" w:line="259" w:lineRule="auto"/>
    </w:pPr>
    <w:rPr>
      <w:sz w:val="22"/>
      <w:szCs w:val="22"/>
    </w:rPr>
  </w:style>
  <w:style w:type="paragraph" w:customStyle="1" w:styleId="766EC1085B954F4C8FA2E7A71E76E84A">
    <w:name w:val="766EC1085B954F4C8FA2E7A71E76E84A"/>
    <w:rsid w:val="00467E11"/>
    <w:pPr>
      <w:spacing w:after="160" w:line="259" w:lineRule="auto"/>
    </w:pPr>
    <w:rPr>
      <w:sz w:val="22"/>
      <w:szCs w:val="22"/>
    </w:rPr>
  </w:style>
  <w:style w:type="paragraph" w:customStyle="1" w:styleId="DCBA52E517BB4F2890DB4FB58B698B2D">
    <w:name w:val="DCBA52E517BB4F2890DB4FB58B698B2D"/>
    <w:rsid w:val="00D758D7"/>
    <w:pPr>
      <w:spacing w:after="160" w:line="259" w:lineRule="auto"/>
    </w:pPr>
    <w:rPr>
      <w:sz w:val="22"/>
      <w:szCs w:val="22"/>
    </w:rPr>
  </w:style>
  <w:style w:type="paragraph" w:customStyle="1" w:styleId="A61BE26450F34359B13FB66FC5499270">
    <w:name w:val="A61BE26450F34359B13FB66FC5499270"/>
    <w:rsid w:val="00467E11"/>
    <w:pPr>
      <w:spacing w:after="160" w:line="259" w:lineRule="auto"/>
    </w:pPr>
    <w:rPr>
      <w:sz w:val="22"/>
      <w:szCs w:val="22"/>
    </w:rPr>
  </w:style>
  <w:style w:type="character" w:customStyle="1" w:styleId="eop">
    <w:name w:val="eop"/>
    <w:basedOn w:val="Fuentedeprrafopredeter"/>
    <w:qFormat/>
    <w:rsid w:val="00B2222B"/>
  </w:style>
  <w:style w:type="paragraph" w:customStyle="1" w:styleId="6509316DC715422ABF5142E7519EF535">
    <w:name w:val="6509316DC715422ABF5142E7519EF535"/>
    <w:rsid w:val="004057B8"/>
    <w:pPr>
      <w:spacing w:after="160" w:line="259" w:lineRule="auto"/>
    </w:pPr>
    <w:rPr>
      <w:sz w:val="22"/>
      <w:szCs w:val="22"/>
      <w:lang w:val="es-CO" w:eastAsia="es-CO"/>
    </w:rPr>
  </w:style>
  <w:style w:type="paragraph" w:customStyle="1" w:styleId="6BD60927646C4D0E968A7A6071A53803">
    <w:name w:val="6BD60927646C4D0E968A7A6071A53803"/>
    <w:rsid w:val="004057B8"/>
    <w:pPr>
      <w:spacing w:after="160" w:line="259" w:lineRule="auto"/>
    </w:pPr>
    <w:rPr>
      <w:sz w:val="22"/>
      <w:szCs w:val="22"/>
      <w:lang w:val="es-CO" w:eastAsia="es-CO"/>
    </w:rPr>
  </w:style>
  <w:style w:type="paragraph" w:customStyle="1" w:styleId="03998AE52734449D802D6D31F1316EA7">
    <w:name w:val="03998AE52734449D802D6D31F1316EA7"/>
    <w:rsid w:val="004057B8"/>
    <w:pPr>
      <w:spacing w:after="160" w:line="259" w:lineRule="auto"/>
    </w:pPr>
    <w:rPr>
      <w:sz w:val="22"/>
      <w:szCs w:val="22"/>
      <w:lang w:val="es-CO" w:eastAsia="es-CO"/>
    </w:rPr>
  </w:style>
  <w:style w:type="paragraph" w:customStyle="1" w:styleId="C4F9A4BC0C014B198DAFC0F27AA18F72">
    <w:name w:val="C4F9A4BC0C014B198DAFC0F27AA18F72"/>
    <w:rsid w:val="004057B8"/>
    <w:pPr>
      <w:spacing w:after="160" w:line="259" w:lineRule="auto"/>
    </w:pPr>
    <w:rPr>
      <w:sz w:val="22"/>
      <w:szCs w:val="22"/>
      <w:lang w:val="es-CO" w:eastAsia="es-CO"/>
    </w:rPr>
  </w:style>
  <w:style w:type="paragraph" w:customStyle="1" w:styleId="E446BB9C01F24D70B1A4E6C5D9E2276A">
    <w:name w:val="E446BB9C01F24D70B1A4E6C5D9E2276A"/>
    <w:rsid w:val="004057B8"/>
    <w:pPr>
      <w:spacing w:after="160" w:line="259" w:lineRule="auto"/>
    </w:pPr>
    <w:rPr>
      <w:sz w:val="22"/>
      <w:szCs w:val="22"/>
      <w:lang w:val="es-CO" w:eastAsia="es-CO"/>
    </w:rPr>
  </w:style>
  <w:style w:type="paragraph" w:customStyle="1" w:styleId="CCD06FD6701F464EA2C17A397EF7590A">
    <w:name w:val="CCD06FD6701F464EA2C17A397EF7590A"/>
    <w:rsid w:val="004057B8"/>
    <w:pPr>
      <w:spacing w:after="160" w:line="259" w:lineRule="auto"/>
    </w:pPr>
    <w:rPr>
      <w:sz w:val="22"/>
      <w:szCs w:val="22"/>
      <w:lang w:val="es-CO" w:eastAsia="es-CO"/>
    </w:rPr>
  </w:style>
  <w:style w:type="paragraph" w:customStyle="1" w:styleId="A5E6B079437F4EB09B8C74A7B0F0EE25">
    <w:name w:val="A5E6B079437F4EB09B8C74A7B0F0EE25"/>
    <w:rsid w:val="00DC7F2B"/>
    <w:pPr>
      <w:spacing w:after="160" w:line="259" w:lineRule="auto"/>
    </w:pPr>
    <w:rPr>
      <w:sz w:val="22"/>
      <w:szCs w:val="22"/>
    </w:rPr>
  </w:style>
  <w:style w:type="paragraph" w:customStyle="1" w:styleId="6DB5A7D7193F48C4B9FBB41073474B43">
    <w:name w:val="6DB5A7D7193F48C4B9FBB41073474B43"/>
    <w:rsid w:val="003D25F7"/>
    <w:pPr>
      <w:spacing w:after="160" w:line="259" w:lineRule="auto"/>
    </w:pPr>
    <w:rPr>
      <w:sz w:val="22"/>
      <w:szCs w:val="22"/>
    </w:rPr>
  </w:style>
  <w:style w:type="paragraph" w:customStyle="1" w:styleId="30CDC3B029E04B1EA704031F18471D70">
    <w:name w:val="30CDC3B029E04B1EA704031F18471D70"/>
    <w:rsid w:val="003D25F7"/>
    <w:pPr>
      <w:spacing w:after="160" w:line="259" w:lineRule="auto"/>
    </w:pPr>
    <w:rPr>
      <w:sz w:val="22"/>
      <w:szCs w:val="22"/>
    </w:rPr>
  </w:style>
  <w:style w:type="paragraph" w:customStyle="1" w:styleId="838c37f1-96c8-4b96-b6fa-8f72a289f50a9">
    <w:name w:val="[838c37f1-96c8-4b96-b6fa-8f72a289f50a]9"/>
    <w:rsid w:val="00CC3E31"/>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rFonts w:ascii="Verdana" w:eastAsiaTheme="minorHAnsi" w:hAnsi="Verdana"/>
      <w:b/>
      <w:bCs/>
      <w:sz w:val="32"/>
    </w:rPr>
  </w:style>
  <w:style w:type="paragraph" w:customStyle="1" w:styleId="f026832e-5b73-4b78-8601-592a5d4daabb9">
    <w:name w:val="[f026832e-5b73-4b78-8601-592a5d4daabb]9"/>
    <w:rsid w:val="00CC3E31"/>
    <w:rPr>
      <w:rFonts w:ascii="Verdana" w:eastAsiaTheme="minorHAnsi" w:hAnsi="Verdana"/>
      <w:sz w:val="24"/>
    </w:rPr>
  </w:style>
  <w:style w:type="paragraph" w:customStyle="1" w:styleId="d53d18ba-a4c0-4cd7-b1bb-d0c10a3b88389">
    <w:name w:val="[d53d18ba-a4c0-4cd7-b1bb-d0c10a3b8838]9"/>
    <w:rsid w:val="00CC3E31"/>
    <w:pPr>
      <w:tabs>
        <w:tab w:val="center" w:pos="4252"/>
        <w:tab w:val="right" w:pos="8504"/>
      </w:tabs>
    </w:pPr>
    <w:rPr>
      <w:rFonts w:ascii="Verdana" w:eastAsiaTheme="minorHAnsi" w:hAnsi="Verdana"/>
      <w:sz w:val="24"/>
    </w:rPr>
  </w:style>
  <w:style w:type="paragraph" w:customStyle="1" w:styleId="3488dd6e-7064-4ca2-87af-104ca14e9b3a9">
    <w:name w:val="[3488dd6e-7064-4ca2-87af-104ca14e9b3a]9"/>
    <w:rsid w:val="00CC3E31"/>
    <w:rPr>
      <w:rFonts w:ascii="Verdana" w:eastAsiaTheme="minorHAnsi" w:hAnsi="Verdana"/>
      <w:sz w:val="24"/>
    </w:rPr>
  </w:style>
  <w:style w:type="paragraph" w:customStyle="1" w:styleId="97DCDD680D304C03AFE8B9E5F8AB4F239">
    <w:name w:val="97DCDD680D304C03AFE8B9E5F8AB4F239"/>
    <w:rsid w:val="00CC3E31"/>
    <w:pPr>
      <w:jc w:val="both"/>
    </w:pPr>
    <w:rPr>
      <w:rFonts w:ascii="Verdana" w:eastAsiaTheme="minorHAnsi" w:hAnsi="Verdana"/>
      <w:sz w:val="24"/>
    </w:rPr>
  </w:style>
  <w:style w:type="paragraph" w:customStyle="1" w:styleId="DF02267524364882A57EF2B0F7CA7FE99">
    <w:name w:val="DF02267524364882A57EF2B0F7CA7FE99"/>
    <w:rsid w:val="00CC3E31"/>
    <w:pPr>
      <w:jc w:val="both"/>
    </w:pPr>
    <w:rPr>
      <w:rFonts w:ascii="Verdana" w:eastAsiaTheme="minorHAnsi" w:hAnsi="Verdana"/>
      <w:sz w:val="24"/>
    </w:rPr>
  </w:style>
  <w:style w:type="paragraph" w:customStyle="1" w:styleId="4C4A714F611145F0996EB37742D35E529">
    <w:name w:val="4C4A714F611145F0996EB37742D35E529"/>
    <w:rsid w:val="00CC3E31"/>
    <w:rPr>
      <w:rFonts w:ascii="Verdana" w:eastAsiaTheme="minorHAnsi" w:hAnsi="Verdana"/>
      <w:sz w:val="24"/>
    </w:rPr>
  </w:style>
  <w:style w:type="paragraph" w:customStyle="1" w:styleId="BFB50763B5CC45C7A0056082F0EF89199">
    <w:name w:val="BFB50763B5CC45C7A0056082F0EF89199"/>
    <w:rsid w:val="00CC3E31"/>
    <w:rPr>
      <w:rFonts w:ascii="Verdana" w:eastAsiaTheme="minorHAnsi" w:hAnsi="Verdana"/>
      <w:sz w:val="24"/>
    </w:rPr>
  </w:style>
  <w:style w:type="paragraph" w:customStyle="1" w:styleId="c88e152a-652c-4443-8530-dd30a4bfa79a9">
    <w:name w:val="[c88e152a-652c-4443-8530-dd30a4bfa79a]9"/>
    <w:rsid w:val="00CC3E31"/>
    <w:rPr>
      <w:rFonts w:ascii="Verdana" w:eastAsiaTheme="minorHAnsi" w:hAnsi="Verdana"/>
      <w:sz w:val="24"/>
    </w:rPr>
  </w:style>
  <w:style w:type="paragraph" w:customStyle="1" w:styleId="c639daf9-22db-440f-8ba3-edd945bca3fe9">
    <w:name w:val="[c639daf9-22db-440f-8ba3-edd945bca3fe]9"/>
    <w:rsid w:val="00CC3E31"/>
    <w:rPr>
      <w:rFonts w:ascii="Verdana" w:eastAsiaTheme="minorHAnsi" w:hAnsi="Verdana"/>
      <w:sz w:val="24"/>
    </w:rPr>
  </w:style>
  <w:style w:type="paragraph" w:customStyle="1" w:styleId="6ef570a1-0543-487c-b3d0-a6dc4f5150cf9">
    <w:name w:val="[6ef570a1-0543-487c-b3d0-a6dc4f5150cf]9"/>
    <w:rsid w:val="00CC3E31"/>
    <w:rPr>
      <w:rFonts w:ascii="Verdana" w:eastAsiaTheme="minorHAnsi" w:hAnsi="Verdana"/>
      <w:sz w:val="24"/>
    </w:rPr>
  </w:style>
  <w:style w:type="paragraph" w:customStyle="1" w:styleId="faa8f424-77e1-4161-af2c-96175c724f7c9">
    <w:name w:val="[faa8f424-77e1-4161-af2c-96175c724f7c]9"/>
    <w:rsid w:val="00CC3E31"/>
    <w:rPr>
      <w:rFonts w:ascii="Verdana" w:eastAsiaTheme="minorHAnsi" w:hAnsi="Verdana"/>
      <w:sz w:val="24"/>
    </w:rPr>
  </w:style>
  <w:style w:type="paragraph" w:customStyle="1" w:styleId="E5329C18B74941FEAB634AA86C41B36F9">
    <w:name w:val="E5329C18B74941FEAB634AA86C41B36F9"/>
    <w:rsid w:val="00CC3E31"/>
    <w:pPr>
      <w:jc w:val="both"/>
    </w:pPr>
    <w:rPr>
      <w:rFonts w:ascii="Verdana" w:eastAsiaTheme="minorHAnsi" w:hAnsi="Verdana"/>
      <w:sz w:val="24"/>
    </w:rPr>
  </w:style>
  <w:style w:type="paragraph" w:customStyle="1" w:styleId="CFE2DE5D662A477D89DB7DF316C6C50B9">
    <w:name w:val="CFE2DE5D662A477D89DB7DF316C6C50B9"/>
    <w:rsid w:val="00CC3E31"/>
    <w:rPr>
      <w:rFonts w:ascii="Verdana" w:eastAsiaTheme="minorHAnsi" w:hAnsi="Verdana"/>
      <w:sz w:val="24"/>
    </w:rPr>
  </w:style>
  <w:style w:type="paragraph" w:customStyle="1" w:styleId="A22C3508C45349548FD0203757DECA0C9">
    <w:name w:val="A22C3508C45349548FD0203757DECA0C9"/>
    <w:rsid w:val="00CC3E31"/>
    <w:rPr>
      <w:rFonts w:ascii="Verdana" w:eastAsiaTheme="minorHAnsi" w:hAnsi="Verdana"/>
      <w:sz w:val="24"/>
    </w:rPr>
  </w:style>
  <w:style w:type="paragraph" w:customStyle="1" w:styleId="2B90B50867B54FEC8CBCEE5FF1CD2C499">
    <w:name w:val="2B90B50867B54FEC8CBCEE5FF1CD2C499"/>
    <w:rsid w:val="00CC3E31"/>
    <w:pPr>
      <w:jc w:val="both"/>
    </w:pPr>
    <w:rPr>
      <w:rFonts w:ascii="Verdana" w:eastAsiaTheme="minorHAnsi" w:hAnsi="Verdana"/>
      <w:sz w:val="24"/>
    </w:rPr>
  </w:style>
  <w:style w:type="paragraph" w:customStyle="1" w:styleId="579CA0CA60324E979DD68EF0EBAA0FB69">
    <w:name w:val="579CA0CA60324E979DD68EF0EBAA0FB69"/>
    <w:rsid w:val="00CC3E31"/>
    <w:pPr>
      <w:jc w:val="both"/>
    </w:pPr>
    <w:rPr>
      <w:rFonts w:ascii="Verdana" w:eastAsiaTheme="minorHAnsi" w:hAnsi="Verdana"/>
      <w:sz w:val="24"/>
    </w:rPr>
  </w:style>
  <w:style w:type="paragraph" w:customStyle="1" w:styleId="17E7606162CC41A89F2377429349574B9">
    <w:name w:val="17E7606162CC41A89F2377429349574B9"/>
    <w:rsid w:val="00CC3E31"/>
    <w:pPr>
      <w:ind w:left="720"/>
      <w:contextualSpacing/>
    </w:pPr>
    <w:rPr>
      <w:rFonts w:ascii="Verdana" w:eastAsia="Times New Roman" w:hAnsi="Verdana" w:cs="Times New Roman"/>
      <w:sz w:val="24"/>
      <w:lang w:val="es-ES_tradnl"/>
    </w:rPr>
  </w:style>
  <w:style w:type="paragraph" w:customStyle="1" w:styleId="BE92A09AC6364A849EB0D2DFCCFB63BF9">
    <w:name w:val="BE92A09AC6364A849EB0D2DFCCFB63BF9"/>
    <w:rsid w:val="00CC3E31"/>
    <w:rPr>
      <w:rFonts w:ascii="Verdana" w:eastAsiaTheme="minorHAnsi" w:hAnsi="Verdana"/>
      <w:sz w:val="24"/>
    </w:rPr>
  </w:style>
  <w:style w:type="paragraph" w:customStyle="1" w:styleId="D0522A5CD5364A73BCF7F0F8BF6B94E49">
    <w:name w:val="D0522A5CD5364A73BCF7F0F8BF6B94E49"/>
    <w:rsid w:val="00CC3E31"/>
    <w:pPr>
      <w:keepNext/>
      <w:ind w:left="432" w:hanging="432"/>
      <w:jc w:val="both"/>
      <w:outlineLvl w:val="0"/>
    </w:pPr>
    <w:rPr>
      <w:rFonts w:ascii="Verdana" w:eastAsiaTheme="minorHAnsi" w:hAnsi="Verdana"/>
      <w:b/>
      <w:sz w:val="24"/>
      <w:u w:val="single"/>
    </w:rPr>
  </w:style>
  <w:style w:type="paragraph" w:customStyle="1" w:styleId="1D3E122981EF43758535A4097FC832729">
    <w:name w:val="1D3E122981EF43758535A4097FC832729"/>
    <w:rsid w:val="00CC3E31"/>
    <w:rPr>
      <w:rFonts w:ascii="Verdana" w:eastAsiaTheme="minorHAnsi" w:hAnsi="Verdana"/>
      <w:sz w:val="24"/>
    </w:rPr>
  </w:style>
  <w:style w:type="paragraph" w:customStyle="1" w:styleId="C86FE267AEC74C71A4B7AADB727CFB5F9">
    <w:name w:val="C86FE267AEC74C71A4B7AADB727CFB5F9"/>
    <w:rsid w:val="00CC3E31"/>
    <w:rPr>
      <w:rFonts w:ascii="Verdana" w:eastAsiaTheme="minorHAnsi" w:hAnsi="Verdana"/>
      <w:sz w:val="24"/>
    </w:rPr>
  </w:style>
  <w:style w:type="paragraph" w:customStyle="1" w:styleId="62F03C37012E4AFA876B134B14967D219">
    <w:name w:val="62F03C37012E4AFA876B134B14967D219"/>
    <w:rsid w:val="00CC3E31"/>
    <w:pPr>
      <w:keepNext/>
      <w:ind w:left="576" w:hanging="576"/>
      <w:outlineLvl w:val="1"/>
    </w:pPr>
    <w:rPr>
      <w:rFonts w:ascii="Verdana" w:eastAsiaTheme="minorHAnsi" w:hAnsi="Verdana"/>
      <w:b/>
      <w:sz w:val="24"/>
    </w:rPr>
  </w:style>
  <w:style w:type="paragraph" w:customStyle="1" w:styleId="158F48FD7A024049A66D31B61C8A10FC9">
    <w:name w:val="158F48FD7A024049A66D31B61C8A10FC9"/>
    <w:rsid w:val="00CC3E31"/>
    <w:rPr>
      <w:rFonts w:ascii="Verdana" w:eastAsiaTheme="minorHAnsi" w:hAnsi="Verdana"/>
      <w:sz w:val="24"/>
    </w:rPr>
  </w:style>
  <w:style w:type="paragraph" w:customStyle="1" w:styleId="111D3C07DF7F4DDAAA1B4109B5C081459">
    <w:name w:val="111D3C07DF7F4DDAAA1B4109B5C081459"/>
    <w:rsid w:val="00CC3E31"/>
    <w:pPr>
      <w:spacing w:before="100" w:beforeAutospacing="1" w:after="100" w:afterAutospacing="1"/>
    </w:pPr>
    <w:rPr>
      <w:rFonts w:ascii="Times New Roman" w:eastAsiaTheme="minorHAnsi" w:hAnsi="Times New Roman"/>
      <w:sz w:val="24"/>
      <w:szCs w:val="24"/>
    </w:rPr>
  </w:style>
  <w:style w:type="paragraph" w:customStyle="1" w:styleId="615AEBAC532B4076B8CB22C59AD47CD39">
    <w:name w:val="615AEBAC532B4076B8CB22C59AD47CD39"/>
    <w:rsid w:val="00CC3E31"/>
    <w:pPr>
      <w:spacing w:before="100" w:beforeAutospacing="1" w:after="100" w:afterAutospacing="1"/>
    </w:pPr>
    <w:rPr>
      <w:rFonts w:ascii="Times New Roman" w:eastAsiaTheme="minorHAnsi" w:hAnsi="Times New Roman"/>
      <w:sz w:val="24"/>
      <w:szCs w:val="24"/>
    </w:rPr>
  </w:style>
  <w:style w:type="paragraph" w:customStyle="1" w:styleId="BBE4506573174672A35B233F07DB71D19">
    <w:name w:val="BBE4506573174672A35B233F07DB71D19"/>
    <w:rsid w:val="00CC3E31"/>
    <w:rPr>
      <w:rFonts w:ascii="Verdana" w:eastAsiaTheme="minorHAnsi" w:hAnsi="Verdana"/>
      <w:sz w:val="24"/>
    </w:rPr>
  </w:style>
  <w:style w:type="paragraph" w:customStyle="1" w:styleId="22FDBFE44A5C4B52988EE905363077D69">
    <w:name w:val="22FDBFE44A5C4B52988EE905363077D69"/>
    <w:rsid w:val="00CC3E31"/>
    <w:rPr>
      <w:rFonts w:ascii="Verdana" w:eastAsiaTheme="minorHAnsi" w:hAnsi="Verdana"/>
      <w:sz w:val="24"/>
    </w:rPr>
  </w:style>
  <w:style w:type="paragraph" w:customStyle="1" w:styleId="63B8DA492E2D4EC18DC98C21D02D05AF1">
    <w:name w:val="63B8DA492E2D4EC18DC98C21D02D05AF1"/>
    <w:rsid w:val="00CC3E31"/>
    <w:pPr>
      <w:keepNext/>
      <w:ind w:left="720" w:hanging="720"/>
      <w:jc w:val="both"/>
      <w:outlineLvl w:val="2"/>
    </w:pPr>
    <w:rPr>
      <w:rFonts w:ascii="Verdana" w:eastAsiaTheme="minorHAnsi" w:hAnsi="Verdana"/>
      <w:sz w:val="24"/>
      <w:u w:val="single"/>
    </w:rPr>
  </w:style>
  <w:style w:type="paragraph" w:customStyle="1" w:styleId="52AD35ECA5F74CA09E01711668F9A6679">
    <w:name w:val="52AD35ECA5F74CA09E01711668F9A6679"/>
    <w:rsid w:val="00CC3E31"/>
    <w:rPr>
      <w:rFonts w:ascii="Verdana" w:eastAsiaTheme="minorHAnsi" w:hAnsi="Verdana"/>
      <w:sz w:val="24"/>
    </w:rPr>
  </w:style>
  <w:style w:type="paragraph" w:customStyle="1" w:styleId="B48F3F6F8AF442009E4E0F577B10138B9">
    <w:name w:val="B48F3F6F8AF442009E4E0F577B10138B9"/>
    <w:rsid w:val="00CC3E31"/>
    <w:pPr>
      <w:tabs>
        <w:tab w:val="left" w:pos="567"/>
        <w:tab w:val="left" w:pos="709"/>
        <w:tab w:val="left" w:pos="851"/>
      </w:tabs>
    </w:pPr>
    <w:rPr>
      <w:rFonts w:ascii="Verdana" w:eastAsiaTheme="minorHAnsi" w:hAnsi="Verdana" w:cs="Calibri"/>
      <w:b/>
      <w:bCs/>
      <w:sz w:val="18"/>
      <w:szCs w:val="18"/>
    </w:rPr>
  </w:style>
  <w:style w:type="paragraph" w:customStyle="1" w:styleId="CC04295DE9E949EEAC5B47FF7A93AB969">
    <w:name w:val="CC04295DE9E949EEAC5B47FF7A93AB969"/>
    <w:rsid w:val="00CC3E31"/>
    <w:pPr>
      <w:tabs>
        <w:tab w:val="left" w:pos="567"/>
        <w:tab w:val="left" w:pos="709"/>
        <w:tab w:val="left" w:pos="851"/>
      </w:tabs>
    </w:pPr>
    <w:rPr>
      <w:rFonts w:ascii="Verdana" w:eastAsiaTheme="minorHAnsi" w:hAnsi="Verdana" w:cs="Calibri"/>
      <w:b/>
      <w:bCs/>
      <w:sz w:val="18"/>
      <w:szCs w:val="18"/>
    </w:rPr>
  </w:style>
  <w:style w:type="paragraph" w:customStyle="1" w:styleId="AD24B7AA18C7427BB2715618CD6FD78B9">
    <w:name w:val="AD24B7AA18C7427BB2715618CD6FD78B9"/>
    <w:rsid w:val="00CC3E31"/>
    <w:pPr>
      <w:tabs>
        <w:tab w:val="left" w:pos="567"/>
        <w:tab w:val="left" w:pos="709"/>
        <w:tab w:val="left" w:pos="851"/>
      </w:tabs>
    </w:pPr>
    <w:rPr>
      <w:rFonts w:ascii="Verdana" w:eastAsiaTheme="minorHAnsi" w:hAnsi="Verdana" w:cs="Calibri"/>
      <w:b/>
      <w:bCs/>
      <w:sz w:val="18"/>
      <w:szCs w:val="18"/>
    </w:rPr>
  </w:style>
  <w:style w:type="paragraph" w:customStyle="1" w:styleId="DC8FDB350F2F437A8295D00AE69BABF29">
    <w:name w:val="DC8FDB350F2F437A8295D00AE69BABF29"/>
    <w:rsid w:val="00CC3E31"/>
    <w:pPr>
      <w:tabs>
        <w:tab w:val="left" w:pos="567"/>
        <w:tab w:val="left" w:pos="709"/>
        <w:tab w:val="left" w:pos="851"/>
      </w:tabs>
    </w:pPr>
    <w:rPr>
      <w:rFonts w:ascii="Verdana" w:eastAsiaTheme="minorHAnsi" w:hAnsi="Verdana" w:cs="Calibri"/>
      <w:b/>
      <w:bCs/>
      <w:sz w:val="18"/>
      <w:szCs w:val="18"/>
    </w:rPr>
  </w:style>
  <w:style w:type="paragraph" w:customStyle="1" w:styleId="6D8F8101980B4F0C9F7C9A405CB9DDBD6">
    <w:name w:val="6D8F8101980B4F0C9F7C9A405CB9DDBD6"/>
    <w:rsid w:val="00CC3E31"/>
    <w:pPr>
      <w:tabs>
        <w:tab w:val="left" w:pos="567"/>
        <w:tab w:val="left" w:pos="709"/>
        <w:tab w:val="left" w:pos="851"/>
      </w:tabs>
    </w:pPr>
    <w:rPr>
      <w:rFonts w:ascii="Verdana" w:eastAsiaTheme="minorHAnsi" w:hAnsi="Verdana" w:cs="Calibri"/>
      <w:b/>
      <w:bCs/>
      <w:sz w:val="18"/>
      <w:szCs w:val="18"/>
    </w:rPr>
  </w:style>
  <w:style w:type="paragraph" w:customStyle="1" w:styleId="081E3030ED134D519FC7D3F89F2E20B86">
    <w:name w:val="081E3030ED134D519FC7D3F89F2E20B86"/>
    <w:rsid w:val="00CC3E31"/>
    <w:pPr>
      <w:tabs>
        <w:tab w:val="left" w:pos="567"/>
        <w:tab w:val="left" w:pos="709"/>
        <w:tab w:val="left" w:pos="851"/>
      </w:tabs>
    </w:pPr>
    <w:rPr>
      <w:rFonts w:ascii="Verdana" w:eastAsiaTheme="minorHAnsi" w:hAnsi="Verdana" w:cs="Calibri"/>
      <w:b/>
      <w:bCs/>
      <w:sz w:val="18"/>
      <w:szCs w:val="18"/>
    </w:rPr>
  </w:style>
  <w:style w:type="paragraph" w:customStyle="1" w:styleId="D684B5FEF53B44FB96A33279B8750DAB6">
    <w:name w:val="D684B5FEF53B44FB96A33279B8750DAB6"/>
    <w:rsid w:val="00CC3E31"/>
    <w:pPr>
      <w:tabs>
        <w:tab w:val="left" w:pos="567"/>
        <w:tab w:val="left" w:pos="709"/>
        <w:tab w:val="left" w:pos="851"/>
      </w:tabs>
    </w:pPr>
    <w:rPr>
      <w:rFonts w:ascii="Verdana" w:eastAsiaTheme="minorHAnsi" w:hAnsi="Verdana" w:cs="Calibri"/>
      <w:b/>
      <w:bCs/>
      <w:sz w:val="18"/>
      <w:szCs w:val="18"/>
    </w:rPr>
  </w:style>
  <w:style w:type="paragraph" w:customStyle="1" w:styleId="2A39E7CB727D4CCA9995CC16B88F7E406">
    <w:name w:val="2A39E7CB727D4CCA9995CC16B88F7E406"/>
    <w:rsid w:val="00CC3E31"/>
    <w:pPr>
      <w:tabs>
        <w:tab w:val="left" w:pos="567"/>
        <w:tab w:val="left" w:pos="709"/>
        <w:tab w:val="left" w:pos="851"/>
      </w:tabs>
    </w:pPr>
    <w:rPr>
      <w:rFonts w:ascii="Verdana" w:eastAsiaTheme="minorHAnsi" w:hAnsi="Verdana" w:cs="Calibri"/>
      <w:b/>
      <w:bCs/>
      <w:sz w:val="18"/>
      <w:szCs w:val="18"/>
    </w:rPr>
  </w:style>
  <w:style w:type="paragraph" w:customStyle="1" w:styleId="A279DAA7B2104E3983CC8C6830B912756">
    <w:name w:val="A279DAA7B2104E3983CC8C6830B912756"/>
    <w:rsid w:val="00CC3E31"/>
    <w:pPr>
      <w:tabs>
        <w:tab w:val="left" w:pos="567"/>
        <w:tab w:val="left" w:pos="709"/>
        <w:tab w:val="left" w:pos="851"/>
      </w:tabs>
    </w:pPr>
    <w:rPr>
      <w:rFonts w:ascii="Verdana" w:eastAsiaTheme="minorHAnsi" w:hAnsi="Verdana" w:cs="Calibri"/>
      <w:b/>
      <w:bCs/>
      <w:sz w:val="18"/>
      <w:szCs w:val="18"/>
    </w:rPr>
  </w:style>
  <w:style w:type="paragraph" w:customStyle="1" w:styleId="497E14276C3A4E3AACA87AFD3094E9596">
    <w:name w:val="497E14276C3A4E3AACA87AFD3094E9596"/>
    <w:rsid w:val="00CC3E31"/>
    <w:pPr>
      <w:tabs>
        <w:tab w:val="left" w:pos="567"/>
        <w:tab w:val="left" w:pos="709"/>
        <w:tab w:val="left" w:pos="851"/>
      </w:tabs>
    </w:pPr>
    <w:rPr>
      <w:rFonts w:ascii="Verdana" w:eastAsiaTheme="minorHAnsi" w:hAnsi="Verdana" w:cs="Calibri"/>
      <w:b/>
      <w:bCs/>
      <w:sz w:val="18"/>
      <w:szCs w:val="18"/>
    </w:rPr>
  </w:style>
  <w:style w:type="paragraph" w:customStyle="1" w:styleId="CBB712F79D2140B29D3F88D609F286EF6">
    <w:name w:val="CBB712F79D2140B29D3F88D609F286EF6"/>
    <w:rsid w:val="00CC3E31"/>
    <w:pPr>
      <w:tabs>
        <w:tab w:val="left" w:pos="567"/>
        <w:tab w:val="left" w:pos="709"/>
        <w:tab w:val="left" w:pos="851"/>
      </w:tabs>
    </w:pPr>
    <w:rPr>
      <w:rFonts w:ascii="Verdana" w:eastAsiaTheme="minorHAnsi" w:hAnsi="Verdana" w:cs="Calibri"/>
      <w:b/>
      <w:bCs/>
      <w:sz w:val="18"/>
      <w:szCs w:val="18"/>
    </w:rPr>
  </w:style>
  <w:style w:type="paragraph" w:customStyle="1" w:styleId="41249F7ED00941EBB1744745305CFA9B9">
    <w:name w:val="41249F7ED00941EBB1744745305CFA9B9"/>
    <w:rsid w:val="00CC3E31"/>
    <w:rPr>
      <w:rFonts w:ascii="Verdana" w:eastAsiaTheme="minorHAnsi" w:hAnsi="Verdana"/>
      <w:sz w:val="24"/>
    </w:rPr>
  </w:style>
  <w:style w:type="paragraph" w:customStyle="1" w:styleId="6057352A06B344D2A32CC317DA9999A29">
    <w:name w:val="6057352A06B344D2A32CC317DA9999A29"/>
    <w:rsid w:val="00CC3E31"/>
    <w:rPr>
      <w:rFonts w:ascii="Verdana" w:eastAsiaTheme="minorHAnsi" w:hAnsi="Verdana"/>
      <w:sz w:val="24"/>
    </w:rPr>
  </w:style>
  <w:style w:type="paragraph" w:customStyle="1" w:styleId="048841AC88B44A8F8AAD97053984CB449">
    <w:name w:val="048841AC88B44A8F8AAD97053984CB449"/>
    <w:rsid w:val="00CC3E31"/>
    <w:rPr>
      <w:rFonts w:ascii="Verdana" w:eastAsiaTheme="minorHAnsi" w:hAnsi="Verdana"/>
      <w:sz w:val="24"/>
    </w:rPr>
  </w:style>
  <w:style w:type="paragraph" w:customStyle="1" w:styleId="400D4514423340E1B2333838EEC2682A9">
    <w:name w:val="400D4514423340E1B2333838EEC2682A9"/>
    <w:rsid w:val="00CC3E31"/>
    <w:rPr>
      <w:rFonts w:ascii="Verdana" w:eastAsiaTheme="minorHAnsi" w:hAnsi="Verdana"/>
      <w:sz w:val="24"/>
    </w:rPr>
  </w:style>
  <w:style w:type="paragraph" w:customStyle="1" w:styleId="55CECE47872C4876ACD156E4E4F283729">
    <w:name w:val="55CECE47872C4876ACD156E4E4F283729"/>
    <w:rsid w:val="00CC3E31"/>
    <w:rPr>
      <w:rFonts w:ascii="Verdana" w:eastAsiaTheme="minorHAnsi" w:hAnsi="Verdana"/>
      <w:sz w:val="24"/>
    </w:rPr>
  </w:style>
  <w:style w:type="paragraph" w:customStyle="1" w:styleId="E9A0F55C3E3642DB85F2B15BE02F04269">
    <w:name w:val="E9A0F55C3E3642DB85F2B15BE02F04269"/>
    <w:rsid w:val="00CC3E31"/>
    <w:rPr>
      <w:rFonts w:ascii="Verdana" w:eastAsiaTheme="minorHAnsi" w:hAnsi="Verdana"/>
      <w:sz w:val="24"/>
    </w:rPr>
  </w:style>
  <w:style w:type="paragraph" w:customStyle="1" w:styleId="8C69E461AE524A5D9351A6D3EF5B2B019">
    <w:name w:val="8C69E461AE524A5D9351A6D3EF5B2B019"/>
    <w:rsid w:val="00CC3E31"/>
    <w:rPr>
      <w:rFonts w:ascii="Verdana" w:eastAsiaTheme="minorHAnsi" w:hAnsi="Verdana"/>
      <w:sz w:val="24"/>
    </w:rPr>
  </w:style>
  <w:style w:type="paragraph" w:customStyle="1" w:styleId="2B9C9ACC1BA24F829017CAF1AC5687C39">
    <w:name w:val="2B9C9ACC1BA24F829017CAF1AC5687C39"/>
    <w:rsid w:val="00CC3E31"/>
    <w:rPr>
      <w:rFonts w:ascii="Verdana" w:eastAsiaTheme="minorHAnsi" w:hAnsi="Verdana"/>
      <w:sz w:val="24"/>
    </w:rPr>
  </w:style>
  <w:style w:type="paragraph" w:customStyle="1" w:styleId="7D98CA0086B443EC90A217B3BA1BF14D9">
    <w:name w:val="7D98CA0086B443EC90A217B3BA1BF14D9"/>
    <w:rsid w:val="00CC3E31"/>
    <w:rPr>
      <w:rFonts w:ascii="Verdana" w:eastAsiaTheme="minorHAnsi" w:hAnsi="Verdana"/>
      <w:sz w:val="24"/>
    </w:rPr>
  </w:style>
  <w:style w:type="paragraph" w:customStyle="1" w:styleId="F21FB39E5C324BBD9154D00ED96687579">
    <w:name w:val="F21FB39E5C324BBD9154D00ED96687579"/>
    <w:rsid w:val="00CC3E31"/>
    <w:rPr>
      <w:rFonts w:ascii="Verdana" w:eastAsiaTheme="minorHAnsi" w:hAnsi="Verdana"/>
      <w:sz w:val="24"/>
    </w:rPr>
  </w:style>
  <w:style w:type="paragraph" w:customStyle="1" w:styleId="CD13A19938C54B32B627FBDCB360F23D1">
    <w:name w:val="CD13A19938C54B32B627FBDCB360F23D1"/>
    <w:rsid w:val="00CC3E31"/>
    <w:pPr>
      <w:keepNext/>
      <w:ind w:left="720" w:hanging="720"/>
      <w:jc w:val="both"/>
      <w:outlineLvl w:val="2"/>
    </w:pPr>
    <w:rPr>
      <w:rFonts w:ascii="Verdana" w:eastAsiaTheme="minorHAnsi" w:hAnsi="Verdana"/>
      <w:sz w:val="24"/>
      <w:u w:val="single"/>
    </w:rPr>
  </w:style>
  <w:style w:type="paragraph" w:customStyle="1" w:styleId="C07D221C6FED43228E0449BA8F5267719">
    <w:name w:val="C07D221C6FED43228E0449BA8F5267719"/>
    <w:rsid w:val="00CC3E31"/>
    <w:rPr>
      <w:rFonts w:ascii="Verdana" w:eastAsiaTheme="minorHAnsi" w:hAnsi="Verdana"/>
      <w:sz w:val="24"/>
    </w:rPr>
  </w:style>
  <w:style w:type="paragraph" w:customStyle="1" w:styleId="239BF8B00A804678B1801ED4982F369E9">
    <w:name w:val="239BF8B00A804678B1801ED4982F369E9"/>
    <w:rsid w:val="00CC3E31"/>
    <w:pPr>
      <w:tabs>
        <w:tab w:val="left" w:pos="567"/>
        <w:tab w:val="left" w:pos="709"/>
        <w:tab w:val="left" w:pos="851"/>
      </w:tabs>
    </w:pPr>
    <w:rPr>
      <w:rFonts w:ascii="Verdana" w:eastAsiaTheme="minorHAnsi" w:hAnsi="Verdana" w:cs="Calibri"/>
      <w:b/>
      <w:bCs/>
      <w:sz w:val="18"/>
      <w:szCs w:val="18"/>
    </w:rPr>
  </w:style>
  <w:style w:type="paragraph" w:customStyle="1" w:styleId="6CCF60C881DD4B8FB10AC9CECFB9C3E99">
    <w:name w:val="6CCF60C881DD4B8FB10AC9CECFB9C3E99"/>
    <w:rsid w:val="00CC3E31"/>
    <w:pPr>
      <w:tabs>
        <w:tab w:val="left" w:pos="567"/>
        <w:tab w:val="left" w:pos="709"/>
        <w:tab w:val="left" w:pos="851"/>
      </w:tabs>
    </w:pPr>
    <w:rPr>
      <w:rFonts w:ascii="Verdana" w:eastAsiaTheme="minorHAnsi" w:hAnsi="Verdana" w:cs="Calibri"/>
      <w:b/>
      <w:bCs/>
      <w:sz w:val="18"/>
      <w:szCs w:val="18"/>
    </w:rPr>
  </w:style>
  <w:style w:type="paragraph" w:customStyle="1" w:styleId="4652000FE18F49069C9B9E7753BF82969">
    <w:name w:val="4652000FE18F49069C9B9E7753BF82969"/>
    <w:rsid w:val="00CC3E31"/>
    <w:pPr>
      <w:tabs>
        <w:tab w:val="left" w:pos="567"/>
        <w:tab w:val="left" w:pos="709"/>
        <w:tab w:val="left" w:pos="851"/>
      </w:tabs>
    </w:pPr>
    <w:rPr>
      <w:rFonts w:ascii="Verdana" w:eastAsiaTheme="minorHAnsi" w:hAnsi="Verdana" w:cs="Calibri"/>
      <w:b/>
      <w:bCs/>
      <w:sz w:val="18"/>
      <w:szCs w:val="18"/>
    </w:rPr>
  </w:style>
  <w:style w:type="paragraph" w:customStyle="1" w:styleId="93A96CE50E1E4C9986B0330DD88515AB9">
    <w:name w:val="93A96CE50E1E4C9986B0330DD88515AB9"/>
    <w:rsid w:val="00CC3E31"/>
    <w:pPr>
      <w:tabs>
        <w:tab w:val="left" w:pos="567"/>
        <w:tab w:val="left" w:pos="709"/>
        <w:tab w:val="left" w:pos="851"/>
      </w:tabs>
    </w:pPr>
    <w:rPr>
      <w:rFonts w:ascii="Verdana" w:eastAsiaTheme="minorHAnsi" w:hAnsi="Verdana" w:cs="Calibri"/>
      <w:b/>
      <w:bCs/>
      <w:sz w:val="18"/>
      <w:szCs w:val="18"/>
    </w:rPr>
  </w:style>
  <w:style w:type="paragraph" w:customStyle="1" w:styleId="0A637324C17041EBBA3E693571EA4ADF6">
    <w:name w:val="0A637324C17041EBBA3E693571EA4ADF6"/>
    <w:rsid w:val="00CC3E31"/>
    <w:pPr>
      <w:tabs>
        <w:tab w:val="left" w:pos="567"/>
        <w:tab w:val="left" w:pos="709"/>
        <w:tab w:val="left" w:pos="851"/>
      </w:tabs>
    </w:pPr>
    <w:rPr>
      <w:rFonts w:ascii="Verdana" w:eastAsiaTheme="minorHAnsi" w:hAnsi="Verdana" w:cs="Calibri"/>
      <w:b/>
      <w:bCs/>
      <w:sz w:val="18"/>
      <w:szCs w:val="18"/>
    </w:rPr>
  </w:style>
  <w:style w:type="paragraph" w:customStyle="1" w:styleId="DE5DCD2C3B2B4F6088FC6CDF5C0AF7B86">
    <w:name w:val="DE5DCD2C3B2B4F6088FC6CDF5C0AF7B86"/>
    <w:rsid w:val="00CC3E31"/>
    <w:pPr>
      <w:tabs>
        <w:tab w:val="left" w:pos="567"/>
        <w:tab w:val="left" w:pos="709"/>
        <w:tab w:val="left" w:pos="851"/>
      </w:tabs>
    </w:pPr>
    <w:rPr>
      <w:rFonts w:ascii="Verdana" w:eastAsiaTheme="minorHAnsi" w:hAnsi="Verdana" w:cs="Calibri"/>
      <w:b/>
      <w:bCs/>
      <w:sz w:val="18"/>
      <w:szCs w:val="18"/>
    </w:rPr>
  </w:style>
  <w:style w:type="paragraph" w:customStyle="1" w:styleId="6C6F91CF854D419B84861F727AA597EB6">
    <w:name w:val="6C6F91CF854D419B84861F727AA597EB6"/>
    <w:rsid w:val="00CC3E31"/>
    <w:pPr>
      <w:tabs>
        <w:tab w:val="left" w:pos="567"/>
        <w:tab w:val="left" w:pos="709"/>
        <w:tab w:val="left" w:pos="851"/>
      </w:tabs>
    </w:pPr>
    <w:rPr>
      <w:rFonts w:ascii="Verdana" w:eastAsiaTheme="minorHAnsi" w:hAnsi="Verdana" w:cs="Calibri"/>
      <w:b/>
      <w:bCs/>
      <w:sz w:val="18"/>
      <w:szCs w:val="18"/>
    </w:rPr>
  </w:style>
  <w:style w:type="paragraph" w:customStyle="1" w:styleId="BAF31EAB18DE49A3A5F53B8F938006906">
    <w:name w:val="BAF31EAB18DE49A3A5F53B8F938006906"/>
    <w:rsid w:val="00CC3E31"/>
    <w:pPr>
      <w:tabs>
        <w:tab w:val="left" w:pos="567"/>
        <w:tab w:val="left" w:pos="709"/>
        <w:tab w:val="left" w:pos="851"/>
      </w:tabs>
    </w:pPr>
    <w:rPr>
      <w:rFonts w:ascii="Verdana" w:eastAsiaTheme="minorHAnsi" w:hAnsi="Verdana" w:cs="Calibri"/>
      <w:b/>
      <w:bCs/>
      <w:sz w:val="18"/>
      <w:szCs w:val="18"/>
    </w:rPr>
  </w:style>
  <w:style w:type="paragraph" w:customStyle="1" w:styleId="8F2A6640B44B4F26BD24D640A405249B6">
    <w:name w:val="8F2A6640B44B4F26BD24D640A405249B6"/>
    <w:rsid w:val="00CC3E31"/>
    <w:pPr>
      <w:tabs>
        <w:tab w:val="left" w:pos="567"/>
        <w:tab w:val="left" w:pos="709"/>
        <w:tab w:val="left" w:pos="851"/>
      </w:tabs>
    </w:pPr>
    <w:rPr>
      <w:rFonts w:ascii="Verdana" w:eastAsiaTheme="minorHAnsi" w:hAnsi="Verdana" w:cs="Calibri"/>
      <w:b/>
      <w:bCs/>
      <w:sz w:val="18"/>
      <w:szCs w:val="18"/>
    </w:rPr>
  </w:style>
  <w:style w:type="paragraph" w:customStyle="1" w:styleId="2322CB37C66F4654BE3F33C4A7E53D3B6">
    <w:name w:val="2322CB37C66F4654BE3F33C4A7E53D3B6"/>
    <w:rsid w:val="00CC3E31"/>
    <w:pPr>
      <w:tabs>
        <w:tab w:val="left" w:pos="567"/>
        <w:tab w:val="left" w:pos="709"/>
        <w:tab w:val="left" w:pos="851"/>
      </w:tabs>
    </w:pPr>
    <w:rPr>
      <w:rFonts w:ascii="Verdana" w:eastAsiaTheme="minorHAnsi" w:hAnsi="Verdana" w:cs="Calibri"/>
      <w:b/>
      <w:bCs/>
      <w:sz w:val="18"/>
      <w:szCs w:val="18"/>
    </w:rPr>
  </w:style>
  <w:style w:type="paragraph" w:customStyle="1" w:styleId="4F927F3D09974C3E863A5E46025ABF176">
    <w:name w:val="4F927F3D09974C3E863A5E46025ABF176"/>
    <w:rsid w:val="00CC3E31"/>
    <w:pPr>
      <w:tabs>
        <w:tab w:val="left" w:pos="567"/>
        <w:tab w:val="left" w:pos="709"/>
        <w:tab w:val="left" w:pos="851"/>
      </w:tabs>
    </w:pPr>
    <w:rPr>
      <w:rFonts w:ascii="Verdana" w:eastAsiaTheme="minorHAnsi" w:hAnsi="Verdana" w:cs="Calibri"/>
      <w:b/>
      <w:bCs/>
      <w:sz w:val="18"/>
      <w:szCs w:val="18"/>
    </w:rPr>
  </w:style>
  <w:style w:type="paragraph" w:customStyle="1" w:styleId="648932AF25B74129A97FA701AB6F5BB89">
    <w:name w:val="648932AF25B74129A97FA701AB6F5BB89"/>
    <w:rsid w:val="00CC3E31"/>
    <w:rPr>
      <w:rFonts w:ascii="Verdana" w:eastAsiaTheme="minorHAnsi" w:hAnsi="Verdana"/>
      <w:sz w:val="24"/>
    </w:rPr>
  </w:style>
  <w:style w:type="paragraph" w:customStyle="1" w:styleId="2672257A15D64CEBA35EB3771409ED0A9">
    <w:name w:val="2672257A15D64CEBA35EB3771409ED0A9"/>
    <w:rsid w:val="00CC3E31"/>
    <w:rPr>
      <w:rFonts w:ascii="Verdana" w:eastAsiaTheme="minorHAnsi" w:hAnsi="Verdana"/>
      <w:sz w:val="24"/>
    </w:rPr>
  </w:style>
  <w:style w:type="paragraph" w:customStyle="1" w:styleId="898C5EA3BA8D4941A9BE8D70550317189">
    <w:name w:val="898C5EA3BA8D4941A9BE8D70550317189"/>
    <w:rsid w:val="00CC3E31"/>
    <w:rPr>
      <w:rFonts w:ascii="Verdana" w:eastAsiaTheme="minorHAnsi" w:hAnsi="Verdana"/>
      <w:sz w:val="24"/>
    </w:rPr>
  </w:style>
  <w:style w:type="paragraph" w:customStyle="1" w:styleId="406D513882364CD3A4B2FA9698D1B1339">
    <w:name w:val="406D513882364CD3A4B2FA9698D1B1339"/>
    <w:rsid w:val="00CC3E31"/>
    <w:rPr>
      <w:rFonts w:ascii="Verdana" w:eastAsiaTheme="minorHAnsi" w:hAnsi="Verdana"/>
      <w:sz w:val="24"/>
    </w:rPr>
  </w:style>
  <w:style w:type="paragraph" w:customStyle="1" w:styleId="ED046A08A3FD4148AED5463C18A1568E9">
    <w:name w:val="ED046A08A3FD4148AED5463C18A1568E9"/>
    <w:rsid w:val="00CC3E31"/>
    <w:rPr>
      <w:rFonts w:ascii="Verdana" w:eastAsiaTheme="minorHAnsi" w:hAnsi="Verdana"/>
      <w:sz w:val="24"/>
    </w:rPr>
  </w:style>
  <w:style w:type="paragraph" w:customStyle="1" w:styleId="A62D5D88318D4FD79DA0F13F832649BC9">
    <w:name w:val="A62D5D88318D4FD79DA0F13F832649BC9"/>
    <w:rsid w:val="00CC3E31"/>
    <w:rPr>
      <w:rFonts w:ascii="Verdana" w:eastAsiaTheme="minorHAnsi" w:hAnsi="Verdana"/>
      <w:sz w:val="24"/>
    </w:rPr>
  </w:style>
  <w:style w:type="paragraph" w:customStyle="1" w:styleId="F648ECB6E3B74D2EB90B45C537A345269">
    <w:name w:val="F648ECB6E3B74D2EB90B45C537A345269"/>
    <w:rsid w:val="00CC3E31"/>
    <w:rPr>
      <w:rFonts w:ascii="Verdana" w:eastAsiaTheme="minorHAnsi" w:hAnsi="Verdana"/>
      <w:sz w:val="24"/>
    </w:rPr>
  </w:style>
  <w:style w:type="paragraph" w:customStyle="1" w:styleId="047BDFDD61C64B2BB3B5DEBCEF16DF3D9">
    <w:name w:val="047BDFDD61C64B2BB3B5DEBCEF16DF3D9"/>
    <w:rsid w:val="00CC3E31"/>
    <w:rPr>
      <w:rFonts w:ascii="Verdana" w:eastAsiaTheme="minorHAnsi" w:hAnsi="Verdana"/>
      <w:sz w:val="24"/>
    </w:rPr>
  </w:style>
  <w:style w:type="paragraph" w:customStyle="1" w:styleId="2AC772B3BDA24CCE8579ACBC8FECD8B29">
    <w:name w:val="2AC772B3BDA24CCE8579ACBC8FECD8B29"/>
    <w:rsid w:val="00CC3E31"/>
    <w:pPr>
      <w:jc w:val="both"/>
    </w:pPr>
    <w:rPr>
      <w:rFonts w:ascii="Verdana" w:eastAsiaTheme="minorHAnsi" w:hAnsi="Verdana"/>
      <w:sz w:val="24"/>
    </w:rPr>
  </w:style>
  <w:style w:type="paragraph" w:customStyle="1" w:styleId="B056C3FBD11F40D3BA3763428897F59F9">
    <w:name w:val="B056C3FBD11F40D3BA3763428897F59F9"/>
    <w:rsid w:val="00CC3E31"/>
    <w:pPr>
      <w:tabs>
        <w:tab w:val="center" w:pos="4252"/>
        <w:tab w:val="right" w:pos="8504"/>
      </w:tabs>
    </w:pPr>
    <w:rPr>
      <w:rFonts w:ascii="Verdana" w:eastAsiaTheme="minorHAnsi" w:hAnsi="Verdana"/>
      <w:sz w:val="24"/>
    </w:rPr>
  </w:style>
  <w:style w:type="paragraph" w:customStyle="1" w:styleId="F3A59496EDA24B6289C60C93C05A22D12">
    <w:name w:val="F3A59496EDA24B6289C60C93C05A22D12"/>
    <w:rsid w:val="00CC3E31"/>
    <w:pPr>
      <w:tabs>
        <w:tab w:val="center" w:pos="4252"/>
        <w:tab w:val="right" w:pos="8504"/>
      </w:tabs>
    </w:pPr>
    <w:rPr>
      <w:rFonts w:ascii="Verdana" w:eastAsiaTheme="minorHAnsi" w:hAnsi="Verdana"/>
      <w:sz w:val="24"/>
    </w:rPr>
  </w:style>
  <w:style w:type="paragraph" w:customStyle="1" w:styleId="FF43E7CC7C144CFBA603B397682A026D2">
    <w:name w:val="FF43E7CC7C144CFBA603B397682A026D2"/>
    <w:rsid w:val="00CC3E31"/>
    <w:pPr>
      <w:tabs>
        <w:tab w:val="center" w:pos="4252"/>
        <w:tab w:val="right" w:pos="8504"/>
      </w:tabs>
    </w:pPr>
    <w:rPr>
      <w:rFonts w:ascii="Verdana" w:eastAsiaTheme="minorHAnsi" w:hAnsi="Verdana"/>
      <w:sz w:val="24"/>
    </w:rPr>
  </w:style>
  <w:style w:type="paragraph" w:customStyle="1" w:styleId="838c37f1-96c8-4b96-b6fa-8f72a289f50a">
    <w:name w:val="[838c37f1-96c8-4b96-b6fa-8f72a289f50a]"/>
    <w:rsid w:val="00B2222B"/>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rFonts w:ascii="Verdana" w:eastAsiaTheme="minorHAnsi" w:hAnsi="Verdana"/>
      <w:b/>
      <w:bCs/>
      <w:sz w:val="32"/>
    </w:rPr>
  </w:style>
  <w:style w:type="paragraph" w:customStyle="1" w:styleId="f026832e-5b73-4b78-8601-592a5d4daabb">
    <w:name w:val="[f026832e-5b73-4b78-8601-592a5d4daabb]"/>
    <w:rsid w:val="00B2222B"/>
    <w:rPr>
      <w:rFonts w:ascii="Verdana" w:eastAsiaTheme="minorHAnsi" w:hAnsi="Verdana"/>
      <w:sz w:val="24"/>
    </w:rPr>
  </w:style>
  <w:style w:type="paragraph" w:customStyle="1" w:styleId="d53d18ba-a4c0-4cd7-b1bb-d0c10a3b8838">
    <w:name w:val="[d53d18ba-a4c0-4cd7-b1bb-d0c10a3b8838]"/>
    <w:rsid w:val="00B2222B"/>
    <w:pPr>
      <w:tabs>
        <w:tab w:val="center" w:pos="4252"/>
        <w:tab w:val="right" w:pos="8504"/>
      </w:tabs>
    </w:pPr>
    <w:rPr>
      <w:rFonts w:ascii="Verdana" w:eastAsiaTheme="minorHAnsi" w:hAnsi="Verdana"/>
      <w:sz w:val="24"/>
    </w:rPr>
  </w:style>
  <w:style w:type="paragraph" w:customStyle="1" w:styleId="3488dd6e-7064-4ca2-87af-104ca14e9b3a">
    <w:name w:val="[3488dd6e-7064-4ca2-87af-104ca14e9b3a]"/>
    <w:rsid w:val="00B2222B"/>
    <w:rPr>
      <w:rFonts w:ascii="Verdana" w:eastAsiaTheme="minorHAnsi" w:hAnsi="Verdana"/>
      <w:sz w:val="24"/>
    </w:rPr>
  </w:style>
  <w:style w:type="paragraph" w:customStyle="1" w:styleId="97DCDD680D304C03AFE8B9E5F8AB4F23">
    <w:name w:val="97DCDD680D304C03AFE8B9E5F8AB4F23"/>
    <w:rsid w:val="00B2222B"/>
    <w:pPr>
      <w:jc w:val="both"/>
    </w:pPr>
    <w:rPr>
      <w:rFonts w:ascii="Verdana" w:eastAsiaTheme="minorHAnsi" w:hAnsi="Verdana"/>
      <w:sz w:val="24"/>
    </w:rPr>
  </w:style>
  <w:style w:type="paragraph" w:customStyle="1" w:styleId="DF02267524364882A57EF2B0F7CA7FE9">
    <w:name w:val="DF02267524364882A57EF2B0F7CA7FE9"/>
    <w:rsid w:val="00B2222B"/>
    <w:pPr>
      <w:jc w:val="both"/>
    </w:pPr>
    <w:rPr>
      <w:rFonts w:ascii="Verdana" w:eastAsiaTheme="minorHAnsi" w:hAnsi="Verdana"/>
      <w:sz w:val="24"/>
    </w:rPr>
  </w:style>
  <w:style w:type="paragraph" w:customStyle="1" w:styleId="4C4A714F611145F0996EB37742D35E52">
    <w:name w:val="4C4A714F611145F0996EB37742D35E52"/>
    <w:rsid w:val="00B2222B"/>
    <w:rPr>
      <w:rFonts w:ascii="Verdana" w:eastAsiaTheme="minorHAnsi" w:hAnsi="Verdana"/>
      <w:sz w:val="24"/>
    </w:rPr>
  </w:style>
  <w:style w:type="paragraph" w:customStyle="1" w:styleId="BFB50763B5CC45C7A0056082F0EF8919">
    <w:name w:val="BFB50763B5CC45C7A0056082F0EF8919"/>
    <w:rsid w:val="00B2222B"/>
    <w:rPr>
      <w:rFonts w:ascii="Verdana" w:eastAsiaTheme="minorHAnsi" w:hAnsi="Verdana"/>
      <w:sz w:val="24"/>
    </w:rPr>
  </w:style>
  <w:style w:type="paragraph" w:customStyle="1" w:styleId="c88e152a-652c-4443-8530-dd30a4bfa79a">
    <w:name w:val="[c88e152a-652c-4443-8530-dd30a4bfa79a]"/>
    <w:rsid w:val="00B2222B"/>
    <w:rPr>
      <w:rFonts w:ascii="Verdana" w:eastAsiaTheme="minorHAnsi" w:hAnsi="Verdana"/>
      <w:sz w:val="24"/>
    </w:rPr>
  </w:style>
  <w:style w:type="paragraph" w:customStyle="1" w:styleId="c639daf9-22db-440f-8ba3-edd945bca3fe">
    <w:name w:val="[c639daf9-22db-440f-8ba3-edd945bca3fe]"/>
    <w:rsid w:val="00B2222B"/>
    <w:rPr>
      <w:rFonts w:ascii="Verdana" w:eastAsiaTheme="minorHAnsi" w:hAnsi="Verdana"/>
      <w:sz w:val="24"/>
    </w:rPr>
  </w:style>
  <w:style w:type="paragraph" w:customStyle="1" w:styleId="6ef570a1-0543-487c-b3d0-a6dc4f5150cf">
    <w:name w:val="[6ef570a1-0543-487c-b3d0-a6dc4f5150cf]"/>
    <w:rsid w:val="00B2222B"/>
    <w:rPr>
      <w:rFonts w:ascii="Verdana" w:eastAsiaTheme="minorHAnsi" w:hAnsi="Verdana"/>
      <w:sz w:val="24"/>
    </w:rPr>
  </w:style>
  <w:style w:type="paragraph" w:customStyle="1" w:styleId="faa8f424-77e1-4161-af2c-96175c724f7c">
    <w:name w:val="[faa8f424-77e1-4161-af2c-96175c724f7c]"/>
    <w:rsid w:val="00B2222B"/>
    <w:rPr>
      <w:rFonts w:ascii="Verdana" w:eastAsiaTheme="minorHAnsi" w:hAnsi="Verdana"/>
      <w:sz w:val="24"/>
    </w:rPr>
  </w:style>
  <w:style w:type="paragraph" w:customStyle="1" w:styleId="E5329C18B74941FEAB634AA86C41B36F">
    <w:name w:val="E5329C18B74941FEAB634AA86C41B36F"/>
    <w:rsid w:val="00B2222B"/>
    <w:pPr>
      <w:jc w:val="both"/>
    </w:pPr>
    <w:rPr>
      <w:rFonts w:ascii="Verdana" w:eastAsiaTheme="minorHAnsi" w:hAnsi="Verdana"/>
      <w:sz w:val="24"/>
    </w:rPr>
  </w:style>
  <w:style w:type="paragraph" w:customStyle="1" w:styleId="CFE2DE5D662A477D89DB7DF316C6C50B">
    <w:name w:val="CFE2DE5D662A477D89DB7DF316C6C50B"/>
    <w:rsid w:val="00B2222B"/>
    <w:rPr>
      <w:rFonts w:ascii="Verdana" w:eastAsiaTheme="minorHAnsi" w:hAnsi="Verdana"/>
      <w:sz w:val="24"/>
    </w:rPr>
  </w:style>
  <w:style w:type="paragraph" w:customStyle="1" w:styleId="A22C3508C45349548FD0203757DECA0C">
    <w:name w:val="A22C3508C45349548FD0203757DECA0C"/>
    <w:rsid w:val="00B2222B"/>
    <w:rPr>
      <w:rFonts w:ascii="Verdana" w:eastAsiaTheme="minorHAnsi" w:hAnsi="Verdana"/>
      <w:sz w:val="24"/>
    </w:rPr>
  </w:style>
  <w:style w:type="paragraph" w:customStyle="1" w:styleId="2B90B50867B54FEC8CBCEE5FF1CD2C49">
    <w:name w:val="2B90B50867B54FEC8CBCEE5FF1CD2C49"/>
    <w:rsid w:val="00B2222B"/>
    <w:pPr>
      <w:jc w:val="both"/>
    </w:pPr>
    <w:rPr>
      <w:rFonts w:ascii="Verdana" w:eastAsiaTheme="minorHAnsi" w:hAnsi="Verdana"/>
      <w:sz w:val="24"/>
    </w:rPr>
  </w:style>
  <w:style w:type="paragraph" w:customStyle="1" w:styleId="579CA0CA60324E979DD68EF0EBAA0FB6">
    <w:name w:val="579CA0CA60324E979DD68EF0EBAA0FB6"/>
    <w:rsid w:val="00B2222B"/>
    <w:pPr>
      <w:jc w:val="both"/>
    </w:pPr>
    <w:rPr>
      <w:rFonts w:ascii="Verdana" w:eastAsiaTheme="minorHAnsi" w:hAnsi="Verdana"/>
      <w:sz w:val="24"/>
    </w:rPr>
  </w:style>
  <w:style w:type="paragraph" w:customStyle="1" w:styleId="17E7606162CC41A89F2377429349574B">
    <w:name w:val="17E7606162CC41A89F2377429349574B"/>
    <w:rsid w:val="00B2222B"/>
    <w:pPr>
      <w:ind w:left="720"/>
      <w:contextualSpacing/>
    </w:pPr>
    <w:rPr>
      <w:rFonts w:ascii="Verdana" w:eastAsia="Times New Roman" w:hAnsi="Verdana" w:cs="Times New Roman"/>
      <w:sz w:val="24"/>
      <w:lang w:val="es-ES_tradnl"/>
    </w:rPr>
  </w:style>
  <w:style w:type="paragraph" w:customStyle="1" w:styleId="BE92A09AC6364A849EB0D2DFCCFB63BF">
    <w:name w:val="BE92A09AC6364A849EB0D2DFCCFB63BF"/>
    <w:rsid w:val="00B2222B"/>
    <w:rPr>
      <w:rFonts w:ascii="Verdana" w:eastAsiaTheme="minorHAnsi" w:hAnsi="Verdana"/>
      <w:sz w:val="24"/>
    </w:rPr>
  </w:style>
  <w:style w:type="paragraph" w:customStyle="1" w:styleId="D0522A5CD5364A73BCF7F0F8BF6B94E4">
    <w:name w:val="D0522A5CD5364A73BCF7F0F8BF6B94E4"/>
    <w:rsid w:val="00B2222B"/>
    <w:pPr>
      <w:keepNext/>
      <w:numPr>
        <w:numId w:val="9"/>
      </w:numPr>
      <w:tabs>
        <w:tab w:val="clear" w:pos="720"/>
      </w:tabs>
      <w:ind w:left="432" w:hanging="432"/>
      <w:jc w:val="both"/>
      <w:outlineLvl w:val="0"/>
    </w:pPr>
    <w:rPr>
      <w:rFonts w:ascii="Verdana" w:eastAsiaTheme="minorHAnsi" w:hAnsi="Verdana"/>
      <w:b/>
      <w:sz w:val="24"/>
      <w:u w:val="single"/>
    </w:rPr>
  </w:style>
  <w:style w:type="paragraph" w:customStyle="1" w:styleId="1D3E122981EF43758535A4097FC83272">
    <w:name w:val="1D3E122981EF43758535A4097FC83272"/>
    <w:rsid w:val="00B2222B"/>
    <w:rPr>
      <w:rFonts w:ascii="Verdana" w:eastAsiaTheme="minorHAnsi" w:hAnsi="Verdana"/>
      <w:sz w:val="24"/>
    </w:rPr>
  </w:style>
  <w:style w:type="paragraph" w:customStyle="1" w:styleId="C86FE267AEC74C71A4B7AADB727CFB5F">
    <w:name w:val="C86FE267AEC74C71A4B7AADB727CFB5F"/>
    <w:rsid w:val="00B2222B"/>
    <w:rPr>
      <w:rFonts w:ascii="Verdana" w:eastAsiaTheme="minorHAnsi" w:hAnsi="Verdana"/>
      <w:sz w:val="24"/>
    </w:rPr>
  </w:style>
  <w:style w:type="paragraph" w:customStyle="1" w:styleId="62F03C37012E4AFA876B134B14967D21">
    <w:name w:val="62F03C37012E4AFA876B134B14967D21"/>
    <w:rsid w:val="00B2222B"/>
    <w:pPr>
      <w:keepNext/>
      <w:numPr>
        <w:ilvl w:val="1"/>
        <w:numId w:val="9"/>
      </w:numPr>
      <w:tabs>
        <w:tab w:val="clear" w:pos="1440"/>
      </w:tabs>
      <w:ind w:left="576" w:hanging="576"/>
      <w:outlineLvl w:val="1"/>
    </w:pPr>
    <w:rPr>
      <w:rFonts w:ascii="Verdana" w:eastAsiaTheme="minorHAnsi" w:hAnsi="Verdana"/>
      <w:b/>
      <w:sz w:val="24"/>
    </w:rPr>
  </w:style>
  <w:style w:type="paragraph" w:customStyle="1" w:styleId="158F48FD7A024049A66D31B61C8A10FC">
    <w:name w:val="158F48FD7A024049A66D31B61C8A10FC"/>
    <w:rsid w:val="00B2222B"/>
    <w:rPr>
      <w:rFonts w:ascii="Verdana" w:eastAsiaTheme="minorHAnsi" w:hAnsi="Verdana"/>
      <w:sz w:val="24"/>
    </w:rPr>
  </w:style>
  <w:style w:type="paragraph" w:customStyle="1" w:styleId="111D3C07DF7F4DDAAA1B4109B5C08145">
    <w:name w:val="111D3C07DF7F4DDAAA1B4109B5C08145"/>
    <w:rsid w:val="00B2222B"/>
    <w:pPr>
      <w:spacing w:before="100" w:beforeAutospacing="1" w:after="100" w:afterAutospacing="1"/>
    </w:pPr>
    <w:rPr>
      <w:rFonts w:ascii="Times New Roman" w:eastAsiaTheme="minorHAnsi" w:hAnsi="Times New Roman"/>
      <w:sz w:val="24"/>
      <w:szCs w:val="24"/>
    </w:rPr>
  </w:style>
  <w:style w:type="paragraph" w:customStyle="1" w:styleId="615AEBAC532B4076B8CB22C59AD47CD3">
    <w:name w:val="615AEBAC532B4076B8CB22C59AD47CD3"/>
    <w:rsid w:val="00B2222B"/>
    <w:pPr>
      <w:spacing w:before="100" w:beforeAutospacing="1" w:after="100" w:afterAutospacing="1"/>
    </w:pPr>
    <w:rPr>
      <w:rFonts w:ascii="Times New Roman" w:eastAsiaTheme="minorHAnsi" w:hAnsi="Times New Roman"/>
      <w:sz w:val="24"/>
      <w:szCs w:val="24"/>
    </w:rPr>
  </w:style>
  <w:style w:type="paragraph" w:customStyle="1" w:styleId="BBE4506573174672A35B233F07DB71D1">
    <w:name w:val="BBE4506573174672A35B233F07DB71D1"/>
    <w:rsid w:val="00B2222B"/>
    <w:rPr>
      <w:rFonts w:ascii="Verdana" w:eastAsiaTheme="minorHAnsi" w:hAnsi="Verdana"/>
      <w:sz w:val="24"/>
    </w:rPr>
  </w:style>
  <w:style w:type="paragraph" w:customStyle="1" w:styleId="22FDBFE44A5C4B52988EE905363077D6">
    <w:name w:val="22FDBFE44A5C4B52988EE905363077D6"/>
    <w:rsid w:val="00B2222B"/>
    <w:rPr>
      <w:rFonts w:ascii="Verdana" w:eastAsiaTheme="minorHAnsi" w:hAnsi="Verdana"/>
      <w:sz w:val="24"/>
    </w:rPr>
  </w:style>
  <w:style w:type="paragraph" w:customStyle="1" w:styleId="63B8DA492E2D4EC18DC98C21D02D05AF">
    <w:name w:val="63B8DA492E2D4EC18DC98C21D02D05AF"/>
    <w:rsid w:val="00B2222B"/>
    <w:pPr>
      <w:keepNext/>
      <w:numPr>
        <w:ilvl w:val="2"/>
        <w:numId w:val="9"/>
      </w:numPr>
      <w:tabs>
        <w:tab w:val="clear" w:pos="2160"/>
      </w:tabs>
      <w:ind w:left="720"/>
      <w:jc w:val="both"/>
      <w:outlineLvl w:val="2"/>
    </w:pPr>
    <w:rPr>
      <w:rFonts w:ascii="Verdana" w:eastAsiaTheme="minorHAnsi" w:hAnsi="Verdana"/>
      <w:sz w:val="24"/>
      <w:u w:val="single"/>
    </w:rPr>
  </w:style>
  <w:style w:type="paragraph" w:customStyle="1" w:styleId="52AD35ECA5F74CA09E01711668F9A667">
    <w:name w:val="52AD35ECA5F74CA09E01711668F9A667"/>
    <w:rsid w:val="00B2222B"/>
    <w:rPr>
      <w:rFonts w:ascii="Verdana" w:eastAsiaTheme="minorHAnsi" w:hAnsi="Verdana"/>
      <w:sz w:val="24"/>
    </w:rPr>
  </w:style>
  <w:style w:type="paragraph" w:customStyle="1" w:styleId="B48F3F6F8AF442009E4E0F577B10138B">
    <w:name w:val="B48F3F6F8AF442009E4E0F577B10138B"/>
    <w:rsid w:val="00B2222B"/>
    <w:pPr>
      <w:tabs>
        <w:tab w:val="left" w:pos="567"/>
        <w:tab w:val="left" w:pos="709"/>
        <w:tab w:val="left" w:pos="851"/>
      </w:tabs>
    </w:pPr>
    <w:rPr>
      <w:rFonts w:ascii="Verdana" w:eastAsiaTheme="minorHAnsi" w:hAnsi="Verdana" w:cs="Calibri"/>
      <w:b/>
      <w:bCs/>
      <w:sz w:val="18"/>
      <w:szCs w:val="18"/>
    </w:rPr>
  </w:style>
  <w:style w:type="paragraph" w:customStyle="1" w:styleId="CC04295DE9E949EEAC5B47FF7A93AB96">
    <w:name w:val="CC04295DE9E949EEAC5B47FF7A93AB96"/>
    <w:rsid w:val="00B2222B"/>
    <w:pPr>
      <w:tabs>
        <w:tab w:val="left" w:pos="567"/>
        <w:tab w:val="left" w:pos="709"/>
        <w:tab w:val="left" w:pos="851"/>
      </w:tabs>
    </w:pPr>
    <w:rPr>
      <w:rFonts w:ascii="Verdana" w:eastAsiaTheme="minorHAnsi" w:hAnsi="Verdana" w:cs="Calibri"/>
      <w:b/>
      <w:bCs/>
      <w:sz w:val="18"/>
      <w:szCs w:val="18"/>
    </w:rPr>
  </w:style>
  <w:style w:type="paragraph" w:customStyle="1" w:styleId="AD24B7AA18C7427BB2715618CD6FD78B">
    <w:name w:val="AD24B7AA18C7427BB2715618CD6FD78B"/>
    <w:rsid w:val="00B2222B"/>
    <w:pPr>
      <w:tabs>
        <w:tab w:val="left" w:pos="567"/>
        <w:tab w:val="left" w:pos="709"/>
        <w:tab w:val="left" w:pos="851"/>
      </w:tabs>
    </w:pPr>
    <w:rPr>
      <w:rFonts w:ascii="Verdana" w:eastAsiaTheme="minorHAnsi" w:hAnsi="Verdana" w:cs="Calibri"/>
      <w:b/>
      <w:bCs/>
      <w:sz w:val="18"/>
      <w:szCs w:val="18"/>
    </w:rPr>
  </w:style>
  <w:style w:type="paragraph" w:customStyle="1" w:styleId="DC8FDB350F2F437A8295D00AE69BABF2">
    <w:name w:val="DC8FDB350F2F437A8295D00AE69BABF2"/>
    <w:rsid w:val="00B2222B"/>
    <w:pPr>
      <w:tabs>
        <w:tab w:val="left" w:pos="567"/>
        <w:tab w:val="left" w:pos="709"/>
        <w:tab w:val="left" w:pos="851"/>
      </w:tabs>
    </w:pPr>
    <w:rPr>
      <w:rFonts w:ascii="Verdana" w:eastAsiaTheme="minorHAnsi" w:hAnsi="Verdana" w:cs="Calibri"/>
      <w:b/>
      <w:bCs/>
      <w:sz w:val="18"/>
      <w:szCs w:val="18"/>
    </w:rPr>
  </w:style>
  <w:style w:type="paragraph" w:customStyle="1" w:styleId="6D8F8101980B4F0C9F7C9A405CB9DDBD">
    <w:name w:val="6D8F8101980B4F0C9F7C9A405CB9DDBD"/>
    <w:rsid w:val="00B2222B"/>
    <w:pPr>
      <w:tabs>
        <w:tab w:val="left" w:pos="567"/>
        <w:tab w:val="left" w:pos="709"/>
        <w:tab w:val="left" w:pos="851"/>
      </w:tabs>
    </w:pPr>
    <w:rPr>
      <w:rFonts w:ascii="Verdana" w:eastAsiaTheme="minorHAnsi" w:hAnsi="Verdana" w:cs="Calibri"/>
      <w:b/>
      <w:bCs/>
      <w:sz w:val="18"/>
      <w:szCs w:val="18"/>
    </w:rPr>
  </w:style>
  <w:style w:type="paragraph" w:customStyle="1" w:styleId="081E3030ED134D519FC7D3F89F2E20B8">
    <w:name w:val="081E3030ED134D519FC7D3F89F2E20B8"/>
    <w:rsid w:val="00B2222B"/>
    <w:pPr>
      <w:tabs>
        <w:tab w:val="left" w:pos="567"/>
        <w:tab w:val="left" w:pos="709"/>
        <w:tab w:val="left" w:pos="851"/>
      </w:tabs>
    </w:pPr>
    <w:rPr>
      <w:rFonts w:ascii="Verdana" w:eastAsiaTheme="minorHAnsi" w:hAnsi="Verdana" w:cs="Calibri"/>
      <w:b/>
      <w:bCs/>
      <w:sz w:val="18"/>
      <w:szCs w:val="18"/>
    </w:rPr>
  </w:style>
  <w:style w:type="paragraph" w:customStyle="1" w:styleId="D684B5FEF53B44FB96A33279B8750DAB">
    <w:name w:val="D684B5FEF53B44FB96A33279B8750DAB"/>
    <w:rsid w:val="00B2222B"/>
    <w:pPr>
      <w:tabs>
        <w:tab w:val="left" w:pos="567"/>
        <w:tab w:val="left" w:pos="709"/>
        <w:tab w:val="left" w:pos="851"/>
      </w:tabs>
    </w:pPr>
    <w:rPr>
      <w:rFonts w:ascii="Verdana" w:eastAsiaTheme="minorHAnsi" w:hAnsi="Verdana" w:cs="Calibri"/>
      <w:b/>
      <w:bCs/>
      <w:sz w:val="18"/>
      <w:szCs w:val="18"/>
    </w:rPr>
  </w:style>
  <w:style w:type="paragraph" w:customStyle="1" w:styleId="2A39E7CB727D4CCA9995CC16B88F7E40">
    <w:name w:val="2A39E7CB727D4CCA9995CC16B88F7E40"/>
    <w:rsid w:val="00B2222B"/>
    <w:pPr>
      <w:tabs>
        <w:tab w:val="left" w:pos="567"/>
        <w:tab w:val="left" w:pos="709"/>
        <w:tab w:val="left" w:pos="851"/>
      </w:tabs>
    </w:pPr>
    <w:rPr>
      <w:rFonts w:ascii="Verdana" w:eastAsiaTheme="minorHAnsi" w:hAnsi="Verdana" w:cs="Calibri"/>
      <w:b/>
      <w:bCs/>
      <w:sz w:val="18"/>
      <w:szCs w:val="18"/>
    </w:rPr>
  </w:style>
  <w:style w:type="paragraph" w:customStyle="1" w:styleId="A279DAA7B2104E3983CC8C6830B91275">
    <w:name w:val="A279DAA7B2104E3983CC8C6830B91275"/>
    <w:rsid w:val="00B2222B"/>
    <w:pPr>
      <w:tabs>
        <w:tab w:val="left" w:pos="567"/>
        <w:tab w:val="left" w:pos="709"/>
        <w:tab w:val="left" w:pos="851"/>
      </w:tabs>
    </w:pPr>
    <w:rPr>
      <w:rFonts w:ascii="Verdana" w:eastAsiaTheme="minorHAnsi" w:hAnsi="Verdana" w:cs="Calibri"/>
      <w:b/>
      <w:bCs/>
      <w:sz w:val="18"/>
      <w:szCs w:val="18"/>
    </w:rPr>
  </w:style>
  <w:style w:type="paragraph" w:customStyle="1" w:styleId="497E14276C3A4E3AACA87AFD3094E959">
    <w:name w:val="497E14276C3A4E3AACA87AFD3094E959"/>
    <w:rsid w:val="00B2222B"/>
    <w:pPr>
      <w:tabs>
        <w:tab w:val="left" w:pos="567"/>
        <w:tab w:val="left" w:pos="709"/>
        <w:tab w:val="left" w:pos="851"/>
      </w:tabs>
    </w:pPr>
    <w:rPr>
      <w:rFonts w:ascii="Verdana" w:eastAsiaTheme="minorHAnsi" w:hAnsi="Verdana" w:cs="Calibri"/>
      <w:b/>
      <w:bCs/>
      <w:sz w:val="18"/>
      <w:szCs w:val="18"/>
    </w:rPr>
  </w:style>
  <w:style w:type="paragraph" w:customStyle="1" w:styleId="CBB712F79D2140B29D3F88D609F286EF">
    <w:name w:val="CBB712F79D2140B29D3F88D609F286EF"/>
    <w:rsid w:val="00B2222B"/>
    <w:pPr>
      <w:tabs>
        <w:tab w:val="left" w:pos="567"/>
        <w:tab w:val="left" w:pos="709"/>
        <w:tab w:val="left" w:pos="851"/>
      </w:tabs>
    </w:pPr>
    <w:rPr>
      <w:rFonts w:ascii="Verdana" w:eastAsiaTheme="minorHAnsi" w:hAnsi="Verdana" w:cs="Calibri"/>
      <w:b/>
      <w:bCs/>
      <w:sz w:val="18"/>
      <w:szCs w:val="18"/>
    </w:rPr>
  </w:style>
  <w:style w:type="paragraph" w:customStyle="1" w:styleId="41249F7ED00941EBB1744745305CFA9B">
    <w:name w:val="41249F7ED00941EBB1744745305CFA9B"/>
    <w:rsid w:val="00B2222B"/>
    <w:rPr>
      <w:rFonts w:ascii="Verdana" w:eastAsiaTheme="minorHAnsi" w:hAnsi="Verdana"/>
      <w:sz w:val="24"/>
    </w:rPr>
  </w:style>
  <w:style w:type="paragraph" w:customStyle="1" w:styleId="6057352A06B344D2A32CC317DA9999A2">
    <w:name w:val="6057352A06B344D2A32CC317DA9999A2"/>
    <w:rsid w:val="00B2222B"/>
    <w:rPr>
      <w:rFonts w:ascii="Verdana" w:eastAsiaTheme="minorHAnsi" w:hAnsi="Verdana"/>
      <w:sz w:val="24"/>
    </w:rPr>
  </w:style>
  <w:style w:type="paragraph" w:customStyle="1" w:styleId="048841AC88B44A8F8AAD97053984CB44">
    <w:name w:val="048841AC88B44A8F8AAD97053984CB44"/>
    <w:rsid w:val="00B2222B"/>
    <w:rPr>
      <w:rFonts w:ascii="Verdana" w:eastAsiaTheme="minorHAnsi" w:hAnsi="Verdana"/>
      <w:sz w:val="24"/>
    </w:rPr>
  </w:style>
  <w:style w:type="paragraph" w:customStyle="1" w:styleId="400D4514423340E1B2333838EEC2682A">
    <w:name w:val="400D4514423340E1B2333838EEC2682A"/>
    <w:rsid w:val="00B2222B"/>
    <w:rPr>
      <w:rFonts w:ascii="Verdana" w:eastAsiaTheme="minorHAnsi" w:hAnsi="Verdana"/>
      <w:sz w:val="24"/>
    </w:rPr>
  </w:style>
  <w:style w:type="paragraph" w:customStyle="1" w:styleId="55CECE47872C4876ACD156E4E4F28372">
    <w:name w:val="55CECE47872C4876ACD156E4E4F28372"/>
    <w:rsid w:val="00B2222B"/>
    <w:rPr>
      <w:rFonts w:ascii="Verdana" w:eastAsiaTheme="minorHAnsi" w:hAnsi="Verdana"/>
      <w:sz w:val="24"/>
    </w:rPr>
  </w:style>
  <w:style w:type="paragraph" w:customStyle="1" w:styleId="E9A0F55C3E3642DB85F2B15BE02F0426">
    <w:name w:val="E9A0F55C3E3642DB85F2B15BE02F0426"/>
    <w:rsid w:val="00B2222B"/>
    <w:rPr>
      <w:rFonts w:ascii="Verdana" w:eastAsiaTheme="minorHAnsi" w:hAnsi="Verdana"/>
      <w:sz w:val="24"/>
    </w:rPr>
  </w:style>
  <w:style w:type="paragraph" w:customStyle="1" w:styleId="8C69E461AE524A5D9351A6D3EF5B2B01">
    <w:name w:val="8C69E461AE524A5D9351A6D3EF5B2B01"/>
    <w:rsid w:val="00B2222B"/>
    <w:rPr>
      <w:rFonts w:ascii="Verdana" w:eastAsiaTheme="minorHAnsi" w:hAnsi="Verdana"/>
      <w:sz w:val="24"/>
    </w:rPr>
  </w:style>
  <w:style w:type="paragraph" w:customStyle="1" w:styleId="2B9C9ACC1BA24F829017CAF1AC5687C3">
    <w:name w:val="2B9C9ACC1BA24F829017CAF1AC5687C3"/>
    <w:rsid w:val="00B2222B"/>
    <w:rPr>
      <w:rFonts w:ascii="Verdana" w:eastAsiaTheme="minorHAnsi" w:hAnsi="Verdana"/>
      <w:sz w:val="24"/>
    </w:rPr>
  </w:style>
  <w:style w:type="paragraph" w:customStyle="1" w:styleId="7D98CA0086B443EC90A217B3BA1BF14D">
    <w:name w:val="7D98CA0086B443EC90A217B3BA1BF14D"/>
    <w:rsid w:val="00B2222B"/>
    <w:rPr>
      <w:rFonts w:ascii="Verdana" w:eastAsiaTheme="minorHAnsi" w:hAnsi="Verdana"/>
      <w:sz w:val="24"/>
    </w:rPr>
  </w:style>
  <w:style w:type="paragraph" w:customStyle="1" w:styleId="F21FB39E5C324BBD9154D00ED9668757">
    <w:name w:val="F21FB39E5C324BBD9154D00ED9668757"/>
    <w:rsid w:val="00B2222B"/>
    <w:rPr>
      <w:rFonts w:ascii="Verdana" w:eastAsiaTheme="minorHAnsi" w:hAnsi="Verdana"/>
      <w:sz w:val="24"/>
    </w:rPr>
  </w:style>
  <w:style w:type="paragraph" w:customStyle="1" w:styleId="CD13A19938C54B32B627FBDCB360F23D">
    <w:name w:val="CD13A19938C54B32B627FBDCB360F23D"/>
    <w:rsid w:val="00B2222B"/>
    <w:pPr>
      <w:keepNext/>
      <w:numPr>
        <w:ilvl w:val="2"/>
        <w:numId w:val="9"/>
      </w:numPr>
      <w:tabs>
        <w:tab w:val="clear" w:pos="2160"/>
      </w:tabs>
      <w:ind w:left="720"/>
      <w:jc w:val="both"/>
      <w:outlineLvl w:val="2"/>
    </w:pPr>
    <w:rPr>
      <w:rFonts w:ascii="Verdana" w:eastAsiaTheme="minorHAnsi" w:hAnsi="Verdana"/>
      <w:sz w:val="24"/>
      <w:u w:val="single"/>
    </w:rPr>
  </w:style>
  <w:style w:type="paragraph" w:customStyle="1" w:styleId="C07D221C6FED43228E0449BA8F526771">
    <w:name w:val="C07D221C6FED43228E0449BA8F526771"/>
    <w:rsid w:val="00B2222B"/>
    <w:rPr>
      <w:rFonts w:ascii="Verdana" w:eastAsiaTheme="minorHAnsi" w:hAnsi="Verdana"/>
      <w:sz w:val="24"/>
    </w:rPr>
  </w:style>
  <w:style w:type="paragraph" w:customStyle="1" w:styleId="239BF8B00A804678B1801ED4982F369E">
    <w:name w:val="239BF8B00A804678B1801ED4982F369E"/>
    <w:rsid w:val="00B2222B"/>
    <w:pPr>
      <w:tabs>
        <w:tab w:val="left" w:pos="567"/>
        <w:tab w:val="left" w:pos="709"/>
        <w:tab w:val="left" w:pos="851"/>
      </w:tabs>
    </w:pPr>
    <w:rPr>
      <w:rFonts w:ascii="Verdana" w:eastAsiaTheme="minorHAnsi" w:hAnsi="Verdana" w:cs="Calibri"/>
      <w:b/>
      <w:bCs/>
      <w:sz w:val="18"/>
      <w:szCs w:val="18"/>
    </w:rPr>
  </w:style>
  <w:style w:type="paragraph" w:customStyle="1" w:styleId="6CCF60C881DD4B8FB10AC9CECFB9C3E9">
    <w:name w:val="6CCF60C881DD4B8FB10AC9CECFB9C3E9"/>
    <w:rsid w:val="00B2222B"/>
    <w:pPr>
      <w:tabs>
        <w:tab w:val="left" w:pos="567"/>
        <w:tab w:val="left" w:pos="709"/>
        <w:tab w:val="left" w:pos="851"/>
      </w:tabs>
    </w:pPr>
    <w:rPr>
      <w:rFonts w:ascii="Verdana" w:eastAsiaTheme="minorHAnsi" w:hAnsi="Verdana" w:cs="Calibri"/>
      <w:b/>
      <w:bCs/>
      <w:sz w:val="18"/>
      <w:szCs w:val="18"/>
    </w:rPr>
  </w:style>
  <w:style w:type="paragraph" w:customStyle="1" w:styleId="4652000FE18F49069C9B9E7753BF8296">
    <w:name w:val="4652000FE18F49069C9B9E7753BF8296"/>
    <w:rsid w:val="00B2222B"/>
    <w:pPr>
      <w:tabs>
        <w:tab w:val="left" w:pos="567"/>
        <w:tab w:val="left" w:pos="709"/>
        <w:tab w:val="left" w:pos="851"/>
      </w:tabs>
    </w:pPr>
    <w:rPr>
      <w:rFonts w:ascii="Verdana" w:eastAsiaTheme="minorHAnsi" w:hAnsi="Verdana" w:cs="Calibri"/>
      <w:b/>
      <w:bCs/>
      <w:sz w:val="18"/>
      <w:szCs w:val="18"/>
    </w:rPr>
  </w:style>
  <w:style w:type="paragraph" w:customStyle="1" w:styleId="93A96CE50E1E4C9986B0330DD88515AB">
    <w:name w:val="93A96CE50E1E4C9986B0330DD88515AB"/>
    <w:rsid w:val="00B2222B"/>
    <w:pPr>
      <w:tabs>
        <w:tab w:val="left" w:pos="567"/>
        <w:tab w:val="left" w:pos="709"/>
        <w:tab w:val="left" w:pos="851"/>
      </w:tabs>
    </w:pPr>
    <w:rPr>
      <w:rFonts w:ascii="Verdana" w:eastAsiaTheme="minorHAnsi" w:hAnsi="Verdana" w:cs="Calibri"/>
      <w:b/>
      <w:bCs/>
      <w:sz w:val="18"/>
      <w:szCs w:val="18"/>
    </w:rPr>
  </w:style>
  <w:style w:type="paragraph" w:customStyle="1" w:styleId="0A637324C17041EBBA3E693571EA4ADF">
    <w:name w:val="0A637324C17041EBBA3E693571EA4ADF"/>
    <w:rsid w:val="00B2222B"/>
    <w:pPr>
      <w:tabs>
        <w:tab w:val="left" w:pos="567"/>
        <w:tab w:val="left" w:pos="709"/>
        <w:tab w:val="left" w:pos="851"/>
      </w:tabs>
    </w:pPr>
    <w:rPr>
      <w:rFonts w:ascii="Verdana" w:eastAsiaTheme="minorHAnsi" w:hAnsi="Verdana" w:cs="Calibri"/>
      <w:b/>
      <w:bCs/>
      <w:sz w:val="18"/>
      <w:szCs w:val="18"/>
    </w:rPr>
  </w:style>
  <w:style w:type="paragraph" w:customStyle="1" w:styleId="DE5DCD2C3B2B4F6088FC6CDF5C0AF7B8">
    <w:name w:val="DE5DCD2C3B2B4F6088FC6CDF5C0AF7B8"/>
    <w:rsid w:val="00B2222B"/>
    <w:pPr>
      <w:tabs>
        <w:tab w:val="left" w:pos="567"/>
        <w:tab w:val="left" w:pos="709"/>
        <w:tab w:val="left" w:pos="851"/>
      </w:tabs>
    </w:pPr>
    <w:rPr>
      <w:rFonts w:ascii="Verdana" w:eastAsiaTheme="minorHAnsi" w:hAnsi="Verdana" w:cs="Calibri"/>
      <w:b/>
      <w:bCs/>
      <w:sz w:val="18"/>
      <w:szCs w:val="18"/>
    </w:rPr>
  </w:style>
  <w:style w:type="paragraph" w:customStyle="1" w:styleId="6C6F91CF854D419B84861F727AA597EB">
    <w:name w:val="6C6F91CF854D419B84861F727AA597EB"/>
    <w:rsid w:val="00B2222B"/>
    <w:pPr>
      <w:tabs>
        <w:tab w:val="left" w:pos="567"/>
        <w:tab w:val="left" w:pos="709"/>
        <w:tab w:val="left" w:pos="851"/>
      </w:tabs>
    </w:pPr>
    <w:rPr>
      <w:rFonts w:ascii="Verdana" w:eastAsiaTheme="minorHAnsi" w:hAnsi="Verdana" w:cs="Calibri"/>
      <w:b/>
      <w:bCs/>
      <w:sz w:val="18"/>
      <w:szCs w:val="18"/>
    </w:rPr>
  </w:style>
  <w:style w:type="paragraph" w:customStyle="1" w:styleId="BAF31EAB18DE49A3A5F53B8F93800690">
    <w:name w:val="BAF31EAB18DE49A3A5F53B8F93800690"/>
    <w:rsid w:val="00B2222B"/>
    <w:pPr>
      <w:tabs>
        <w:tab w:val="left" w:pos="567"/>
        <w:tab w:val="left" w:pos="709"/>
        <w:tab w:val="left" w:pos="851"/>
      </w:tabs>
    </w:pPr>
    <w:rPr>
      <w:rFonts w:ascii="Verdana" w:eastAsiaTheme="minorHAnsi" w:hAnsi="Verdana" w:cs="Calibri"/>
      <w:b/>
      <w:bCs/>
      <w:sz w:val="18"/>
      <w:szCs w:val="18"/>
    </w:rPr>
  </w:style>
  <w:style w:type="paragraph" w:customStyle="1" w:styleId="8F2A6640B44B4F26BD24D640A405249B">
    <w:name w:val="8F2A6640B44B4F26BD24D640A405249B"/>
    <w:rsid w:val="00B2222B"/>
    <w:pPr>
      <w:tabs>
        <w:tab w:val="left" w:pos="567"/>
        <w:tab w:val="left" w:pos="709"/>
        <w:tab w:val="left" w:pos="851"/>
      </w:tabs>
    </w:pPr>
    <w:rPr>
      <w:rFonts w:ascii="Verdana" w:eastAsiaTheme="minorHAnsi" w:hAnsi="Verdana" w:cs="Calibri"/>
      <w:b/>
      <w:bCs/>
      <w:sz w:val="18"/>
      <w:szCs w:val="18"/>
    </w:rPr>
  </w:style>
  <w:style w:type="paragraph" w:customStyle="1" w:styleId="2322CB37C66F4654BE3F33C4A7E53D3B">
    <w:name w:val="2322CB37C66F4654BE3F33C4A7E53D3B"/>
    <w:rsid w:val="00B2222B"/>
    <w:pPr>
      <w:tabs>
        <w:tab w:val="left" w:pos="567"/>
        <w:tab w:val="left" w:pos="709"/>
        <w:tab w:val="left" w:pos="851"/>
      </w:tabs>
    </w:pPr>
    <w:rPr>
      <w:rFonts w:ascii="Verdana" w:eastAsiaTheme="minorHAnsi" w:hAnsi="Verdana" w:cs="Calibri"/>
      <w:b/>
      <w:bCs/>
      <w:sz w:val="18"/>
      <w:szCs w:val="18"/>
    </w:rPr>
  </w:style>
  <w:style w:type="paragraph" w:customStyle="1" w:styleId="4F927F3D09974C3E863A5E46025ABF17">
    <w:name w:val="4F927F3D09974C3E863A5E46025ABF17"/>
    <w:rsid w:val="00B2222B"/>
    <w:pPr>
      <w:tabs>
        <w:tab w:val="left" w:pos="567"/>
        <w:tab w:val="left" w:pos="709"/>
        <w:tab w:val="left" w:pos="851"/>
      </w:tabs>
    </w:pPr>
    <w:rPr>
      <w:rFonts w:ascii="Verdana" w:eastAsiaTheme="minorHAnsi" w:hAnsi="Verdana" w:cs="Calibri"/>
      <w:b/>
      <w:bCs/>
      <w:sz w:val="18"/>
      <w:szCs w:val="18"/>
    </w:rPr>
  </w:style>
  <w:style w:type="paragraph" w:customStyle="1" w:styleId="648932AF25B74129A97FA701AB6F5BB8">
    <w:name w:val="648932AF25B74129A97FA701AB6F5BB8"/>
    <w:rsid w:val="00B2222B"/>
    <w:rPr>
      <w:rFonts w:ascii="Verdana" w:eastAsiaTheme="minorHAnsi" w:hAnsi="Verdana"/>
      <w:sz w:val="24"/>
    </w:rPr>
  </w:style>
  <w:style w:type="paragraph" w:customStyle="1" w:styleId="2672257A15D64CEBA35EB3771409ED0A">
    <w:name w:val="2672257A15D64CEBA35EB3771409ED0A"/>
    <w:rsid w:val="00B2222B"/>
    <w:rPr>
      <w:rFonts w:ascii="Verdana" w:eastAsiaTheme="minorHAnsi" w:hAnsi="Verdana"/>
      <w:sz w:val="24"/>
    </w:rPr>
  </w:style>
  <w:style w:type="paragraph" w:customStyle="1" w:styleId="898C5EA3BA8D4941A9BE8D7055031718">
    <w:name w:val="898C5EA3BA8D4941A9BE8D7055031718"/>
    <w:rsid w:val="00B2222B"/>
    <w:rPr>
      <w:rFonts w:ascii="Verdana" w:eastAsiaTheme="minorHAnsi" w:hAnsi="Verdana"/>
      <w:sz w:val="24"/>
    </w:rPr>
  </w:style>
  <w:style w:type="paragraph" w:customStyle="1" w:styleId="406D513882364CD3A4B2FA9698D1B133">
    <w:name w:val="406D513882364CD3A4B2FA9698D1B133"/>
    <w:rsid w:val="00B2222B"/>
    <w:rPr>
      <w:rFonts w:ascii="Verdana" w:eastAsiaTheme="minorHAnsi" w:hAnsi="Verdana"/>
      <w:sz w:val="24"/>
    </w:rPr>
  </w:style>
  <w:style w:type="paragraph" w:customStyle="1" w:styleId="ED046A08A3FD4148AED5463C18A1568E">
    <w:name w:val="ED046A08A3FD4148AED5463C18A1568E"/>
    <w:rsid w:val="00B2222B"/>
    <w:rPr>
      <w:rFonts w:ascii="Verdana" w:eastAsiaTheme="minorHAnsi" w:hAnsi="Verdana"/>
      <w:sz w:val="24"/>
    </w:rPr>
  </w:style>
  <w:style w:type="paragraph" w:customStyle="1" w:styleId="A62D5D88318D4FD79DA0F13F832649BC">
    <w:name w:val="A62D5D88318D4FD79DA0F13F832649BC"/>
    <w:rsid w:val="00B2222B"/>
    <w:rPr>
      <w:rFonts w:ascii="Verdana" w:eastAsiaTheme="minorHAnsi" w:hAnsi="Verdana"/>
      <w:sz w:val="24"/>
    </w:rPr>
  </w:style>
  <w:style w:type="paragraph" w:customStyle="1" w:styleId="F648ECB6E3B74D2EB90B45C537A34526">
    <w:name w:val="F648ECB6E3B74D2EB90B45C537A34526"/>
    <w:rsid w:val="00B2222B"/>
    <w:rPr>
      <w:rFonts w:ascii="Verdana" w:eastAsiaTheme="minorHAnsi" w:hAnsi="Verdana"/>
      <w:sz w:val="24"/>
    </w:rPr>
  </w:style>
  <w:style w:type="paragraph" w:customStyle="1" w:styleId="047BDFDD61C64B2BB3B5DEBCEF16DF3D">
    <w:name w:val="047BDFDD61C64B2BB3B5DEBCEF16DF3D"/>
    <w:rsid w:val="00B2222B"/>
    <w:rPr>
      <w:rFonts w:ascii="Verdana" w:eastAsiaTheme="minorHAnsi" w:hAnsi="Verdana"/>
      <w:sz w:val="24"/>
    </w:rPr>
  </w:style>
  <w:style w:type="paragraph" w:customStyle="1" w:styleId="2AC772B3BDA24CCE8579ACBC8FECD8B2">
    <w:name w:val="2AC772B3BDA24CCE8579ACBC8FECD8B2"/>
    <w:rsid w:val="00B2222B"/>
    <w:pPr>
      <w:jc w:val="both"/>
    </w:pPr>
    <w:rPr>
      <w:rFonts w:ascii="Verdana" w:eastAsiaTheme="minorHAnsi" w:hAnsi="Verdana"/>
      <w:sz w:val="24"/>
    </w:rPr>
  </w:style>
  <w:style w:type="paragraph" w:customStyle="1" w:styleId="B056C3FBD11F40D3BA3763428897F59F">
    <w:name w:val="B056C3FBD11F40D3BA3763428897F59F"/>
    <w:rsid w:val="00B2222B"/>
    <w:pPr>
      <w:tabs>
        <w:tab w:val="center" w:pos="4252"/>
        <w:tab w:val="right" w:pos="8504"/>
      </w:tabs>
    </w:pPr>
    <w:rPr>
      <w:rFonts w:ascii="Verdana" w:eastAsiaTheme="minorHAnsi" w:hAnsi="Verdana"/>
      <w:sz w:val="24"/>
    </w:rPr>
  </w:style>
  <w:style w:type="paragraph" w:customStyle="1" w:styleId="F3A59496EDA24B6289C60C93C05A22D1">
    <w:name w:val="F3A59496EDA24B6289C60C93C05A22D1"/>
    <w:rsid w:val="00B2222B"/>
    <w:pPr>
      <w:tabs>
        <w:tab w:val="center" w:pos="4252"/>
        <w:tab w:val="right" w:pos="8504"/>
      </w:tabs>
    </w:pPr>
    <w:rPr>
      <w:rFonts w:ascii="Verdana" w:eastAsiaTheme="minorHAnsi" w:hAnsi="Verdana"/>
      <w:sz w:val="24"/>
    </w:rPr>
  </w:style>
  <w:style w:type="paragraph" w:customStyle="1" w:styleId="FF43E7CC7C144CFBA603B397682A026D">
    <w:name w:val="FF43E7CC7C144CFBA603B397682A026D"/>
    <w:rsid w:val="00B2222B"/>
    <w:pPr>
      <w:tabs>
        <w:tab w:val="center" w:pos="4252"/>
        <w:tab w:val="right" w:pos="8504"/>
      </w:tabs>
    </w:pPr>
    <w:rPr>
      <w:rFonts w:ascii="Verdana" w:eastAsiaTheme="minorHAnsi" w:hAnsi="Verdana"/>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57822CE8A78E640B4D0F092C50BB9A8" ma:contentTypeVersion="10" ma:contentTypeDescription="Crear nuevo documento." ma:contentTypeScope="" ma:versionID="805c7011453a6cc04c024a6845ccec14">
  <xsd:schema xmlns:xsd="http://www.w3.org/2001/XMLSchema" xmlns:xs="http://www.w3.org/2001/XMLSchema" xmlns:p="http://schemas.microsoft.com/office/2006/metadata/properties" xmlns:ns2="741814d2-663b-4438-ae16-bb771787276b" xmlns:ns3="6a09de7b-aa25-4a18-b9ad-347b73bd428a" targetNamespace="http://schemas.microsoft.com/office/2006/metadata/properties" ma:root="true" ma:fieldsID="b965f90042c2e685876d938a2ebdfaf2" ns2:_="" ns3:_="">
    <xsd:import namespace="741814d2-663b-4438-ae16-bb771787276b"/>
    <xsd:import namespace="6a09de7b-aa25-4a18-b9ad-347b73bd42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814d2-663b-4438-ae16-bb77178727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09de7b-aa25-4a18-b9ad-347b73bd428a"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48B77F-2F99-468C-A27E-F99AB8178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814d2-663b-4438-ae16-bb771787276b"/>
    <ds:schemaRef ds:uri="6a09de7b-aa25-4a18-b9ad-347b73bd42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E0748D-C0D3-4BD1-A167-54F64D3CFDD3}">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B2315332-3D94-409F-B096-2AC2370127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Plan SS largo EBS 1.dot</Template>
  <TotalTime>39</TotalTime>
  <Pages>12</Pages>
  <Words>2680</Words>
  <Characters>14742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PLAN  DE  SEGURIDAD</vt:lpstr>
    </vt:vector>
  </TitlesOfParts>
  <Company/>
  <LinksUpToDate>false</LinksUpToDate>
  <CharactersWithSpaces>17388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SEGURIDAD</dc:title>
  <dc:creator>agarciab</dc:creator>
  <cp:lastModifiedBy>Oesia</cp:lastModifiedBy>
  <cp:revision>26</cp:revision>
  <dcterms:created xsi:type="dcterms:W3CDTF">2021-09-23T15:01:00Z</dcterms:created>
  <dcterms:modified xsi:type="dcterms:W3CDTF">2021-11-25T10:47:00Z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3082-11.2.0.9684</vt:lpwstr>
  </property>
  <property fmtid="{D5CDD505-2E9C-101B-9397-08002B2CF9AE}" pid="3" name="ContentTypeId">
    <vt:lpwstr>0x010100A57822CE8A78E640B4D0F092C50BB9A8</vt:lpwstr>
  </property>
</Properties>
</file>